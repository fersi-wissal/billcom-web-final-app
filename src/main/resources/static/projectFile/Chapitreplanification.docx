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F5" w:rsidRDefault="00CA6FF5" w:rsidP="00810B3B">
      <w:pPr>
        <w:jc w:val="right"/>
        <w:rPr>
          <w:b/>
          <w:bCs/>
          <w:i/>
          <w:iCs/>
          <w:sz w:val="22"/>
          <w:szCs w:val="22"/>
          <w:lang w:bidi="ar-TN"/>
        </w:rPr>
      </w:pPr>
      <w:bookmarkStart w:id="0" w:name="_GoBack"/>
      <w:bookmarkEnd w:id="0"/>
    </w:p>
    <w:p w:rsidR="00B53E7E" w:rsidRPr="00286223" w:rsidRDefault="00B53E7E" w:rsidP="00810B3B">
      <w:pPr>
        <w:jc w:val="right"/>
        <w:rPr>
          <w:b/>
          <w:bCs/>
          <w:i/>
          <w:iCs/>
          <w:lang w:bidi="ar-TN"/>
        </w:rPr>
      </w:pPr>
      <w:r w:rsidRPr="00286223">
        <w:rPr>
          <w:b/>
          <w:bCs/>
          <w:i/>
          <w:iCs/>
          <w:sz w:val="22"/>
          <w:szCs w:val="22"/>
          <w:lang w:bidi="ar-TN"/>
        </w:rPr>
        <w:t xml:space="preserve">Réf : </w:t>
      </w:r>
      <w:r w:rsidR="00DF0B13">
        <w:rPr>
          <w:b/>
          <w:bCs/>
          <w:i/>
          <w:iCs/>
          <w:sz w:val="22"/>
          <w:szCs w:val="22"/>
          <w:lang w:bidi="ar-TN"/>
        </w:rPr>
        <w:t>PF</w:t>
      </w:r>
      <w:r w:rsidR="00BC1BA7">
        <w:rPr>
          <w:b/>
          <w:bCs/>
          <w:i/>
          <w:iCs/>
          <w:sz w:val="22"/>
          <w:szCs w:val="22"/>
          <w:lang w:bidi="ar-TN"/>
        </w:rPr>
        <w:t>E-2021</w:t>
      </w:r>
    </w:p>
    <w:p w:rsidR="00B53E7E" w:rsidRDefault="00B53E7E" w:rsidP="00DE480D">
      <w:pPr>
        <w:rPr>
          <w:lang w:bidi="ar-TN"/>
        </w:rPr>
      </w:pPr>
    </w:p>
    <w:p w:rsidR="00B53E7E" w:rsidRDefault="00B53E7E" w:rsidP="00DE480D">
      <w:pPr>
        <w:jc w:val="center"/>
        <w:rPr>
          <w:rFonts w:ascii="Georgia" w:hAnsi="Georgia"/>
          <w:b/>
          <w:bCs/>
          <w:sz w:val="44"/>
          <w:szCs w:val="44"/>
          <w:lang w:bidi="ar-TN"/>
        </w:rPr>
      </w:pPr>
    </w:p>
    <w:p w:rsidR="00B53E7E" w:rsidRPr="00905AD0" w:rsidRDefault="00B53E7E" w:rsidP="007F1F83">
      <w:pPr>
        <w:jc w:val="center"/>
        <w:rPr>
          <w:rFonts w:ascii="Georgia" w:hAnsi="Georgia"/>
          <w:b/>
          <w:bCs/>
          <w:sz w:val="44"/>
          <w:szCs w:val="44"/>
          <w:lang w:bidi="ar-TN"/>
        </w:rPr>
      </w:pPr>
      <w:r w:rsidRPr="00905AD0">
        <w:rPr>
          <w:rFonts w:ascii="Georgia" w:hAnsi="Georgia"/>
          <w:b/>
          <w:bCs/>
          <w:sz w:val="44"/>
          <w:szCs w:val="44"/>
          <w:lang w:bidi="ar-TN"/>
        </w:rPr>
        <w:t xml:space="preserve">Rapport de </w:t>
      </w:r>
      <w:r w:rsidR="00DF0B13">
        <w:rPr>
          <w:rFonts w:ascii="Georgia" w:hAnsi="Georgia"/>
          <w:b/>
          <w:bCs/>
          <w:sz w:val="44"/>
          <w:szCs w:val="44"/>
          <w:lang w:bidi="ar-TN"/>
        </w:rPr>
        <w:t>Projet de Fin d’</w:t>
      </w:r>
      <w:r w:rsidR="00BC1BA7">
        <w:rPr>
          <w:rFonts w:ascii="Georgia" w:hAnsi="Georgia"/>
          <w:b/>
          <w:bCs/>
          <w:sz w:val="44"/>
          <w:szCs w:val="44"/>
          <w:lang w:bidi="ar-TN"/>
        </w:rPr>
        <w:t>Etude</w:t>
      </w:r>
    </w:p>
    <w:p w:rsidR="00B53E7E" w:rsidRDefault="00B53E7E" w:rsidP="00DE480D">
      <w:pPr>
        <w:jc w:val="center"/>
        <w:rPr>
          <w:lang w:bidi="ar-TN"/>
        </w:rPr>
      </w:pPr>
    </w:p>
    <w:p w:rsidR="00B53E7E" w:rsidRDefault="00B53E7E" w:rsidP="00DE480D">
      <w:pPr>
        <w:jc w:val="center"/>
        <w:rPr>
          <w:rFonts w:ascii="Lucida Calligraphy" w:hAnsi="Lucida Calligraphy"/>
          <w:b/>
          <w:bCs/>
          <w:sz w:val="28"/>
          <w:szCs w:val="28"/>
          <w:lang w:bidi="ar-TN"/>
        </w:rPr>
      </w:pPr>
    </w:p>
    <w:p w:rsidR="00B53E7E" w:rsidRDefault="00B53E7E" w:rsidP="00CA1C16">
      <w:pPr>
        <w:jc w:val="center"/>
        <w:rPr>
          <w:rFonts w:ascii="Lucida Calligraphy" w:hAnsi="Lucida Calligraphy"/>
          <w:lang w:bidi="ar-TN"/>
        </w:rPr>
      </w:pPr>
      <w:r w:rsidRPr="00905AD0">
        <w:rPr>
          <w:rFonts w:ascii="Lucida Calligraphy" w:hAnsi="Lucida Calligraphy"/>
          <w:lang w:bidi="ar-TN"/>
        </w:rPr>
        <w:t>Présenté et soutenu publiquement le ../../20</w:t>
      </w:r>
      <w:r w:rsidR="00BC1BA7">
        <w:rPr>
          <w:rFonts w:ascii="Lucida Calligraphy" w:hAnsi="Lucida Calligraphy"/>
          <w:lang w:bidi="ar-TN"/>
        </w:rPr>
        <w:t>21</w:t>
      </w:r>
    </w:p>
    <w:p w:rsidR="00B53E7E" w:rsidRPr="00905AD0" w:rsidRDefault="00B53E7E" w:rsidP="00DE480D">
      <w:pPr>
        <w:jc w:val="center"/>
        <w:rPr>
          <w:rFonts w:ascii="Lucida Calligraphy" w:hAnsi="Lucida Calligraphy"/>
          <w:lang w:bidi="ar-TN"/>
        </w:rPr>
      </w:pPr>
    </w:p>
    <w:p w:rsidR="00B53E7E" w:rsidRDefault="00B53E7E" w:rsidP="00DE480D">
      <w:pPr>
        <w:jc w:val="center"/>
        <w:rPr>
          <w:rFonts w:ascii="Lucida Calligraphy" w:hAnsi="Lucida Calligraphy"/>
          <w:lang w:bidi="ar-TN"/>
        </w:rPr>
      </w:pPr>
      <w:r w:rsidRPr="00905AD0">
        <w:rPr>
          <w:rFonts w:ascii="Lucida Calligraphy" w:hAnsi="Lucida Calligraphy"/>
          <w:lang w:bidi="ar-TN"/>
        </w:rPr>
        <w:t>Par</w:t>
      </w:r>
    </w:p>
    <w:p w:rsidR="00B53E7E" w:rsidRDefault="00B53E7E" w:rsidP="00DE480D">
      <w:pPr>
        <w:jc w:val="center"/>
        <w:rPr>
          <w:rFonts w:ascii="Lucida Calligraphy" w:hAnsi="Lucida Calligraphy"/>
          <w:b/>
          <w:bCs/>
          <w:sz w:val="28"/>
          <w:szCs w:val="28"/>
          <w:lang w:bidi="ar-TN"/>
        </w:rPr>
      </w:pPr>
    </w:p>
    <w:p w:rsidR="007F1F83" w:rsidRDefault="00DF0B13" w:rsidP="00DE480D">
      <w:pPr>
        <w:jc w:val="center"/>
        <w:rPr>
          <w:rFonts w:ascii="Georgia" w:hAnsi="Georgia"/>
          <w:b/>
          <w:bCs/>
          <w:sz w:val="32"/>
          <w:szCs w:val="32"/>
          <w:lang w:bidi="ar-TN"/>
        </w:rPr>
      </w:pPr>
      <w:r w:rsidRPr="00905AD0">
        <w:rPr>
          <w:rFonts w:ascii="Georgia" w:hAnsi="Georgia"/>
          <w:b/>
          <w:bCs/>
          <w:sz w:val="32"/>
          <w:szCs w:val="32"/>
          <w:lang w:bidi="ar-TN"/>
        </w:rPr>
        <w:t>Prénom NOM</w:t>
      </w:r>
    </w:p>
    <w:p w:rsidR="00DF0B13" w:rsidRDefault="00DF0B13" w:rsidP="00DE480D">
      <w:pPr>
        <w:jc w:val="center"/>
        <w:rPr>
          <w:rFonts w:ascii="Georgia" w:hAnsi="Georgia"/>
          <w:b/>
          <w:bCs/>
          <w:sz w:val="32"/>
          <w:szCs w:val="32"/>
          <w:lang w:bidi="ar-TN"/>
        </w:rPr>
      </w:pPr>
    </w:p>
    <w:p w:rsidR="00B53E7E" w:rsidRDefault="00B53E7E" w:rsidP="00DE480D">
      <w:pPr>
        <w:jc w:val="center"/>
        <w:rPr>
          <w:rFonts w:ascii="Georgia" w:hAnsi="Georgia"/>
          <w:b/>
          <w:bCs/>
          <w:sz w:val="32"/>
          <w:szCs w:val="32"/>
          <w:lang w:bidi="ar-TN"/>
        </w:rPr>
      </w:pPr>
    </w:p>
    <w:p w:rsidR="00B53E7E" w:rsidRPr="00905AD0" w:rsidRDefault="00B53E7E" w:rsidP="00DE480D">
      <w:pPr>
        <w:jc w:val="center"/>
        <w:rPr>
          <w:rFonts w:ascii="Georgia" w:hAnsi="Georgia"/>
          <w:b/>
          <w:bCs/>
          <w:sz w:val="32"/>
          <w:szCs w:val="32"/>
          <w:lang w:bidi="ar-TN"/>
        </w:rPr>
      </w:pPr>
    </w:p>
    <w:p w:rsidR="00B53E7E" w:rsidRDefault="00BC1BA7" w:rsidP="00DE480D">
      <w:pPr>
        <w:jc w:val="center"/>
        <w:rPr>
          <w:rFonts w:ascii="Lucida Calligraphy" w:hAnsi="Lucida Calligraphy"/>
          <w:b/>
          <w:bCs/>
          <w:sz w:val="28"/>
          <w:szCs w:val="28"/>
          <w:lang w:bidi="ar-TN"/>
        </w:rPr>
      </w:pPr>
      <w:r>
        <w:rPr>
          <w:rFonts w:ascii="Lucida Calligraphy" w:hAnsi="Lucida Calligraphy"/>
          <w:b/>
          <w:bCs/>
          <w:noProof/>
          <w:sz w:val="28"/>
          <w:szCs w:val="28"/>
        </w:rPr>
        <mc:AlternateContent>
          <mc:Choice Requires="wps">
            <w:drawing>
              <wp:anchor distT="0" distB="0" distL="114300" distR="114300" simplePos="0" relativeHeight="251658240" behindDoc="0" locked="0" layoutInCell="1" allowOverlap="1">
                <wp:simplePos x="0" y="0"/>
                <wp:positionH relativeFrom="column">
                  <wp:posOffset>357505</wp:posOffset>
                </wp:positionH>
                <wp:positionV relativeFrom="paragraph">
                  <wp:posOffset>155575</wp:posOffset>
                </wp:positionV>
                <wp:extent cx="5248275" cy="635"/>
                <wp:effectExtent l="0" t="19050" r="9525" b="18415"/>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4BB911" id="_x0000_t32" coordsize="21600,21600" o:spt="32" o:oned="t" path="m,l21600,21600e" filled="f">
                <v:path arrowok="t" fillok="f" o:connecttype="none"/>
                <o:lock v:ext="edit" shapetype="t"/>
              </v:shapetype>
              <v:shape id="AutoShape 4" o:spid="_x0000_s1026" type="#_x0000_t32" style="position:absolute;margin-left:28.15pt;margin-top:12.25pt;width:413.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" strokeweight="2.25pt"/>
            </w:pict>
          </mc:Fallback>
        </mc:AlternateContent>
      </w:r>
    </w:p>
    <w:p w:rsidR="00B53E7E" w:rsidRPr="00905AD0" w:rsidRDefault="00B53E7E" w:rsidP="00DE480D">
      <w:pPr>
        <w:jc w:val="center"/>
        <w:rPr>
          <w:rFonts w:ascii="Georgia" w:hAnsi="Georgia"/>
          <w:b/>
          <w:bCs/>
          <w:sz w:val="44"/>
          <w:szCs w:val="44"/>
          <w:lang w:bidi="ar-TN"/>
        </w:rPr>
      </w:pPr>
      <w:r w:rsidRPr="00905AD0">
        <w:rPr>
          <w:rFonts w:ascii="Georgia" w:hAnsi="Georgia"/>
          <w:b/>
          <w:bCs/>
          <w:sz w:val="44"/>
          <w:szCs w:val="44"/>
          <w:lang w:bidi="ar-TN"/>
        </w:rPr>
        <w:t xml:space="preserve">Intitulé du </w:t>
      </w:r>
      <w:r w:rsidR="00DF0B13">
        <w:rPr>
          <w:rFonts w:ascii="Georgia" w:hAnsi="Georgia"/>
          <w:b/>
          <w:bCs/>
          <w:sz w:val="44"/>
          <w:szCs w:val="44"/>
          <w:lang w:bidi="ar-TN"/>
        </w:rPr>
        <w:t>projet</w:t>
      </w:r>
    </w:p>
    <w:p w:rsidR="00B53E7E" w:rsidRDefault="00BC1BA7" w:rsidP="00DE480D">
      <w:pPr>
        <w:jc w:val="center"/>
        <w:rPr>
          <w:rFonts w:ascii="Lucida Calligraphy" w:hAnsi="Lucida Calligraphy"/>
          <w:b/>
          <w:bCs/>
          <w:sz w:val="28"/>
          <w:szCs w:val="28"/>
          <w:lang w:bidi="ar-TN"/>
        </w:rPr>
      </w:pPr>
      <w:r>
        <w:rPr>
          <w:rFonts w:ascii="Lucida Calligraphy" w:hAnsi="Lucida Calligraphy"/>
          <w:b/>
          <w:bCs/>
          <w:noProof/>
          <w:sz w:val="28"/>
          <w:szCs w:val="28"/>
        </w:rPr>
        <mc:AlternateContent>
          <mc:Choice Requires="wps">
            <w:drawing>
              <wp:anchor distT="0" distB="0" distL="114300" distR="114300" simplePos="0" relativeHeight="251657216" behindDoc="0" locked="0" layoutInCell="1" allowOverlap="1">
                <wp:simplePos x="0" y="0"/>
                <wp:positionH relativeFrom="column">
                  <wp:posOffset>357505</wp:posOffset>
                </wp:positionH>
                <wp:positionV relativeFrom="paragraph">
                  <wp:posOffset>132080</wp:posOffset>
                </wp:positionV>
                <wp:extent cx="5248275" cy="635"/>
                <wp:effectExtent l="0" t="19050" r="9525" b="18415"/>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C325C5" id="AutoShape 3" o:spid="_x0000_s1026" type="#_x0000_t32" style="position:absolute;margin-left:28.15pt;margin-top:10.4pt;width:413.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" strokeweight="2.25pt"/>
            </w:pict>
          </mc:Fallback>
        </mc:AlternateContent>
      </w:r>
    </w:p>
    <w:p w:rsidR="00B53E7E" w:rsidRDefault="00B53E7E" w:rsidP="00DE480D">
      <w:pPr>
        <w:jc w:val="center"/>
        <w:rPr>
          <w:rFonts w:ascii="Lucida Calligraphy" w:hAnsi="Lucida Calligraphy"/>
          <w:b/>
          <w:bCs/>
          <w:sz w:val="28"/>
          <w:szCs w:val="28"/>
          <w:lang w:bidi="ar-TN"/>
        </w:rPr>
      </w:pPr>
    </w:p>
    <w:p w:rsidR="00B53E7E" w:rsidRDefault="00B53E7E" w:rsidP="00DE480D">
      <w:pPr>
        <w:jc w:val="center"/>
        <w:rPr>
          <w:lang w:bidi="ar-TN"/>
        </w:rPr>
      </w:pPr>
    </w:p>
    <w:p w:rsidR="00B53E7E" w:rsidRPr="00286223" w:rsidRDefault="00B53E7E" w:rsidP="00DE480D">
      <w:pPr>
        <w:jc w:val="center"/>
        <w:rPr>
          <w:b/>
          <w:bCs/>
          <w:lang w:bidi="ar-TN"/>
        </w:rPr>
      </w:pPr>
      <w:r w:rsidRPr="00B53E7E">
        <w:rPr>
          <w:b/>
          <w:bCs/>
          <w:sz w:val="28"/>
          <w:szCs w:val="28"/>
          <w:lang w:bidi="ar-TN"/>
        </w:rPr>
        <w:t xml:space="preserve">Composition du jury </w:t>
      </w:r>
    </w:p>
    <w:p w:rsidR="00B53E7E" w:rsidRDefault="00B53E7E" w:rsidP="00DE480D">
      <w:pPr>
        <w:jc w:val="center"/>
        <w:rPr>
          <w:lang w:bidi="ar-TN"/>
        </w:rPr>
      </w:pPr>
    </w:p>
    <w:p w:rsidR="00B53E7E" w:rsidRDefault="00B53E7E" w:rsidP="00DE480D">
      <w:pPr>
        <w:jc w:val="center"/>
        <w:rPr>
          <w:lang w:bidi="ar-TN"/>
        </w:rPr>
      </w:pPr>
    </w:p>
    <w:p w:rsidR="00B53E7E" w:rsidRDefault="00B53E7E" w:rsidP="00DE480D">
      <w:pPr>
        <w:spacing w:line="360" w:lineRule="auto"/>
        <w:ind w:firstLine="708"/>
        <w:rPr>
          <w:lang w:bidi="ar-TN"/>
        </w:rPr>
      </w:pPr>
      <w:r w:rsidRPr="00B53E7E">
        <w:rPr>
          <w:b/>
          <w:bCs/>
          <w:lang w:bidi="ar-TN"/>
        </w:rPr>
        <w:t>Monsieur</w:t>
      </w:r>
      <w:r>
        <w:rPr>
          <w:lang w:bidi="ar-TN"/>
        </w:rPr>
        <w:tab/>
        <w:t>…………………………………….</w:t>
      </w:r>
      <w:r>
        <w:rPr>
          <w:lang w:bidi="ar-TN"/>
        </w:rPr>
        <w:tab/>
      </w:r>
      <w:r>
        <w:rPr>
          <w:lang w:bidi="ar-TN"/>
        </w:rPr>
        <w:tab/>
      </w:r>
      <w:r w:rsidRPr="00B53E7E">
        <w:rPr>
          <w:b/>
          <w:bCs/>
          <w:lang w:bidi="ar-TN"/>
        </w:rPr>
        <w:t>Président</w:t>
      </w:r>
    </w:p>
    <w:p w:rsidR="00B53E7E" w:rsidRDefault="00B53E7E" w:rsidP="00DE480D">
      <w:pPr>
        <w:spacing w:line="360" w:lineRule="auto"/>
        <w:ind w:firstLine="708"/>
        <w:rPr>
          <w:lang w:bidi="ar-TN"/>
        </w:rPr>
      </w:pPr>
      <w:r w:rsidRPr="00B53E7E">
        <w:rPr>
          <w:b/>
          <w:bCs/>
          <w:lang w:bidi="ar-TN"/>
        </w:rPr>
        <w:t>Monsieur</w:t>
      </w:r>
      <w:r>
        <w:rPr>
          <w:lang w:bidi="ar-TN"/>
        </w:rPr>
        <w:tab/>
        <w:t>…………………………………….</w:t>
      </w:r>
      <w:r>
        <w:rPr>
          <w:lang w:bidi="ar-TN"/>
        </w:rPr>
        <w:tab/>
      </w:r>
      <w:r>
        <w:rPr>
          <w:lang w:bidi="ar-TN"/>
        </w:rPr>
        <w:tab/>
      </w:r>
      <w:r w:rsidR="00DF0B13">
        <w:rPr>
          <w:b/>
          <w:bCs/>
          <w:lang w:bidi="ar-TN"/>
        </w:rPr>
        <w:t>Encadrant</w:t>
      </w:r>
    </w:p>
    <w:p w:rsidR="00B53E7E" w:rsidRDefault="00B53E7E" w:rsidP="00DE480D">
      <w:pPr>
        <w:spacing w:line="360" w:lineRule="auto"/>
        <w:ind w:firstLine="708"/>
        <w:jc w:val="center"/>
        <w:rPr>
          <w:b/>
          <w:bCs/>
          <w:lang w:bidi="ar-TN"/>
        </w:rPr>
      </w:pPr>
    </w:p>
    <w:p w:rsidR="00B53E7E" w:rsidRDefault="00B53E7E" w:rsidP="00DE480D">
      <w:pPr>
        <w:spacing w:line="360" w:lineRule="auto"/>
        <w:ind w:firstLine="708"/>
        <w:jc w:val="center"/>
        <w:rPr>
          <w:b/>
          <w:bCs/>
          <w:lang w:bidi="ar-TN"/>
        </w:rPr>
      </w:pPr>
    </w:p>
    <w:p w:rsidR="00DE480D" w:rsidRDefault="00DE480D" w:rsidP="00DE480D">
      <w:pPr>
        <w:spacing w:line="360" w:lineRule="auto"/>
        <w:ind w:firstLine="708"/>
        <w:jc w:val="center"/>
        <w:rPr>
          <w:b/>
          <w:bCs/>
          <w:lang w:bidi="ar-TN"/>
        </w:rPr>
      </w:pPr>
    </w:p>
    <w:p w:rsidR="00AA6DD7" w:rsidRDefault="00B53E7E" w:rsidP="00810B3B">
      <w:pPr>
        <w:spacing w:line="360" w:lineRule="auto"/>
        <w:ind w:firstLine="708"/>
        <w:jc w:val="center"/>
        <w:rPr>
          <w:b/>
          <w:bCs/>
          <w:lang w:bidi="ar-TN"/>
        </w:rPr>
        <w:sectPr w:rsidR="00AA6DD7" w:rsidSect="00AA6DD7">
          <w:headerReference w:type="default" r:id="rId8"/>
          <w:footerReference w:type="default" r:id="rId9"/>
          <w:pgSz w:w="11906" w:h="16838" w:code="9"/>
          <w:pgMar w:top="1418" w:right="1418" w:bottom="1418" w:left="1418" w:header="567" w:footer="567" w:gutter="0"/>
          <w:cols w:space="708"/>
          <w:docGrid w:linePitch="360"/>
        </w:sectPr>
      </w:pPr>
      <w:r w:rsidRPr="00B53E7E">
        <w:rPr>
          <w:b/>
          <w:bCs/>
          <w:lang w:bidi="ar-TN"/>
        </w:rPr>
        <w:t>Année universitaire : 201</w:t>
      </w:r>
      <w:r w:rsidR="00233D4F">
        <w:rPr>
          <w:b/>
          <w:bCs/>
          <w:lang w:bidi="ar-TN"/>
        </w:rPr>
        <w:t>8</w:t>
      </w:r>
      <w:r w:rsidR="00CC158F">
        <w:rPr>
          <w:b/>
          <w:bCs/>
          <w:lang w:bidi="ar-TN"/>
        </w:rPr>
        <w:t>-</w:t>
      </w:r>
      <w:r w:rsidRPr="00B53E7E">
        <w:rPr>
          <w:b/>
          <w:bCs/>
          <w:lang w:bidi="ar-TN"/>
        </w:rPr>
        <w:t>201</w:t>
      </w:r>
      <w:r w:rsidR="00233D4F">
        <w:rPr>
          <w:b/>
          <w:bCs/>
          <w:lang w:bidi="ar-TN"/>
        </w:rPr>
        <w:t>9</w:t>
      </w:r>
    </w:p>
    <w:p w:rsidR="00AA6DD7" w:rsidRDefault="00AA6DD7" w:rsidP="00995F30">
      <w:pPr>
        <w:spacing w:before="60"/>
        <w:jc w:val="center"/>
        <w:rPr>
          <w:b/>
          <w:bCs/>
          <w:sz w:val="36"/>
          <w:szCs w:val="36"/>
        </w:rPr>
      </w:pPr>
      <w:r w:rsidRPr="00533D4D">
        <w:rPr>
          <w:b/>
          <w:bCs/>
          <w:sz w:val="36"/>
          <w:szCs w:val="36"/>
        </w:rPr>
        <w:lastRenderedPageBreak/>
        <w:t>Dédicaces</w:t>
      </w:r>
    </w:p>
    <w:p w:rsidR="000219DE" w:rsidRDefault="000219DE" w:rsidP="00995F30">
      <w:pPr>
        <w:spacing w:before="60"/>
        <w:jc w:val="center"/>
        <w:rPr>
          <w:b/>
          <w:bCs/>
          <w:sz w:val="36"/>
          <w:szCs w:val="36"/>
        </w:rPr>
      </w:pPr>
    </w:p>
    <w:p w:rsidR="000219DE" w:rsidRDefault="000219DE" w:rsidP="00995F30">
      <w:pPr>
        <w:spacing w:before="60"/>
        <w:jc w:val="center"/>
        <w:rPr>
          <w:b/>
          <w:bCs/>
          <w:sz w:val="36"/>
          <w:szCs w:val="36"/>
        </w:rPr>
      </w:pPr>
    </w:p>
    <w:p w:rsidR="000219DE" w:rsidRDefault="000219DE" w:rsidP="00995F30">
      <w:pPr>
        <w:spacing w:before="60"/>
        <w:jc w:val="center"/>
        <w:rPr>
          <w:b/>
          <w:bCs/>
          <w:sz w:val="36"/>
          <w:szCs w:val="36"/>
        </w:rPr>
      </w:pPr>
    </w:p>
    <w:p w:rsidR="000219DE" w:rsidRDefault="000219DE" w:rsidP="00995F30">
      <w:pPr>
        <w:spacing w:before="60"/>
        <w:jc w:val="center"/>
        <w:rPr>
          <w:b/>
          <w:bCs/>
          <w:sz w:val="36"/>
          <w:szCs w:val="36"/>
        </w:rPr>
      </w:pPr>
    </w:p>
    <w:p w:rsidR="000219DE" w:rsidRPr="00533D4D" w:rsidRDefault="000219DE" w:rsidP="000219DE">
      <w:pPr>
        <w:spacing w:before="60"/>
        <w:rPr>
          <w:b/>
          <w:bCs/>
          <w:sz w:val="36"/>
          <w:szCs w:val="36"/>
        </w:rPr>
      </w:pPr>
    </w:p>
    <w:p w:rsidR="00AA6DD7" w:rsidRDefault="00995F30" w:rsidP="00995F30">
      <w:pPr>
        <w:spacing w:before="60"/>
        <w:jc w:val="center"/>
        <w:rPr>
          <w:b/>
          <w:bCs/>
          <w:sz w:val="36"/>
          <w:szCs w:val="36"/>
        </w:rPr>
      </w:pPr>
      <w:r w:rsidRPr="00533D4D">
        <w:rPr>
          <w:sz w:val="36"/>
          <w:szCs w:val="36"/>
        </w:rPr>
        <w:br w:type="page"/>
      </w:r>
      <w:r w:rsidR="00AA6DD7" w:rsidRPr="00533D4D">
        <w:rPr>
          <w:b/>
          <w:bCs/>
          <w:sz w:val="36"/>
          <w:szCs w:val="36"/>
        </w:rPr>
        <w:lastRenderedPageBreak/>
        <w:t>Remerciements</w:t>
      </w:r>
    </w:p>
    <w:p w:rsidR="000219DE" w:rsidRDefault="000219DE" w:rsidP="00995F30">
      <w:pPr>
        <w:spacing w:before="60"/>
        <w:jc w:val="center"/>
        <w:rPr>
          <w:b/>
          <w:bCs/>
          <w:sz w:val="36"/>
          <w:szCs w:val="36"/>
        </w:rPr>
      </w:pPr>
    </w:p>
    <w:p w:rsidR="002543AB" w:rsidRDefault="002543AB" w:rsidP="00FC31BD">
      <w:pPr>
        <w:pStyle w:val="StyleParagraphe"/>
      </w:pPr>
    </w:p>
    <w:p w:rsidR="002543AB" w:rsidRDefault="002543AB" w:rsidP="002543AB">
      <w:pPr>
        <w:pStyle w:val="StyleParagraphe"/>
        <w:ind w:firstLine="708"/>
      </w:pPr>
    </w:p>
    <w:p w:rsidR="000219DE" w:rsidRDefault="000219DE" w:rsidP="000219DE">
      <w:pPr>
        <w:pStyle w:val="StyleParagraphe"/>
      </w:pPr>
    </w:p>
    <w:p w:rsidR="000219DE" w:rsidRPr="00533D4D" w:rsidRDefault="000219DE" w:rsidP="000219DE">
      <w:pPr>
        <w:spacing w:before="60"/>
        <w:jc w:val="center"/>
        <w:rPr>
          <w:b/>
          <w:bCs/>
          <w:sz w:val="36"/>
          <w:szCs w:val="36"/>
        </w:rPr>
      </w:pPr>
    </w:p>
    <w:p w:rsidR="000219DE" w:rsidRPr="00533D4D" w:rsidRDefault="000219DE" w:rsidP="00995F30">
      <w:pPr>
        <w:spacing w:before="60"/>
        <w:jc w:val="center"/>
        <w:rPr>
          <w:b/>
          <w:bCs/>
          <w:sz w:val="36"/>
          <w:szCs w:val="36"/>
        </w:rPr>
      </w:pPr>
    </w:p>
    <w:p w:rsidR="00995F30" w:rsidRDefault="00995F30" w:rsidP="00995F30">
      <w:pPr>
        <w:spacing w:before="60"/>
        <w:jc w:val="both"/>
        <w:rPr>
          <w:rFonts w:ascii="Arial" w:hAnsi="Arial" w:cs="Arial"/>
        </w:rPr>
      </w:pPr>
    </w:p>
    <w:p w:rsidR="00995F30" w:rsidRDefault="00995F30" w:rsidP="00995F30">
      <w:pPr>
        <w:spacing w:before="60"/>
        <w:jc w:val="both"/>
        <w:rPr>
          <w:rFonts w:ascii="Arial" w:hAnsi="Arial" w:cs="Arial"/>
        </w:rPr>
      </w:pPr>
    </w:p>
    <w:p w:rsidR="00995F30" w:rsidRDefault="00995F30" w:rsidP="00995F30">
      <w:pPr>
        <w:spacing w:before="60"/>
        <w:jc w:val="both"/>
        <w:rPr>
          <w:rFonts w:ascii="Arial" w:hAnsi="Arial" w:cs="Arial"/>
        </w:rPr>
        <w:sectPr w:rsidR="00995F30" w:rsidSect="00AF50FF">
          <w:headerReference w:type="default" r:id="rId10"/>
          <w:footerReference w:type="default" r:id="rId11"/>
          <w:headerReference w:type="first" r:id="rId12"/>
          <w:footerReference w:type="first" r:id="rId13"/>
          <w:pgSz w:w="11906" w:h="16838" w:code="9"/>
          <w:pgMar w:top="1418" w:right="1418" w:bottom="1418" w:left="1418" w:header="567" w:footer="567" w:gutter="0"/>
          <w:pgNumType w:fmt="upperRoman" w:start="1"/>
          <w:cols w:space="708"/>
          <w:docGrid w:linePitch="360"/>
        </w:sectPr>
      </w:pPr>
    </w:p>
    <w:p w:rsidR="00AA6DD7" w:rsidRDefault="00AA6DD7" w:rsidP="00AF50FF">
      <w:pPr>
        <w:spacing w:before="60"/>
        <w:ind w:left="142"/>
        <w:jc w:val="center"/>
        <w:rPr>
          <w:b/>
          <w:bCs/>
          <w:sz w:val="36"/>
          <w:szCs w:val="36"/>
        </w:rPr>
      </w:pPr>
      <w:r w:rsidRPr="00AF50FF">
        <w:rPr>
          <w:b/>
          <w:bCs/>
          <w:sz w:val="36"/>
          <w:szCs w:val="36"/>
        </w:rPr>
        <w:lastRenderedPageBreak/>
        <w:t>Table des matières</w:t>
      </w:r>
    </w:p>
    <w:p w:rsidR="002E0999" w:rsidRDefault="002E0999" w:rsidP="00AF50FF">
      <w:pPr>
        <w:spacing w:before="60"/>
        <w:ind w:left="142"/>
        <w:jc w:val="center"/>
        <w:rPr>
          <w:b/>
          <w:bCs/>
          <w:sz w:val="36"/>
          <w:szCs w:val="36"/>
        </w:rPr>
      </w:pPr>
    </w:p>
    <w:p w:rsidR="002E0999" w:rsidRDefault="002E0999">
      <w:pPr>
        <w:pStyle w:val="TOC1"/>
        <w:tabs>
          <w:tab w:val="right" w:leader="dot" w:pos="9060"/>
        </w:tabs>
        <w:rPr>
          <w:rFonts w:asciiTheme="minorHAnsi" w:eastAsiaTheme="minorEastAsia" w:hAnsiTheme="minorHAnsi" w:cstheme="minorBidi"/>
          <w:noProof/>
          <w:sz w:val="22"/>
          <w:szCs w:val="22"/>
        </w:rPr>
      </w:pPr>
      <w:r>
        <w:rPr>
          <w:b/>
          <w:bCs/>
          <w:sz w:val="36"/>
          <w:szCs w:val="36"/>
        </w:rPr>
        <w:fldChar w:fldCharType="begin"/>
      </w:r>
      <w:r>
        <w:rPr>
          <w:b/>
          <w:bCs/>
          <w:sz w:val="36"/>
          <w:szCs w:val="36"/>
        </w:rPr>
        <w:instrText xml:space="preserve"> TOC \h \z \t "StyleChap;1;StyleNiveau1;3;StyleNiveau2;4;StyleNiveau3;5;intro-concu;2;Subtitle;6" </w:instrText>
      </w:r>
      <w:r>
        <w:rPr>
          <w:b/>
          <w:bCs/>
          <w:sz w:val="36"/>
          <w:szCs w:val="36"/>
        </w:rPr>
        <w:fldChar w:fldCharType="separate"/>
      </w:r>
      <w:hyperlink w:anchor="_Toc69401356" w:history="1">
        <w:r w:rsidRPr="0080047B">
          <w:rPr>
            <w:rStyle w:val="Hyperlink"/>
            <w:noProof/>
          </w:rPr>
          <w:t>Chapitre 2.  Phase de Planification</w:t>
        </w:r>
        <w:r>
          <w:rPr>
            <w:noProof/>
            <w:webHidden/>
          </w:rPr>
          <w:tab/>
        </w:r>
        <w:r>
          <w:rPr>
            <w:noProof/>
            <w:webHidden/>
          </w:rPr>
          <w:fldChar w:fldCharType="begin"/>
        </w:r>
        <w:r>
          <w:rPr>
            <w:noProof/>
            <w:webHidden/>
          </w:rPr>
          <w:instrText xml:space="preserve"> PAGEREF _Toc69401356 \h </w:instrText>
        </w:r>
        <w:r>
          <w:rPr>
            <w:noProof/>
            <w:webHidden/>
          </w:rPr>
        </w:r>
        <w:r>
          <w:rPr>
            <w:noProof/>
            <w:webHidden/>
          </w:rPr>
          <w:fldChar w:fldCharType="separate"/>
        </w:r>
        <w:r w:rsidR="00EA40D3">
          <w:rPr>
            <w:noProof/>
            <w:webHidden/>
          </w:rPr>
          <w:t>1</w:t>
        </w:r>
        <w:r>
          <w:rPr>
            <w:noProof/>
            <w:webHidden/>
          </w:rPr>
          <w:fldChar w:fldCharType="end"/>
        </w:r>
      </w:hyperlink>
    </w:p>
    <w:p w:rsidR="002E0999" w:rsidRDefault="009C4523">
      <w:pPr>
        <w:pStyle w:val="TOC2"/>
        <w:tabs>
          <w:tab w:val="right" w:leader="dot" w:pos="9060"/>
        </w:tabs>
        <w:rPr>
          <w:rFonts w:asciiTheme="minorHAnsi" w:eastAsiaTheme="minorEastAsia" w:hAnsiTheme="minorHAnsi" w:cstheme="minorBidi"/>
          <w:noProof/>
          <w:sz w:val="22"/>
          <w:szCs w:val="22"/>
        </w:rPr>
      </w:pPr>
      <w:hyperlink w:anchor="_Toc69401357" w:history="1">
        <w:r w:rsidR="002E0999" w:rsidRPr="0080047B">
          <w:rPr>
            <w:rStyle w:val="Hyperlink"/>
            <w:noProof/>
          </w:rPr>
          <w:t>Introduction</w:t>
        </w:r>
        <w:r w:rsidR="002E0999">
          <w:rPr>
            <w:noProof/>
            <w:webHidden/>
          </w:rPr>
          <w:tab/>
        </w:r>
        <w:r w:rsidR="002E0999">
          <w:rPr>
            <w:noProof/>
            <w:webHidden/>
          </w:rPr>
          <w:fldChar w:fldCharType="begin"/>
        </w:r>
        <w:r w:rsidR="002E0999">
          <w:rPr>
            <w:noProof/>
            <w:webHidden/>
          </w:rPr>
          <w:instrText xml:space="preserve"> PAGEREF _Toc69401357 \h </w:instrText>
        </w:r>
        <w:r w:rsidR="002E0999">
          <w:rPr>
            <w:noProof/>
            <w:webHidden/>
          </w:rPr>
        </w:r>
        <w:r w:rsidR="002E0999">
          <w:rPr>
            <w:noProof/>
            <w:webHidden/>
          </w:rPr>
          <w:fldChar w:fldCharType="separate"/>
        </w:r>
        <w:r w:rsidR="00EA40D3">
          <w:rPr>
            <w:noProof/>
            <w:webHidden/>
          </w:rPr>
          <w:t>1</w:t>
        </w:r>
        <w:r w:rsidR="002E0999">
          <w:rPr>
            <w:noProof/>
            <w:webHidden/>
          </w:rPr>
          <w:fldChar w:fldCharType="end"/>
        </w:r>
      </w:hyperlink>
    </w:p>
    <w:p w:rsidR="002E0999" w:rsidRDefault="009C4523">
      <w:pPr>
        <w:pStyle w:val="TOC3"/>
        <w:tabs>
          <w:tab w:val="left" w:pos="960"/>
          <w:tab w:val="right" w:leader="dot" w:pos="9060"/>
        </w:tabs>
        <w:rPr>
          <w:rFonts w:asciiTheme="minorHAnsi" w:eastAsiaTheme="minorEastAsia" w:hAnsiTheme="minorHAnsi" w:cstheme="minorBidi"/>
          <w:noProof/>
          <w:sz w:val="22"/>
          <w:szCs w:val="22"/>
        </w:rPr>
      </w:pPr>
      <w:hyperlink w:anchor="_Toc69401358" w:history="1">
        <w:r w:rsidR="002E0999" w:rsidRPr="0080047B">
          <w:rPr>
            <w:rStyle w:val="Hyperlink"/>
            <w:noProof/>
          </w:rPr>
          <w:t>1.</w:t>
        </w:r>
        <w:r w:rsidR="002E0999">
          <w:rPr>
            <w:rFonts w:asciiTheme="minorHAnsi" w:eastAsiaTheme="minorEastAsia" w:hAnsiTheme="minorHAnsi" w:cstheme="minorBidi"/>
            <w:noProof/>
            <w:sz w:val="22"/>
            <w:szCs w:val="22"/>
          </w:rPr>
          <w:tab/>
        </w:r>
        <w:r w:rsidR="002E0999" w:rsidRPr="0080047B">
          <w:rPr>
            <w:rStyle w:val="Hyperlink"/>
            <w:noProof/>
          </w:rPr>
          <w:t>Présentation de l’équipe</w:t>
        </w:r>
        <w:r w:rsidR="002E0999">
          <w:rPr>
            <w:noProof/>
            <w:webHidden/>
          </w:rPr>
          <w:tab/>
        </w:r>
        <w:r w:rsidR="002E0999">
          <w:rPr>
            <w:noProof/>
            <w:webHidden/>
          </w:rPr>
          <w:fldChar w:fldCharType="begin"/>
        </w:r>
        <w:r w:rsidR="002E0999">
          <w:rPr>
            <w:noProof/>
            <w:webHidden/>
          </w:rPr>
          <w:instrText xml:space="preserve"> PAGEREF _Toc69401358 \h </w:instrText>
        </w:r>
        <w:r w:rsidR="002E0999">
          <w:rPr>
            <w:noProof/>
            <w:webHidden/>
          </w:rPr>
        </w:r>
        <w:r w:rsidR="002E0999">
          <w:rPr>
            <w:noProof/>
            <w:webHidden/>
          </w:rPr>
          <w:fldChar w:fldCharType="separate"/>
        </w:r>
        <w:r w:rsidR="00EA40D3">
          <w:rPr>
            <w:noProof/>
            <w:webHidden/>
          </w:rPr>
          <w:t>1</w:t>
        </w:r>
        <w:r w:rsidR="002E0999">
          <w:rPr>
            <w:noProof/>
            <w:webHidden/>
          </w:rPr>
          <w:fldChar w:fldCharType="end"/>
        </w:r>
      </w:hyperlink>
    </w:p>
    <w:p w:rsidR="002E0999" w:rsidRDefault="009C4523">
      <w:pPr>
        <w:pStyle w:val="TOC3"/>
        <w:tabs>
          <w:tab w:val="left" w:pos="960"/>
          <w:tab w:val="right" w:leader="dot" w:pos="9060"/>
        </w:tabs>
        <w:rPr>
          <w:rFonts w:asciiTheme="minorHAnsi" w:eastAsiaTheme="minorEastAsia" w:hAnsiTheme="minorHAnsi" w:cstheme="minorBidi"/>
          <w:noProof/>
          <w:sz w:val="22"/>
          <w:szCs w:val="22"/>
        </w:rPr>
      </w:pPr>
      <w:hyperlink w:anchor="_Toc69401359" w:history="1">
        <w:r w:rsidR="002E0999" w:rsidRPr="0080047B">
          <w:rPr>
            <w:rStyle w:val="Hyperlink"/>
            <w:noProof/>
          </w:rPr>
          <w:t>2.</w:t>
        </w:r>
        <w:r w:rsidR="002E0999">
          <w:rPr>
            <w:rFonts w:asciiTheme="minorHAnsi" w:eastAsiaTheme="minorEastAsia" w:hAnsiTheme="minorHAnsi" w:cstheme="minorBidi"/>
            <w:noProof/>
            <w:sz w:val="22"/>
            <w:szCs w:val="22"/>
          </w:rPr>
          <w:tab/>
        </w:r>
        <w:r w:rsidR="002E0999" w:rsidRPr="0080047B">
          <w:rPr>
            <w:rStyle w:val="Hyperlink"/>
            <w:noProof/>
          </w:rPr>
          <w:t>Capture des besoins</w:t>
        </w:r>
        <w:r w:rsidR="002E0999">
          <w:rPr>
            <w:noProof/>
            <w:webHidden/>
          </w:rPr>
          <w:tab/>
        </w:r>
        <w:r w:rsidR="002E0999">
          <w:rPr>
            <w:noProof/>
            <w:webHidden/>
          </w:rPr>
          <w:fldChar w:fldCharType="begin"/>
        </w:r>
        <w:r w:rsidR="002E0999">
          <w:rPr>
            <w:noProof/>
            <w:webHidden/>
          </w:rPr>
          <w:instrText xml:space="preserve"> PAGEREF _Toc69401359 \h </w:instrText>
        </w:r>
        <w:r w:rsidR="002E0999">
          <w:rPr>
            <w:noProof/>
            <w:webHidden/>
          </w:rPr>
        </w:r>
        <w:r w:rsidR="002E0999">
          <w:rPr>
            <w:noProof/>
            <w:webHidden/>
          </w:rPr>
          <w:fldChar w:fldCharType="separate"/>
        </w:r>
        <w:r w:rsidR="00EA40D3">
          <w:rPr>
            <w:noProof/>
            <w:webHidden/>
          </w:rPr>
          <w:t>1</w:t>
        </w:r>
        <w:r w:rsidR="002E0999">
          <w:rPr>
            <w:noProof/>
            <w:webHidden/>
          </w:rPr>
          <w:fldChar w:fldCharType="end"/>
        </w:r>
      </w:hyperlink>
    </w:p>
    <w:p w:rsidR="002E0999" w:rsidRDefault="009C4523">
      <w:pPr>
        <w:pStyle w:val="TOC4"/>
        <w:tabs>
          <w:tab w:val="right" w:leader="dot" w:pos="9060"/>
        </w:tabs>
        <w:rPr>
          <w:rFonts w:asciiTheme="minorHAnsi" w:eastAsiaTheme="minorEastAsia" w:hAnsiTheme="minorHAnsi" w:cstheme="minorBidi"/>
          <w:noProof/>
          <w:sz w:val="22"/>
          <w:szCs w:val="22"/>
        </w:rPr>
      </w:pPr>
      <w:hyperlink w:anchor="_Toc69401360" w:history="1">
        <w:r w:rsidR="002E0999" w:rsidRPr="0080047B">
          <w:rPr>
            <w:rStyle w:val="Hyperlink"/>
            <w:noProof/>
          </w:rPr>
          <w:t>2.1. Identification des acteurs</w:t>
        </w:r>
        <w:r w:rsidR="002E0999">
          <w:rPr>
            <w:noProof/>
            <w:webHidden/>
          </w:rPr>
          <w:tab/>
        </w:r>
        <w:r w:rsidR="002E0999">
          <w:rPr>
            <w:noProof/>
            <w:webHidden/>
          </w:rPr>
          <w:fldChar w:fldCharType="begin"/>
        </w:r>
        <w:r w:rsidR="002E0999">
          <w:rPr>
            <w:noProof/>
            <w:webHidden/>
          </w:rPr>
          <w:instrText xml:space="preserve"> PAGEREF _Toc69401360 \h </w:instrText>
        </w:r>
        <w:r w:rsidR="002E0999">
          <w:rPr>
            <w:noProof/>
            <w:webHidden/>
          </w:rPr>
        </w:r>
        <w:r w:rsidR="002E0999">
          <w:rPr>
            <w:noProof/>
            <w:webHidden/>
          </w:rPr>
          <w:fldChar w:fldCharType="separate"/>
        </w:r>
        <w:r w:rsidR="00EA40D3">
          <w:rPr>
            <w:noProof/>
            <w:webHidden/>
          </w:rPr>
          <w:t>1</w:t>
        </w:r>
        <w:r w:rsidR="002E0999">
          <w:rPr>
            <w:noProof/>
            <w:webHidden/>
          </w:rPr>
          <w:fldChar w:fldCharType="end"/>
        </w:r>
      </w:hyperlink>
    </w:p>
    <w:p w:rsidR="002E0999" w:rsidRDefault="009C4523">
      <w:pPr>
        <w:pStyle w:val="TOC4"/>
        <w:tabs>
          <w:tab w:val="right" w:leader="dot" w:pos="9060"/>
        </w:tabs>
        <w:rPr>
          <w:rFonts w:asciiTheme="minorHAnsi" w:eastAsiaTheme="minorEastAsia" w:hAnsiTheme="minorHAnsi" w:cstheme="minorBidi"/>
          <w:noProof/>
          <w:sz w:val="22"/>
          <w:szCs w:val="22"/>
        </w:rPr>
      </w:pPr>
      <w:hyperlink w:anchor="_Toc69401361" w:history="1">
        <w:r w:rsidR="002E0999" w:rsidRPr="0080047B">
          <w:rPr>
            <w:rStyle w:val="Hyperlink"/>
            <w:noProof/>
          </w:rPr>
          <w:t>2.2. Backlog Produit</w:t>
        </w:r>
        <w:r w:rsidR="002E0999">
          <w:rPr>
            <w:noProof/>
            <w:webHidden/>
          </w:rPr>
          <w:tab/>
        </w:r>
        <w:r w:rsidR="002E0999">
          <w:rPr>
            <w:noProof/>
            <w:webHidden/>
          </w:rPr>
          <w:fldChar w:fldCharType="begin"/>
        </w:r>
        <w:r w:rsidR="002E0999">
          <w:rPr>
            <w:noProof/>
            <w:webHidden/>
          </w:rPr>
          <w:instrText xml:space="preserve"> PAGEREF _Toc69401361 \h </w:instrText>
        </w:r>
        <w:r w:rsidR="002E0999">
          <w:rPr>
            <w:noProof/>
            <w:webHidden/>
          </w:rPr>
        </w:r>
        <w:r w:rsidR="002E0999">
          <w:rPr>
            <w:noProof/>
            <w:webHidden/>
          </w:rPr>
          <w:fldChar w:fldCharType="separate"/>
        </w:r>
        <w:r w:rsidR="00EA40D3">
          <w:rPr>
            <w:noProof/>
            <w:webHidden/>
          </w:rPr>
          <w:t>2</w:t>
        </w:r>
        <w:r w:rsidR="002E0999">
          <w:rPr>
            <w:noProof/>
            <w:webHidden/>
          </w:rPr>
          <w:fldChar w:fldCharType="end"/>
        </w:r>
      </w:hyperlink>
    </w:p>
    <w:p w:rsidR="002E0999" w:rsidRDefault="009C4523">
      <w:pPr>
        <w:pStyle w:val="TOC4"/>
        <w:tabs>
          <w:tab w:val="right" w:leader="dot" w:pos="9060"/>
        </w:tabs>
        <w:rPr>
          <w:rFonts w:asciiTheme="minorHAnsi" w:eastAsiaTheme="minorEastAsia" w:hAnsiTheme="minorHAnsi" w:cstheme="minorBidi"/>
          <w:noProof/>
          <w:sz w:val="22"/>
          <w:szCs w:val="22"/>
        </w:rPr>
      </w:pPr>
      <w:hyperlink w:anchor="_Toc69401362" w:history="1">
        <w:r w:rsidR="002E0999" w:rsidRPr="0080047B">
          <w:rPr>
            <w:rStyle w:val="Hyperlink"/>
            <w:noProof/>
          </w:rPr>
          <w:t>2.3. Besoins fonctionnels</w:t>
        </w:r>
        <w:r w:rsidR="002E0999">
          <w:rPr>
            <w:noProof/>
            <w:webHidden/>
          </w:rPr>
          <w:tab/>
        </w:r>
        <w:r w:rsidR="002E0999">
          <w:rPr>
            <w:noProof/>
            <w:webHidden/>
          </w:rPr>
          <w:fldChar w:fldCharType="begin"/>
        </w:r>
        <w:r w:rsidR="002E0999">
          <w:rPr>
            <w:noProof/>
            <w:webHidden/>
          </w:rPr>
          <w:instrText xml:space="preserve"> PAGEREF _Toc69401362 \h </w:instrText>
        </w:r>
        <w:r w:rsidR="002E0999">
          <w:rPr>
            <w:noProof/>
            <w:webHidden/>
          </w:rPr>
        </w:r>
        <w:r w:rsidR="002E0999">
          <w:rPr>
            <w:noProof/>
            <w:webHidden/>
          </w:rPr>
          <w:fldChar w:fldCharType="separate"/>
        </w:r>
        <w:r w:rsidR="00EA40D3">
          <w:rPr>
            <w:noProof/>
            <w:webHidden/>
          </w:rPr>
          <w:t>5</w:t>
        </w:r>
        <w:r w:rsidR="002E0999">
          <w:rPr>
            <w:noProof/>
            <w:webHidden/>
          </w:rPr>
          <w:fldChar w:fldCharType="end"/>
        </w:r>
      </w:hyperlink>
    </w:p>
    <w:p w:rsidR="002E0999" w:rsidRDefault="009C4523">
      <w:pPr>
        <w:pStyle w:val="TOC4"/>
        <w:tabs>
          <w:tab w:val="right" w:leader="dot" w:pos="9060"/>
        </w:tabs>
        <w:rPr>
          <w:rFonts w:asciiTheme="minorHAnsi" w:eastAsiaTheme="minorEastAsia" w:hAnsiTheme="minorHAnsi" w:cstheme="minorBidi"/>
          <w:noProof/>
          <w:sz w:val="22"/>
          <w:szCs w:val="22"/>
        </w:rPr>
      </w:pPr>
      <w:hyperlink w:anchor="_Toc69401363" w:history="1">
        <w:r w:rsidR="002E0999" w:rsidRPr="0080047B">
          <w:rPr>
            <w:rStyle w:val="Hyperlink"/>
            <w:noProof/>
          </w:rPr>
          <w:t>2.4. Besoins non fonctionnels</w:t>
        </w:r>
        <w:r w:rsidR="002E0999">
          <w:rPr>
            <w:noProof/>
            <w:webHidden/>
          </w:rPr>
          <w:tab/>
        </w:r>
        <w:r w:rsidR="002E0999">
          <w:rPr>
            <w:noProof/>
            <w:webHidden/>
          </w:rPr>
          <w:fldChar w:fldCharType="begin"/>
        </w:r>
        <w:r w:rsidR="002E0999">
          <w:rPr>
            <w:noProof/>
            <w:webHidden/>
          </w:rPr>
          <w:instrText xml:space="preserve"> PAGEREF _Toc69401363 \h </w:instrText>
        </w:r>
        <w:r w:rsidR="002E0999">
          <w:rPr>
            <w:noProof/>
            <w:webHidden/>
          </w:rPr>
        </w:r>
        <w:r w:rsidR="002E0999">
          <w:rPr>
            <w:noProof/>
            <w:webHidden/>
          </w:rPr>
          <w:fldChar w:fldCharType="separate"/>
        </w:r>
        <w:r w:rsidR="00EA40D3">
          <w:rPr>
            <w:noProof/>
            <w:webHidden/>
          </w:rPr>
          <w:t>7</w:t>
        </w:r>
        <w:r w:rsidR="002E0999">
          <w:rPr>
            <w:noProof/>
            <w:webHidden/>
          </w:rPr>
          <w:fldChar w:fldCharType="end"/>
        </w:r>
      </w:hyperlink>
    </w:p>
    <w:p w:rsidR="002E0999" w:rsidRDefault="009C4523">
      <w:pPr>
        <w:pStyle w:val="TOC3"/>
        <w:tabs>
          <w:tab w:val="left" w:pos="960"/>
          <w:tab w:val="right" w:leader="dot" w:pos="9060"/>
        </w:tabs>
        <w:rPr>
          <w:rFonts w:asciiTheme="minorHAnsi" w:eastAsiaTheme="minorEastAsia" w:hAnsiTheme="minorHAnsi" w:cstheme="minorBidi"/>
          <w:noProof/>
          <w:sz w:val="22"/>
          <w:szCs w:val="22"/>
        </w:rPr>
      </w:pPr>
      <w:hyperlink w:anchor="_Toc69401364" w:history="1">
        <w:r w:rsidR="002E0999" w:rsidRPr="0080047B">
          <w:rPr>
            <w:rStyle w:val="Hyperlink"/>
            <w:noProof/>
          </w:rPr>
          <w:t>3.</w:t>
        </w:r>
        <w:r w:rsidR="002E0999">
          <w:rPr>
            <w:rFonts w:asciiTheme="minorHAnsi" w:eastAsiaTheme="minorEastAsia" w:hAnsiTheme="minorHAnsi" w:cstheme="minorBidi"/>
            <w:noProof/>
            <w:sz w:val="22"/>
            <w:szCs w:val="22"/>
          </w:rPr>
          <w:tab/>
        </w:r>
        <w:r w:rsidR="002E0999" w:rsidRPr="0080047B">
          <w:rPr>
            <w:rStyle w:val="Hyperlink"/>
            <w:noProof/>
          </w:rPr>
          <w:t>Analyse et spécifications des besoins</w:t>
        </w:r>
        <w:r w:rsidR="002E0999">
          <w:rPr>
            <w:noProof/>
            <w:webHidden/>
          </w:rPr>
          <w:tab/>
        </w:r>
        <w:r w:rsidR="002E0999">
          <w:rPr>
            <w:noProof/>
            <w:webHidden/>
          </w:rPr>
          <w:fldChar w:fldCharType="begin"/>
        </w:r>
        <w:r w:rsidR="002E0999">
          <w:rPr>
            <w:noProof/>
            <w:webHidden/>
          </w:rPr>
          <w:instrText xml:space="preserve"> PAGEREF _Toc69401364 \h </w:instrText>
        </w:r>
        <w:r w:rsidR="002E0999">
          <w:rPr>
            <w:noProof/>
            <w:webHidden/>
          </w:rPr>
        </w:r>
        <w:r w:rsidR="002E0999">
          <w:rPr>
            <w:noProof/>
            <w:webHidden/>
          </w:rPr>
          <w:fldChar w:fldCharType="separate"/>
        </w:r>
        <w:r w:rsidR="00EA40D3">
          <w:rPr>
            <w:noProof/>
            <w:webHidden/>
          </w:rPr>
          <w:t>7</w:t>
        </w:r>
        <w:r w:rsidR="002E0999">
          <w:rPr>
            <w:noProof/>
            <w:webHidden/>
          </w:rPr>
          <w:fldChar w:fldCharType="end"/>
        </w:r>
      </w:hyperlink>
    </w:p>
    <w:p w:rsidR="002E0999" w:rsidRDefault="009C4523">
      <w:pPr>
        <w:pStyle w:val="TOC4"/>
        <w:tabs>
          <w:tab w:val="right" w:leader="dot" w:pos="9060"/>
        </w:tabs>
        <w:rPr>
          <w:rFonts w:asciiTheme="minorHAnsi" w:eastAsiaTheme="minorEastAsia" w:hAnsiTheme="minorHAnsi" w:cstheme="minorBidi"/>
          <w:noProof/>
          <w:sz w:val="22"/>
          <w:szCs w:val="22"/>
        </w:rPr>
      </w:pPr>
      <w:hyperlink w:anchor="_Toc69401365" w:history="1">
        <w:r w:rsidR="002E0999" w:rsidRPr="0080047B">
          <w:rPr>
            <w:rStyle w:val="Hyperlink"/>
            <w:rFonts w:eastAsia="Calibri"/>
            <w:noProof/>
          </w:rPr>
          <w:t>3.1. Diagramme des cas d’utilisations globale</w:t>
        </w:r>
        <w:r w:rsidR="002E0999">
          <w:rPr>
            <w:noProof/>
            <w:webHidden/>
          </w:rPr>
          <w:tab/>
        </w:r>
        <w:r w:rsidR="002E0999">
          <w:rPr>
            <w:noProof/>
            <w:webHidden/>
          </w:rPr>
          <w:fldChar w:fldCharType="begin"/>
        </w:r>
        <w:r w:rsidR="002E0999">
          <w:rPr>
            <w:noProof/>
            <w:webHidden/>
          </w:rPr>
          <w:instrText xml:space="preserve"> PAGEREF _Toc69401365 \h </w:instrText>
        </w:r>
        <w:r w:rsidR="002E0999">
          <w:rPr>
            <w:noProof/>
            <w:webHidden/>
          </w:rPr>
        </w:r>
        <w:r w:rsidR="002E0999">
          <w:rPr>
            <w:noProof/>
            <w:webHidden/>
          </w:rPr>
          <w:fldChar w:fldCharType="separate"/>
        </w:r>
        <w:r w:rsidR="00EA40D3">
          <w:rPr>
            <w:noProof/>
            <w:webHidden/>
          </w:rPr>
          <w:t>7</w:t>
        </w:r>
        <w:r w:rsidR="002E0999">
          <w:rPr>
            <w:noProof/>
            <w:webHidden/>
          </w:rPr>
          <w:fldChar w:fldCharType="end"/>
        </w:r>
      </w:hyperlink>
    </w:p>
    <w:p w:rsidR="002E0999" w:rsidRDefault="009C4523">
      <w:pPr>
        <w:pStyle w:val="TOC4"/>
        <w:tabs>
          <w:tab w:val="right" w:leader="dot" w:pos="9060"/>
        </w:tabs>
        <w:rPr>
          <w:rFonts w:asciiTheme="minorHAnsi" w:eastAsiaTheme="minorEastAsia" w:hAnsiTheme="minorHAnsi" w:cstheme="minorBidi"/>
          <w:noProof/>
          <w:sz w:val="22"/>
          <w:szCs w:val="22"/>
        </w:rPr>
      </w:pPr>
      <w:hyperlink w:anchor="_Toc69401366" w:history="1">
        <w:r w:rsidR="002E0999" w:rsidRPr="0080047B">
          <w:rPr>
            <w:rStyle w:val="Hyperlink"/>
            <w:noProof/>
          </w:rPr>
          <w:t>3.2. Architecture de la solution</w:t>
        </w:r>
        <w:r w:rsidR="002E0999">
          <w:rPr>
            <w:noProof/>
            <w:webHidden/>
          </w:rPr>
          <w:tab/>
        </w:r>
        <w:r w:rsidR="002E0999">
          <w:rPr>
            <w:noProof/>
            <w:webHidden/>
          </w:rPr>
          <w:fldChar w:fldCharType="begin"/>
        </w:r>
        <w:r w:rsidR="002E0999">
          <w:rPr>
            <w:noProof/>
            <w:webHidden/>
          </w:rPr>
          <w:instrText xml:space="preserve"> PAGEREF _Toc69401366 \h </w:instrText>
        </w:r>
        <w:r w:rsidR="002E0999">
          <w:rPr>
            <w:noProof/>
            <w:webHidden/>
          </w:rPr>
        </w:r>
        <w:r w:rsidR="002E0999">
          <w:rPr>
            <w:noProof/>
            <w:webHidden/>
          </w:rPr>
          <w:fldChar w:fldCharType="separate"/>
        </w:r>
        <w:r w:rsidR="00EA40D3">
          <w:rPr>
            <w:noProof/>
            <w:webHidden/>
          </w:rPr>
          <w:t>8</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67" w:history="1">
        <w:r w:rsidR="002E0999" w:rsidRPr="0080047B">
          <w:rPr>
            <w:rStyle w:val="Hyperlink"/>
            <w:noProof/>
          </w:rPr>
          <w:t>3.2.1. Architecture physique</w:t>
        </w:r>
        <w:r w:rsidR="002E0999">
          <w:rPr>
            <w:noProof/>
            <w:webHidden/>
          </w:rPr>
          <w:tab/>
        </w:r>
        <w:r w:rsidR="002E0999">
          <w:rPr>
            <w:noProof/>
            <w:webHidden/>
          </w:rPr>
          <w:fldChar w:fldCharType="begin"/>
        </w:r>
        <w:r w:rsidR="002E0999">
          <w:rPr>
            <w:noProof/>
            <w:webHidden/>
          </w:rPr>
          <w:instrText xml:space="preserve"> PAGEREF _Toc69401367 \h </w:instrText>
        </w:r>
        <w:r w:rsidR="002E0999">
          <w:rPr>
            <w:noProof/>
            <w:webHidden/>
          </w:rPr>
        </w:r>
        <w:r w:rsidR="002E0999">
          <w:rPr>
            <w:noProof/>
            <w:webHidden/>
          </w:rPr>
          <w:fldChar w:fldCharType="separate"/>
        </w:r>
        <w:r w:rsidR="00EA40D3">
          <w:rPr>
            <w:noProof/>
            <w:webHidden/>
          </w:rPr>
          <w:t>8</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68" w:history="1">
        <w:r w:rsidR="002E0999" w:rsidRPr="0080047B">
          <w:rPr>
            <w:rStyle w:val="Hyperlink"/>
            <w:noProof/>
          </w:rPr>
          <w:t>3.2.2. Architecture Logique</w:t>
        </w:r>
        <w:r w:rsidR="002E0999">
          <w:rPr>
            <w:noProof/>
            <w:webHidden/>
          </w:rPr>
          <w:tab/>
        </w:r>
        <w:r w:rsidR="002E0999">
          <w:rPr>
            <w:noProof/>
            <w:webHidden/>
          </w:rPr>
          <w:fldChar w:fldCharType="begin"/>
        </w:r>
        <w:r w:rsidR="002E0999">
          <w:rPr>
            <w:noProof/>
            <w:webHidden/>
          </w:rPr>
          <w:instrText xml:space="preserve"> PAGEREF _Toc69401368 \h </w:instrText>
        </w:r>
        <w:r w:rsidR="002E0999">
          <w:rPr>
            <w:noProof/>
            <w:webHidden/>
          </w:rPr>
        </w:r>
        <w:r w:rsidR="002E0999">
          <w:rPr>
            <w:noProof/>
            <w:webHidden/>
          </w:rPr>
          <w:fldChar w:fldCharType="separate"/>
        </w:r>
        <w:r w:rsidR="00EA40D3">
          <w:rPr>
            <w:noProof/>
            <w:webHidden/>
          </w:rPr>
          <w:t>9</w:t>
        </w:r>
        <w:r w:rsidR="002E0999">
          <w:rPr>
            <w:noProof/>
            <w:webHidden/>
          </w:rPr>
          <w:fldChar w:fldCharType="end"/>
        </w:r>
      </w:hyperlink>
    </w:p>
    <w:p w:rsidR="002E0999" w:rsidRDefault="009C4523">
      <w:pPr>
        <w:pStyle w:val="TOC6"/>
        <w:tabs>
          <w:tab w:val="right" w:leader="dot" w:pos="9060"/>
        </w:tabs>
        <w:rPr>
          <w:noProof/>
        </w:rPr>
      </w:pPr>
      <w:hyperlink w:anchor="_Toc69401369" w:history="1">
        <w:r w:rsidR="002E0999" w:rsidRPr="0080047B">
          <w:rPr>
            <w:rStyle w:val="Hyperlink"/>
            <w:noProof/>
          </w:rPr>
          <w:t>3.2.2.1. Modèle architectural du Front-End</w:t>
        </w:r>
        <w:r w:rsidR="002E0999">
          <w:rPr>
            <w:noProof/>
            <w:webHidden/>
          </w:rPr>
          <w:tab/>
        </w:r>
        <w:r w:rsidR="002E0999">
          <w:rPr>
            <w:noProof/>
            <w:webHidden/>
          </w:rPr>
          <w:fldChar w:fldCharType="begin"/>
        </w:r>
        <w:r w:rsidR="002E0999">
          <w:rPr>
            <w:noProof/>
            <w:webHidden/>
          </w:rPr>
          <w:instrText xml:space="preserve"> PAGEREF _Toc69401369 \h </w:instrText>
        </w:r>
        <w:r w:rsidR="002E0999">
          <w:rPr>
            <w:noProof/>
            <w:webHidden/>
          </w:rPr>
        </w:r>
        <w:r w:rsidR="002E0999">
          <w:rPr>
            <w:noProof/>
            <w:webHidden/>
          </w:rPr>
          <w:fldChar w:fldCharType="separate"/>
        </w:r>
        <w:r w:rsidR="00EA40D3">
          <w:rPr>
            <w:noProof/>
            <w:webHidden/>
          </w:rPr>
          <w:t>9</w:t>
        </w:r>
        <w:r w:rsidR="002E0999">
          <w:rPr>
            <w:noProof/>
            <w:webHidden/>
          </w:rPr>
          <w:fldChar w:fldCharType="end"/>
        </w:r>
      </w:hyperlink>
    </w:p>
    <w:p w:rsidR="002E0999" w:rsidRDefault="009C4523">
      <w:pPr>
        <w:pStyle w:val="TOC6"/>
        <w:tabs>
          <w:tab w:val="right" w:leader="dot" w:pos="9060"/>
        </w:tabs>
        <w:rPr>
          <w:noProof/>
        </w:rPr>
      </w:pPr>
      <w:hyperlink w:anchor="_Toc69401370" w:history="1">
        <w:r w:rsidR="002E0999" w:rsidRPr="0080047B">
          <w:rPr>
            <w:rStyle w:val="Hyperlink"/>
            <w:noProof/>
          </w:rPr>
          <w:t>3.2.2.2. Modèle architectural du Back-End</w:t>
        </w:r>
        <w:r w:rsidR="002E0999">
          <w:rPr>
            <w:noProof/>
            <w:webHidden/>
          </w:rPr>
          <w:tab/>
        </w:r>
        <w:r w:rsidR="002E0999">
          <w:rPr>
            <w:noProof/>
            <w:webHidden/>
          </w:rPr>
          <w:fldChar w:fldCharType="begin"/>
        </w:r>
        <w:r w:rsidR="002E0999">
          <w:rPr>
            <w:noProof/>
            <w:webHidden/>
          </w:rPr>
          <w:instrText xml:space="preserve"> PAGEREF _Toc69401370 \h </w:instrText>
        </w:r>
        <w:r w:rsidR="002E0999">
          <w:rPr>
            <w:noProof/>
            <w:webHidden/>
          </w:rPr>
        </w:r>
        <w:r w:rsidR="002E0999">
          <w:rPr>
            <w:noProof/>
            <w:webHidden/>
          </w:rPr>
          <w:fldChar w:fldCharType="separate"/>
        </w:r>
        <w:r w:rsidR="00EA40D3">
          <w:rPr>
            <w:noProof/>
            <w:webHidden/>
          </w:rPr>
          <w:t>10</w:t>
        </w:r>
        <w:r w:rsidR="002E0999">
          <w:rPr>
            <w:noProof/>
            <w:webHidden/>
          </w:rPr>
          <w:fldChar w:fldCharType="end"/>
        </w:r>
      </w:hyperlink>
    </w:p>
    <w:p w:rsidR="002E0999" w:rsidRDefault="009C4523">
      <w:pPr>
        <w:pStyle w:val="TOC3"/>
        <w:tabs>
          <w:tab w:val="left" w:pos="960"/>
          <w:tab w:val="right" w:leader="dot" w:pos="9060"/>
        </w:tabs>
        <w:rPr>
          <w:rFonts w:asciiTheme="minorHAnsi" w:eastAsiaTheme="minorEastAsia" w:hAnsiTheme="minorHAnsi" w:cstheme="minorBidi"/>
          <w:noProof/>
          <w:sz w:val="22"/>
          <w:szCs w:val="22"/>
        </w:rPr>
      </w:pPr>
      <w:hyperlink w:anchor="_Toc69401371" w:history="1">
        <w:r w:rsidR="002E0999" w:rsidRPr="0080047B">
          <w:rPr>
            <w:rStyle w:val="Hyperlink"/>
            <w:noProof/>
          </w:rPr>
          <w:t>4.</w:t>
        </w:r>
        <w:r w:rsidR="002E0999">
          <w:rPr>
            <w:rFonts w:asciiTheme="minorHAnsi" w:eastAsiaTheme="minorEastAsia" w:hAnsiTheme="minorHAnsi" w:cstheme="minorBidi"/>
            <w:noProof/>
            <w:sz w:val="22"/>
            <w:szCs w:val="22"/>
          </w:rPr>
          <w:tab/>
        </w:r>
        <w:r w:rsidR="002E0999" w:rsidRPr="0080047B">
          <w:rPr>
            <w:rStyle w:val="Hyperlink"/>
            <w:noProof/>
          </w:rPr>
          <w:t>Environnement de travail</w:t>
        </w:r>
        <w:r w:rsidR="002E0999">
          <w:rPr>
            <w:noProof/>
            <w:webHidden/>
          </w:rPr>
          <w:tab/>
        </w:r>
        <w:r w:rsidR="002E0999">
          <w:rPr>
            <w:noProof/>
            <w:webHidden/>
          </w:rPr>
          <w:fldChar w:fldCharType="begin"/>
        </w:r>
        <w:r w:rsidR="002E0999">
          <w:rPr>
            <w:noProof/>
            <w:webHidden/>
          </w:rPr>
          <w:instrText xml:space="preserve"> PAGEREF _Toc69401371 \h </w:instrText>
        </w:r>
        <w:r w:rsidR="002E0999">
          <w:rPr>
            <w:noProof/>
            <w:webHidden/>
          </w:rPr>
        </w:r>
        <w:r w:rsidR="002E0999">
          <w:rPr>
            <w:noProof/>
            <w:webHidden/>
          </w:rPr>
          <w:fldChar w:fldCharType="separate"/>
        </w:r>
        <w:r w:rsidR="00EA40D3">
          <w:rPr>
            <w:noProof/>
            <w:webHidden/>
          </w:rPr>
          <w:t>12</w:t>
        </w:r>
        <w:r w:rsidR="002E0999">
          <w:rPr>
            <w:noProof/>
            <w:webHidden/>
          </w:rPr>
          <w:fldChar w:fldCharType="end"/>
        </w:r>
      </w:hyperlink>
    </w:p>
    <w:p w:rsidR="002E0999" w:rsidRDefault="009C4523">
      <w:pPr>
        <w:pStyle w:val="TOC4"/>
        <w:tabs>
          <w:tab w:val="right" w:leader="dot" w:pos="9060"/>
        </w:tabs>
        <w:rPr>
          <w:rFonts w:asciiTheme="minorHAnsi" w:eastAsiaTheme="minorEastAsia" w:hAnsiTheme="minorHAnsi" w:cstheme="minorBidi"/>
          <w:noProof/>
          <w:sz w:val="22"/>
          <w:szCs w:val="22"/>
        </w:rPr>
      </w:pPr>
      <w:hyperlink w:anchor="_Toc69401372" w:history="1">
        <w:r w:rsidR="002E0999" w:rsidRPr="0080047B">
          <w:rPr>
            <w:rStyle w:val="Hyperlink"/>
            <w:noProof/>
          </w:rPr>
          <w:t>4.1. Environnement matériel</w:t>
        </w:r>
        <w:r w:rsidR="002E0999">
          <w:rPr>
            <w:noProof/>
            <w:webHidden/>
          </w:rPr>
          <w:tab/>
        </w:r>
        <w:r w:rsidR="002E0999">
          <w:rPr>
            <w:noProof/>
            <w:webHidden/>
          </w:rPr>
          <w:fldChar w:fldCharType="begin"/>
        </w:r>
        <w:r w:rsidR="002E0999">
          <w:rPr>
            <w:noProof/>
            <w:webHidden/>
          </w:rPr>
          <w:instrText xml:space="preserve"> PAGEREF _Toc69401372 \h </w:instrText>
        </w:r>
        <w:r w:rsidR="002E0999">
          <w:rPr>
            <w:noProof/>
            <w:webHidden/>
          </w:rPr>
        </w:r>
        <w:r w:rsidR="002E0999">
          <w:rPr>
            <w:noProof/>
            <w:webHidden/>
          </w:rPr>
          <w:fldChar w:fldCharType="separate"/>
        </w:r>
        <w:r w:rsidR="00EA40D3">
          <w:rPr>
            <w:noProof/>
            <w:webHidden/>
          </w:rPr>
          <w:t>12</w:t>
        </w:r>
        <w:r w:rsidR="002E0999">
          <w:rPr>
            <w:noProof/>
            <w:webHidden/>
          </w:rPr>
          <w:fldChar w:fldCharType="end"/>
        </w:r>
      </w:hyperlink>
    </w:p>
    <w:p w:rsidR="002E0999" w:rsidRDefault="009C4523">
      <w:pPr>
        <w:pStyle w:val="TOC4"/>
        <w:tabs>
          <w:tab w:val="right" w:leader="dot" w:pos="9060"/>
        </w:tabs>
        <w:rPr>
          <w:rFonts w:asciiTheme="minorHAnsi" w:eastAsiaTheme="minorEastAsia" w:hAnsiTheme="minorHAnsi" w:cstheme="minorBidi"/>
          <w:noProof/>
          <w:sz w:val="22"/>
          <w:szCs w:val="22"/>
        </w:rPr>
      </w:pPr>
      <w:hyperlink w:anchor="_Toc69401373" w:history="1">
        <w:r w:rsidR="002E0999" w:rsidRPr="0080047B">
          <w:rPr>
            <w:rStyle w:val="Hyperlink"/>
            <w:noProof/>
          </w:rPr>
          <w:t>4.2. Environnement Logiciel</w:t>
        </w:r>
        <w:r w:rsidR="002E0999">
          <w:rPr>
            <w:noProof/>
            <w:webHidden/>
          </w:rPr>
          <w:tab/>
        </w:r>
        <w:r w:rsidR="002E0999">
          <w:rPr>
            <w:noProof/>
            <w:webHidden/>
          </w:rPr>
          <w:fldChar w:fldCharType="begin"/>
        </w:r>
        <w:r w:rsidR="002E0999">
          <w:rPr>
            <w:noProof/>
            <w:webHidden/>
          </w:rPr>
          <w:instrText xml:space="preserve"> PAGEREF _Toc69401373 \h </w:instrText>
        </w:r>
        <w:r w:rsidR="002E0999">
          <w:rPr>
            <w:noProof/>
            <w:webHidden/>
          </w:rPr>
        </w:r>
        <w:r w:rsidR="002E0999">
          <w:rPr>
            <w:noProof/>
            <w:webHidden/>
          </w:rPr>
          <w:fldChar w:fldCharType="separate"/>
        </w:r>
        <w:r w:rsidR="00EA40D3">
          <w:rPr>
            <w:noProof/>
            <w:webHidden/>
          </w:rPr>
          <w:t>13</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74" w:history="1">
        <w:r w:rsidR="002E0999" w:rsidRPr="0080047B">
          <w:rPr>
            <w:rStyle w:val="Hyperlink"/>
            <w:noProof/>
          </w:rPr>
          <w:t>4.2.1. Outils de développement et modélisation</w:t>
        </w:r>
        <w:r w:rsidR="002E0999">
          <w:rPr>
            <w:noProof/>
            <w:webHidden/>
          </w:rPr>
          <w:tab/>
        </w:r>
        <w:r w:rsidR="002E0999">
          <w:rPr>
            <w:noProof/>
            <w:webHidden/>
          </w:rPr>
          <w:fldChar w:fldCharType="begin"/>
        </w:r>
        <w:r w:rsidR="002E0999">
          <w:rPr>
            <w:noProof/>
            <w:webHidden/>
          </w:rPr>
          <w:instrText xml:space="preserve"> PAGEREF _Toc69401374 \h </w:instrText>
        </w:r>
        <w:r w:rsidR="002E0999">
          <w:rPr>
            <w:noProof/>
            <w:webHidden/>
          </w:rPr>
        </w:r>
        <w:r w:rsidR="002E0999">
          <w:rPr>
            <w:noProof/>
            <w:webHidden/>
          </w:rPr>
          <w:fldChar w:fldCharType="separate"/>
        </w:r>
        <w:r w:rsidR="00EA40D3">
          <w:rPr>
            <w:noProof/>
            <w:webHidden/>
          </w:rPr>
          <w:t>13</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75" w:history="1">
        <w:r w:rsidR="002E0999" w:rsidRPr="0080047B">
          <w:rPr>
            <w:rStyle w:val="Hyperlink"/>
            <w:noProof/>
          </w:rPr>
          <w:t>4.2.2. Les outils de test</w:t>
        </w:r>
        <w:r w:rsidR="002E0999">
          <w:rPr>
            <w:noProof/>
            <w:webHidden/>
          </w:rPr>
          <w:tab/>
        </w:r>
        <w:r w:rsidR="002E0999">
          <w:rPr>
            <w:noProof/>
            <w:webHidden/>
          </w:rPr>
          <w:fldChar w:fldCharType="begin"/>
        </w:r>
        <w:r w:rsidR="002E0999">
          <w:rPr>
            <w:noProof/>
            <w:webHidden/>
          </w:rPr>
          <w:instrText xml:space="preserve"> PAGEREF _Toc69401375 \h </w:instrText>
        </w:r>
        <w:r w:rsidR="002E0999">
          <w:rPr>
            <w:noProof/>
            <w:webHidden/>
          </w:rPr>
        </w:r>
        <w:r w:rsidR="002E0999">
          <w:rPr>
            <w:noProof/>
            <w:webHidden/>
          </w:rPr>
          <w:fldChar w:fldCharType="separate"/>
        </w:r>
        <w:r w:rsidR="00EA40D3">
          <w:rPr>
            <w:noProof/>
            <w:webHidden/>
          </w:rPr>
          <w:t>15</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76" w:history="1">
        <w:r w:rsidR="002E0999" w:rsidRPr="0080047B">
          <w:rPr>
            <w:rStyle w:val="Hyperlink"/>
            <w:noProof/>
          </w:rPr>
          <w:t>4.2.3. Langages de programmation</w:t>
        </w:r>
        <w:r w:rsidR="002E0999">
          <w:rPr>
            <w:noProof/>
            <w:webHidden/>
          </w:rPr>
          <w:tab/>
        </w:r>
        <w:r w:rsidR="002E0999">
          <w:rPr>
            <w:noProof/>
            <w:webHidden/>
          </w:rPr>
          <w:fldChar w:fldCharType="begin"/>
        </w:r>
        <w:r w:rsidR="002E0999">
          <w:rPr>
            <w:noProof/>
            <w:webHidden/>
          </w:rPr>
          <w:instrText xml:space="preserve"> PAGEREF _Toc69401376 \h </w:instrText>
        </w:r>
        <w:r w:rsidR="002E0999">
          <w:rPr>
            <w:noProof/>
            <w:webHidden/>
          </w:rPr>
        </w:r>
        <w:r w:rsidR="002E0999">
          <w:rPr>
            <w:noProof/>
            <w:webHidden/>
          </w:rPr>
          <w:fldChar w:fldCharType="separate"/>
        </w:r>
        <w:r w:rsidR="00EA40D3">
          <w:rPr>
            <w:noProof/>
            <w:webHidden/>
          </w:rPr>
          <w:t>15</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77" w:history="1">
        <w:r w:rsidR="002E0999" w:rsidRPr="0080047B">
          <w:rPr>
            <w:rStyle w:val="Hyperlink"/>
            <w:noProof/>
          </w:rPr>
          <w:t>4.2.4. Technologies utilisés</w:t>
        </w:r>
        <w:r w:rsidR="002E0999">
          <w:rPr>
            <w:noProof/>
            <w:webHidden/>
          </w:rPr>
          <w:tab/>
        </w:r>
        <w:r w:rsidR="002E0999">
          <w:rPr>
            <w:noProof/>
            <w:webHidden/>
          </w:rPr>
          <w:fldChar w:fldCharType="begin"/>
        </w:r>
        <w:r w:rsidR="002E0999">
          <w:rPr>
            <w:noProof/>
            <w:webHidden/>
          </w:rPr>
          <w:instrText xml:space="preserve"> PAGEREF _Toc69401377 \h </w:instrText>
        </w:r>
        <w:r w:rsidR="002E0999">
          <w:rPr>
            <w:noProof/>
            <w:webHidden/>
          </w:rPr>
        </w:r>
        <w:r w:rsidR="002E0999">
          <w:rPr>
            <w:noProof/>
            <w:webHidden/>
          </w:rPr>
          <w:fldChar w:fldCharType="separate"/>
        </w:r>
        <w:r w:rsidR="00EA40D3">
          <w:rPr>
            <w:noProof/>
            <w:webHidden/>
          </w:rPr>
          <w:t>16</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78" w:history="1">
        <w:r w:rsidR="002E0999" w:rsidRPr="0080047B">
          <w:rPr>
            <w:rStyle w:val="Hyperlink"/>
            <w:noProof/>
          </w:rPr>
          <w:t>Technologies</w:t>
        </w:r>
        <w:r w:rsidR="002E0999">
          <w:rPr>
            <w:noProof/>
            <w:webHidden/>
          </w:rPr>
          <w:tab/>
        </w:r>
        <w:r w:rsidR="002E0999">
          <w:rPr>
            <w:noProof/>
            <w:webHidden/>
          </w:rPr>
          <w:fldChar w:fldCharType="begin"/>
        </w:r>
        <w:r w:rsidR="002E0999">
          <w:rPr>
            <w:noProof/>
            <w:webHidden/>
          </w:rPr>
          <w:instrText xml:space="preserve"> PAGEREF _Toc69401378 \h </w:instrText>
        </w:r>
        <w:r w:rsidR="002E0999">
          <w:rPr>
            <w:noProof/>
            <w:webHidden/>
          </w:rPr>
        </w:r>
        <w:r w:rsidR="002E0999">
          <w:rPr>
            <w:noProof/>
            <w:webHidden/>
          </w:rPr>
          <w:fldChar w:fldCharType="separate"/>
        </w:r>
        <w:r w:rsidR="00EA40D3">
          <w:rPr>
            <w:noProof/>
            <w:webHidden/>
          </w:rPr>
          <w:t>16</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79" w:history="1">
        <w:r w:rsidR="002E0999" w:rsidRPr="0080047B">
          <w:rPr>
            <w:rStyle w:val="Hyperlink"/>
            <w:noProof/>
          </w:rPr>
          <w:t>Logo</w:t>
        </w:r>
        <w:r w:rsidR="002E0999">
          <w:rPr>
            <w:noProof/>
            <w:webHidden/>
          </w:rPr>
          <w:tab/>
        </w:r>
        <w:r w:rsidR="002E0999">
          <w:rPr>
            <w:noProof/>
            <w:webHidden/>
          </w:rPr>
          <w:fldChar w:fldCharType="begin"/>
        </w:r>
        <w:r w:rsidR="002E0999">
          <w:rPr>
            <w:noProof/>
            <w:webHidden/>
          </w:rPr>
          <w:instrText xml:space="preserve"> PAGEREF _Toc69401379 \h </w:instrText>
        </w:r>
        <w:r w:rsidR="002E0999">
          <w:rPr>
            <w:noProof/>
            <w:webHidden/>
          </w:rPr>
        </w:r>
        <w:r w:rsidR="002E0999">
          <w:rPr>
            <w:noProof/>
            <w:webHidden/>
          </w:rPr>
          <w:fldChar w:fldCharType="separate"/>
        </w:r>
        <w:r w:rsidR="00EA40D3">
          <w:rPr>
            <w:noProof/>
            <w:webHidden/>
          </w:rPr>
          <w:t>16</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80" w:history="1">
        <w:r w:rsidR="002E0999" w:rsidRPr="0080047B">
          <w:rPr>
            <w:rStyle w:val="Hyperlink"/>
            <w:noProof/>
          </w:rPr>
          <w:t>Description</w:t>
        </w:r>
        <w:r w:rsidR="002E0999">
          <w:rPr>
            <w:noProof/>
            <w:webHidden/>
          </w:rPr>
          <w:tab/>
        </w:r>
        <w:r w:rsidR="002E0999">
          <w:rPr>
            <w:noProof/>
            <w:webHidden/>
          </w:rPr>
          <w:fldChar w:fldCharType="begin"/>
        </w:r>
        <w:r w:rsidR="002E0999">
          <w:rPr>
            <w:noProof/>
            <w:webHidden/>
          </w:rPr>
          <w:instrText xml:space="preserve"> PAGEREF _Toc69401380 \h </w:instrText>
        </w:r>
        <w:r w:rsidR="002E0999">
          <w:rPr>
            <w:noProof/>
            <w:webHidden/>
          </w:rPr>
        </w:r>
        <w:r w:rsidR="002E0999">
          <w:rPr>
            <w:noProof/>
            <w:webHidden/>
          </w:rPr>
          <w:fldChar w:fldCharType="separate"/>
        </w:r>
        <w:r w:rsidR="00EA40D3">
          <w:rPr>
            <w:noProof/>
            <w:webHidden/>
          </w:rPr>
          <w:t>16</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81" w:history="1">
        <w:r w:rsidR="002E0999" w:rsidRPr="0080047B">
          <w:rPr>
            <w:rStyle w:val="Hyperlink"/>
            <w:noProof/>
          </w:rPr>
          <w:t>Spring Boot 2</w:t>
        </w:r>
        <w:r w:rsidR="002E0999">
          <w:rPr>
            <w:noProof/>
            <w:webHidden/>
          </w:rPr>
          <w:tab/>
        </w:r>
        <w:r w:rsidR="002E0999">
          <w:rPr>
            <w:noProof/>
            <w:webHidden/>
          </w:rPr>
          <w:fldChar w:fldCharType="begin"/>
        </w:r>
        <w:r w:rsidR="002E0999">
          <w:rPr>
            <w:noProof/>
            <w:webHidden/>
          </w:rPr>
          <w:instrText xml:space="preserve"> PAGEREF _Toc69401381 \h </w:instrText>
        </w:r>
        <w:r w:rsidR="002E0999">
          <w:rPr>
            <w:noProof/>
            <w:webHidden/>
          </w:rPr>
        </w:r>
        <w:r w:rsidR="002E0999">
          <w:rPr>
            <w:noProof/>
            <w:webHidden/>
          </w:rPr>
          <w:fldChar w:fldCharType="separate"/>
        </w:r>
        <w:r w:rsidR="00EA40D3">
          <w:rPr>
            <w:noProof/>
            <w:webHidden/>
          </w:rPr>
          <w:t>16</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82" w:history="1">
        <w:r w:rsidR="002E0999">
          <w:rPr>
            <w:noProof/>
            <w:webHidden/>
          </w:rPr>
          <w:tab/>
        </w:r>
        <w:r w:rsidR="002E0999">
          <w:rPr>
            <w:noProof/>
            <w:webHidden/>
          </w:rPr>
          <w:fldChar w:fldCharType="begin"/>
        </w:r>
        <w:r w:rsidR="002E0999">
          <w:rPr>
            <w:noProof/>
            <w:webHidden/>
          </w:rPr>
          <w:instrText xml:space="preserve"> PAGEREF _Toc69401382 \h </w:instrText>
        </w:r>
        <w:r w:rsidR="002E0999">
          <w:rPr>
            <w:noProof/>
            <w:webHidden/>
          </w:rPr>
        </w:r>
        <w:r w:rsidR="002E0999">
          <w:rPr>
            <w:noProof/>
            <w:webHidden/>
          </w:rPr>
          <w:fldChar w:fldCharType="separate"/>
        </w:r>
        <w:r w:rsidR="00EA40D3">
          <w:rPr>
            <w:noProof/>
            <w:webHidden/>
          </w:rPr>
          <w:t>16</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83" w:history="1">
        <w:r w:rsidR="002E0999" w:rsidRPr="0080047B">
          <w:rPr>
            <w:rStyle w:val="Hyperlink"/>
            <w:noProof/>
          </w:rPr>
          <w:t>Angular 8</w:t>
        </w:r>
        <w:r w:rsidR="002E0999">
          <w:rPr>
            <w:noProof/>
            <w:webHidden/>
          </w:rPr>
          <w:tab/>
        </w:r>
        <w:r w:rsidR="002E0999">
          <w:rPr>
            <w:noProof/>
            <w:webHidden/>
          </w:rPr>
          <w:fldChar w:fldCharType="begin"/>
        </w:r>
        <w:r w:rsidR="002E0999">
          <w:rPr>
            <w:noProof/>
            <w:webHidden/>
          </w:rPr>
          <w:instrText xml:space="preserve"> PAGEREF _Toc69401383 \h </w:instrText>
        </w:r>
        <w:r w:rsidR="002E0999">
          <w:rPr>
            <w:noProof/>
            <w:webHidden/>
          </w:rPr>
        </w:r>
        <w:r w:rsidR="002E0999">
          <w:rPr>
            <w:noProof/>
            <w:webHidden/>
          </w:rPr>
          <w:fldChar w:fldCharType="separate"/>
        </w:r>
        <w:r w:rsidR="00EA40D3">
          <w:rPr>
            <w:noProof/>
            <w:webHidden/>
          </w:rPr>
          <w:t>17</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84" w:history="1">
        <w:r w:rsidR="002E0999" w:rsidRPr="0080047B">
          <w:rPr>
            <w:rStyle w:val="Hyperlink"/>
            <w:noProof/>
          </w:rPr>
          <w:t>Chart.js</w:t>
        </w:r>
        <w:r w:rsidR="002E0999">
          <w:rPr>
            <w:noProof/>
            <w:webHidden/>
          </w:rPr>
          <w:tab/>
        </w:r>
        <w:r w:rsidR="002E0999">
          <w:rPr>
            <w:noProof/>
            <w:webHidden/>
          </w:rPr>
          <w:fldChar w:fldCharType="begin"/>
        </w:r>
        <w:r w:rsidR="002E0999">
          <w:rPr>
            <w:noProof/>
            <w:webHidden/>
          </w:rPr>
          <w:instrText xml:space="preserve"> PAGEREF _Toc69401384 \h </w:instrText>
        </w:r>
        <w:r w:rsidR="002E0999">
          <w:rPr>
            <w:noProof/>
            <w:webHidden/>
          </w:rPr>
        </w:r>
        <w:r w:rsidR="002E0999">
          <w:rPr>
            <w:noProof/>
            <w:webHidden/>
          </w:rPr>
          <w:fldChar w:fldCharType="separate"/>
        </w:r>
        <w:r w:rsidR="00EA40D3">
          <w:rPr>
            <w:noProof/>
            <w:webHidden/>
          </w:rPr>
          <w:t>17</w:t>
        </w:r>
        <w:r w:rsidR="002E0999">
          <w:rPr>
            <w:noProof/>
            <w:webHidden/>
          </w:rPr>
          <w:fldChar w:fldCharType="end"/>
        </w:r>
      </w:hyperlink>
    </w:p>
    <w:p w:rsidR="002E0999" w:rsidRDefault="009C4523">
      <w:pPr>
        <w:pStyle w:val="TOC5"/>
        <w:tabs>
          <w:tab w:val="right" w:leader="dot" w:pos="9060"/>
        </w:tabs>
        <w:rPr>
          <w:rFonts w:asciiTheme="minorHAnsi" w:eastAsiaTheme="minorEastAsia" w:hAnsiTheme="minorHAnsi" w:cstheme="minorBidi"/>
          <w:noProof/>
          <w:sz w:val="22"/>
          <w:szCs w:val="22"/>
        </w:rPr>
      </w:pPr>
      <w:hyperlink w:anchor="_Toc69401385" w:history="1">
        <w:r w:rsidR="002E0999">
          <w:rPr>
            <w:noProof/>
            <w:webHidden/>
          </w:rPr>
          <w:tab/>
        </w:r>
        <w:r w:rsidR="002E0999">
          <w:rPr>
            <w:noProof/>
            <w:webHidden/>
          </w:rPr>
          <w:fldChar w:fldCharType="begin"/>
        </w:r>
        <w:r w:rsidR="002E0999">
          <w:rPr>
            <w:noProof/>
            <w:webHidden/>
          </w:rPr>
          <w:instrText xml:space="preserve"> PAGEREF _Toc69401385 \h </w:instrText>
        </w:r>
        <w:r w:rsidR="002E0999">
          <w:rPr>
            <w:noProof/>
            <w:webHidden/>
          </w:rPr>
        </w:r>
        <w:r w:rsidR="002E0999">
          <w:rPr>
            <w:noProof/>
            <w:webHidden/>
          </w:rPr>
          <w:fldChar w:fldCharType="separate"/>
        </w:r>
        <w:r w:rsidR="00EA40D3">
          <w:rPr>
            <w:noProof/>
            <w:webHidden/>
          </w:rPr>
          <w:t>17</w:t>
        </w:r>
        <w:r w:rsidR="002E0999">
          <w:rPr>
            <w:noProof/>
            <w:webHidden/>
          </w:rPr>
          <w:fldChar w:fldCharType="end"/>
        </w:r>
      </w:hyperlink>
    </w:p>
    <w:p w:rsidR="002E0999" w:rsidRDefault="009C4523">
      <w:pPr>
        <w:pStyle w:val="TOC3"/>
        <w:tabs>
          <w:tab w:val="left" w:pos="960"/>
          <w:tab w:val="right" w:leader="dot" w:pos="9060"/>
        </w:tabs>
        <w:rPr>
          <w:rFonts w:asciiTheme="minorHAnsi" w:eastAsiaTheme="minorEastAsia" w:hAnsiTheme="minorHAnsi" w:cstheme="minorBidi"/>
          <w:noProof/>
          <w:sz w:val="22"/>
          <w:szCs w:val="22"/>
        </w:rPr>
      </w:pPr>
      <w:hyperlink w:anchor="_Toc69401386" w:history="1">
        <w:r w:rsidR="002E0999" w:rsidRPr="0080047B">
          <w:rPr>
            <w:rStyle w:val="Hyperlink"/>
            <w:noProof/>
          </w:rPr>
          <w:t>5.</w:t>
        </w:r>
        <w:r w:rsidR="002E0999">
          <w:rPr>
            <w:rFonts w:asciiTheme="minorHAnsi" w:eastAsiaTheme="minorEastAsia" w:hAnsiTheme="minorHAnsi" w:cstheme="minorBidi"/>
            <w:noProof/>
            <w:sz w:val="22"/>
            <w:szCs w:val="22"/>
          </w:rPr>
          <w:tab/>
        </w:r>
        <w:r w:rsidR="002E0999" w:rsidRPr="0080047B">
          <w:rPr>
            <w:rStyle w:val="Hyperlink"/>
            <w:noProof/>
          </w:rPr>
          <w:t>Planification des sprints</w:t>
        </w:r>
        <w:r w:rsidR="002E0999">
          <w:rPr>
            <w:noProof/>
            <w:webHidden/>
          </w:rPr>
          <w:tab/>
        </w:r>
        <w:r w:rsidR="002E0999">
          <w:rPr>
            <w:noProof/>
            <w:webHidden/>
          </w:rPr>
          <w:fldChar w:fldCharType="begin"/>
        </w:r>
        <w:r w:rsidR="002E0999">
          <w:rPr>
            <w:noProof/>
            <w:webHidden/>
          </w:rPr>
          <w:instrText xml:space="preserve"> PAGEREF _Toc69401386 \h </w:instrText>
        </w:r>
        <w:r w:rsidR="002E0999">
          <w:rPr>
            <w:noProof/>
            <w:webHidden/>
          </w:rPr>
        </w:r>
        <w:r w:rsidR="002E0999">
          <w:rPr>
            <w:noProof/>
            <w:webHidden/>
          </w:rPr>
          <w:fldChar w:fldCharType="separate"/>
        </w:r>
        <w:r w:rsidR="00EA40D3">
          <w:rPr>
            <w:noProof/>
            <w:webHidden/>
          </w:rPr>
          <w:t>17</w:t>
        </w:r>
        <w:r w:rsidR="002E0999">
          <w:rPr>
            <w:noProof/>
            <w:webHidden/>
          </w:rPr>
          <w:fldChar w:fldCharType="end"/>
        </w:r>
      </w:hyperlink>
    </w:p>
    <w:p w:rsidR="002E0999" w:rsidRDefault="009C4523">
      <w:pPr>
        <w:pStyle w:val="TOC2"/>
        <w:tabs>
          <w:tab w:val="right" w:leader="dot" w:pos="9060"/>
        </w:tabs>
        <w:rPr>
          <w:rFonts w:asciiTheme="minorHAnsi" w:eastAsiaTheme="minorEastAsia" w:hAnsiTheme="minorHAnsi" w:cstheme="minorBidi"/>
          <w:noProof/>
          <w:sz w:val="22"/>
          <w:szCs w:val="22"/>
        </w:rPr>
      </w:pPr>
      <w:hyperlink w:anchor="_Toc69401387" w:history="1">
        <w:r w:rsidR="002E0999" w:rsidRPr="0080047B">
          <w:rPr>
            <w:rStyle w:val="Hyperlink"/>
            <w:noProof/>
          </w:rPr>
          <w:t>Conclusion</w:t>
        </w:r>
        <w:r w:rsidR="002E0999">
          <w:rPr>
            <w:noProof/>
            <w:webHidden/>
          </w:rPr>
          <w:tab/>
        </w:r>
        <w:r w:rsidR="002E0999">
          <w:rPr>
            <w:noProof/>
            <w:webHidden/>
          </w:rPr>
          <w:fldChar w:fldCharType="begin"/>
        </w:r>
        <w:r w:rsidR="002E0999">
          <w:rPr>
            <w:noProof/>
            <w:webHidden/>
          </w:rPr>
          <w:instrText xml:space="preserve"> PAGEREF _Toc69401387 \h </w:instrText>
        </w:r>
        <w:r w:rsidR="002E0999">
          <w:rPr>
            <w:noProof/>
            <w:webHidden/>
          </w:rPr>
        </w:r>
        <w:r w:rsidR="002E0999">
          <w:rPr>
            <w:noProof/>
            <w:webHidden/>
          </w:rPr>
          <w:fldChar w:fldCharType="separate"/>
        </w:r>
        <w:r w:rsidR="00EA40D3">
          <w:rPr>
            <w:noProof/>
            <w:webHidden/>
          </w:rPr>
          <w:t>19</w:t>
        </w:r>
        <w:r w:rsidR="002E0999">
          <w:rPr>
            <w:noProof/>
            <w:webHidden/>
          </w:rPr>
          <w:fldChar w:fldCharType="end"/>
        </w:r>
      </w:hyperlink>
    </w:p>
    <w:p w:rsidR="002E0999" w:rsidRPr="00AF50FF" w:rsidRDefault="002E0999" w:rsidP="00AF50FF">
      <w:pPr>
        <w:spacing w:before="60"/>
        <w:ind w:left="142"/>
        <w:jc w:val="center"/>
        <w:rPr>
          <w:b/>
          <w:bCs/>
          <w:sz w:val="36"/>
          <w:szCs w:val="36"/>
        </w:rPr>
      </w:pPr>
      <w:r>
        <w:rPr>
          <w:b/>
          <w:bCs/>
          <w:sz w:val="36"/>
          <w:szCs w:val="36"/>
        </w:rPr>
        <w:fldChar w:fldCharType="end"/>
      </w: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AA6DD7" w:rsidRDefault="00AA6DD7" w:rsidP="00AF50FF">
      <w:pPr>
        <w:spacing w:before="60"/>
        <w:ind w:left="142"/>
        <w:jc w:val="center"/>
        <w:rPr>
          <w:b/>
          <w:bCs/>
          <w:sz w:val="36"/>
          <w:szCs w:val="36"/>
        </w:rPr>
      </w:pPr>
      <w:r w:rsidRPr="00AF50FF">
        <w:rPr>
          <w:b/>
          <w:bCs/>
          <w:sz w:val="36"/>
          <w:szCs w:val="36"/>
        </w:rPr>
        <w:lastRenderedPageBreak/>
        <w:t xml:space="preserve">Table des figures </w:t>
      </w:r>
    </w:p>
    <w:p w:rsidR="00EA40D3" w:rsidRDefault="00EA40D3">
      <w:pPr>
        <w:pStyle w:val="TableofFigures"/>
        <w:tabs>
          <w:tab w:val="right" w:leader="dot" w:pos="9060"/>
        </w:tabs>
        <w:rPr>
          <w:rFonts w:asciiTheme="minorHAnsi" w:eastAsiaTheme="minorEastAsia" w:hAnsiTheme="minorHAnsi" w:cstheme="minorBidi"/>
          <w:noProof/>
          <w:sz w:val="22"/>
          <w:szCs w:val="22"/>
        </w:rPr>
      </w:pPr>
      <w:r>
        <w:rPr>
          <w:b/>
          <w:bCs/>
          <w:sz w:val="36"/>
          <w:szCs w:val="36"/>
        </w:rPr>
        <w:fldChar w:fldCharType="begin"/>
      </w:r>
      <w:r>
        <w:rPr>
          <w:b/>
          <w:bCs/>
          <w:sz w:val="36"/>
          <w:szCs w:val="36"/>
        </w:rPr>
        <w:instrText xml:space="preserve"> TOC \h \z \c "Figure" </w:instrText>
      </w:r>
      <w:r>
        <w:rPr>
          <w:b/>
          <w:bCs/>
          <w:sz w:val="36"/>
          <w:szCs w:val="36"/>
        </w:rPr>
        <w:fldChar w:fldCharType="separate"/>
      </w:r>
      <w:hyperlink r:id="rId14" w:anchor="_Toc69401468" w:history="1">
        <w:r w:rsidRPr="00472D8A">
          <w:rPr>
            <w:rStyle w:val="Hyperlink"/>
            <w:noProof/>
          </w:rPr>
          <w:t>Figure 1 : Diagramme des cas d'utilisation globale</w:t>
        </w:r>
        <w:r>
          <w:rPr>
            <w:noProof/>
            <w:webHidden/>
          </w:rPr>
          <w:tab/>
        </w:r>
        <w:r>
          <w:rPr>
            <w:noProof/>
            <w:webHidden/>
          </w:rPr>
          <w:fldChar w:fldCharType="begin"/>
        </w:r>
        <w:r>
          <w:rPr>
            <w:noProof/>
            <w:webHidden/>
          </w:rPr>
          <w:instrText xml:space="preserve"> PAGEREF _Toc69401468 \h </w:instrText>
        </w:r>
        <w:r>
          <w:rPr>
            <w:noProof/>
            <w:webHidden/>
          </w:rPr>
        </w:r>
        <w:r>
          <w:rPr>
            <w:noProof/>
            <w:webHidden/>
          </w:rPr>
          <w:fldChar w:fldCharType="separate"/>
        </w:r>
        <w:r>
          <w:rPr>
            <w:noProof/>
            <w:webHidden/>
          </w:rPr>
          <w:t>8</w:t>
        </w:r>
        <w:r>
          <w:rPr>
            <w:noProof/>
            <w:webHidden/>
          </w:rPr>
          <w:fldChar w:fldCharType="end"/>
        </w:r>
      </w:hyperlink>
    </w:p>
    <w:p w:rsidR="00EA40D3" w:rsidRDefault="009C4523">
      <w:pPr>
        <w:pStyle w:val="TableofFigures"/>
        <w:tabs>
          <w:tab w:val="right" w:leader="dot" w:pos="9060"/>
        </w:tabs>
        <w:rPr>
          <w:rFonts w:asciiTheme="minorHAnsi" w:eastAsiaTheme="minorEastAsia" w:hAnsiTheme="minorHAnsi" w:cstheme="minorBidi"/>
          <w:noProof/>
          <w:sz w:val="22"/>
          <w:szCs w:val="22"/>
        </w:rPr>
      </w:pPr>
      <w:hyperlink r:id="rId15" w:anchor="_Toc69401469" w:history="1">
        <w:r w:rsidR="00EA40D3" w:rsidRPr="00472D8A">
          <w:rPr>
            <w:rStyle w:val="Hyperlink"/>
            <w:noProof/>
          </w:rPr>
          <w:t>Figure 2 :  Architecture physique du système</w:t>
        </w:r>
        <w:r w:rsidR="00EA40D3">
          <w:rPr>
            <w:noProof/>
            <w:webHidden/>
          </w:rPr>
          <w:tab/>
        </w:r>
        <w:r w:rsidR="00EA40D3">
          <w:rPr>
            <w:noProof/>
            <w:webHidden/>
          </w:rPr>
          <w:fldChar w:fldCharType="begin"/>
        </w:r>
        <w:r w:rsidR="00EA40D3">
          <w:rPr>
            <w:noProof/>
            <w:webHidden/>
          </w:rPr>
          <w:instrText xml:space="preserve"> PAGEREF _Toc69401469 \h </w:instrText>
        </w:r>
        <w:r w:rsidR="00EA40D3">
          <w:rPr>
            <w:noProof/>
            <w:webHidden/>
          </w:rPr>
        </w:r>
        <w:r w:rsidR="00EA40D3">
          <w:rPr>
            <w:noProof/>
            <w:webHidden/>
          </w:rPr>
          <w:fldChar w:fldCharType="separate"/>
        </w:r>
        <w:r w:rsidR="00EA40D3">
          <w:rPr>
            <w:noProof/>
            <w:webHidden/>
          </w:rPr>
          <w:t>9</w:t>
        </w:r>
        <w:r w:rsidR="00EA40D3">
          <w:rPr>
            <w:noProof/>
            <w:webHidden/>
          </w:rPr>
          <w:fldChar w:fldCharType="end"/>
        </w:r>
      </w:hyperlink>
    </w:p>
    <w:p w:rsidR="00EA40D3" w:rsidRDefault="009C4523">
      <w:pPr>
        <w:pStyle w:val="TableofFigures"/>
        <w:tabs>
          <w:tab w:val="right" w:leader="dot" w:pos="9060"/>
        </w:tabs>
        <w:rPr>
          <w:rFonts w:asciiTheme="minorHAnsi" w:eastAsiaTheme="minorEastAsia" w:hAnsiTheme="minorHAnsi" w:cstheme="minorBidi"/>
          <w:noProof/>
          <w:sz w:val="22"/>
          <w:szCs w:val="22"/>
        </w:rPr>
      </w:pPr>
      <w:hyperlink w:anchor="_Toc69401470" w:history="1">
        <w:r w:rsidR="00EA40D3" w:rsidRPr="00472D8A">
          <w:rPr>
            <w:rStyle w:val="Hyperlink"/>
            <w:noProof/>
          </w:rPr>
          <w:t>Figure 3 : Architecture Front-End</w:t>
        </w:r>
        <w:r w:rsidR="00EA40D3">
          <w:rPr>
            <w:noProof/>
            <w:webHidden/>
          </w:rPr>
          <w:tab/>
        </w:r>
        <w:r w:rsidR="00EA40D3">
          <w:rPr>
            <w:noProof/>
            <w:webHidden/>
          </w:rPr>
          <w:fldChar w:fldCharType="begin"/>
        </w:r>
        <w:r w:rsidR="00EA40D3">
          <w:rPr>
            <w:noProof/>
            <w:webHidden/>
          </w:rPr>
          <w:instrText xml:space="preserve"> PAGEREF _Toc69401470 \h </w:instrText>
        </w:r>
        <w:r w:rsidR="00EA40D3">
          <w:rPr>
            <w:noProof/>
            <w:webHidden/>
          </w:rPr>
        </w:r>
        <w:r w:rsidR="00EA40D3">
          <w:rPr>
            <w:noProof/>
            <w:webHidden/>
          </w:rPr>
          <w:fldChar w:fldCharType="separate"/>
        </w:r>
        <w:r w:rsidR="00EA40D3">
          <w:rPr>
            <w:noProof/>
            <w:webHidden/>
          </w:rPr>
          <w:t>10</w:t>
        </w:r>
        <w:r w:rsidR="00EA40D3">
          <w:rPr>
            <w:noProof/>
            <w:webHidden/>
          </w:rPr>
          <w:fldChar w:fldCharType="end"/>
        </w:r>
      </w:hyperlink>
    </w:p>
    <w:p w:rsidR="00EA40D3" w:rsidRDefault="009C4523">
      <w:pPr>
        <w:pStyle w:val="TableofFigures"/>
        <w:tabs>
          <w:tab w:val="right" w:leader="dot" w:pos="9060"/>
        </w:tabs>
        <w:rPr>
          <w:rFonts w:asciiTheme="minorHAnsi" w:eastAsiaTheme="minorEastAsia" w:hAnsiTheme="minorHAnsi" w:cstheme="minorBidi"/>
          <w:noProof/>
          <w:sz w:val="22"/>
          <w:szCs w:val="22"/>
        </w:rPr>
      </w:pPr>
      <w:hyperlink r:id="rId16" w:anchor="_Toc69401471" w:history="1">
        <w:r w:rsidR="00EA40D3" w:rsidRPr="00472D8A">
          <w:rPr>
            <w:rStyle w:val="Hyperlink"/>
            <w:noProof/>
          </w:rPr>
          <w:t>Figure 4 : Diagramme de package de l'application</w:t>
        </w:r>
        <w:r w:rsidR="00EA40D3">
          <w:rPr>
            <w:noProof/>
            <w:webHidden/>
          </w:rPr>
          <w:tab/>
        </w:r>
        <w:r w:rsidR="00EA40D3">
          <w:rPr>
            <w:noProof/>
            <w:webHidden/>
          </w:rPr>
          <w:fldChar w:fldCharType="begin"/>
        </w:r>
        <w:r w:rsidR="00EA40D3">
          <w:rPr>
            <w:noProof/>
            <w:webHidden/>
          </w:rPr>
          <w:instrText xml:space="preserve"> PAGEREF _Toc69401471 \h </w:instrText>
        </w:r>
        <w:r w:rsidR="00EA40D3">
          <w:rPr>
            <w:noProof/>
            <w:webHidden/>
          </w:rPr>
        </w:r>
        <w:r w:rsidR="00EA40D3">
          <w:rPr>
            <w:noProof/>
            <w:webHidden/>
          </w:rPr>
          <w:fldChar w:fldCharType="separate"/>
        </w:r>
        <w:r w:rsidR="00EA40D3">
          <w:rPr>
            <w:noProof/>
            <w:webHidden/>
          </w:rPr>
          <w:t>11</w:t>
        </w:r>
        <w:r w:rsidR="00EA40D3">
          <w:rPr>
            <w:noProof/>
            <w:webHidden/>
          </w:rPr>
          <w:fldChar w:fldCharType="end"/>
        </w:r>
      </w:hyperlink>
    </w:p>
    <w:p w:rsidR="002E0999" w:rsidRDefault="00EA40D3" w:rsidP="00AF50FF">
      <w:pPr>
        <w:spacing w:before="60"/>
        <w:ind w:left="142"/>
        <w:jc w:val="center"/>
        <w:rPr>
          <w:b/>
          <w:bCs/>
          <w:sz w:val="36"/>
          <w:szCs w:val="36"/>
        </w:rPr>
      </w:pPr>
      <w:r>
        <w:rPr>
          <w:b/>
          <w:bCs/>
          <w:sz w:val="36"/>
          <w:szCs w:val="36"/>
        </w:rPr>
        <w:fldChar w:fldCharType="end"/>
      </w: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AF50FF">
      <w:pPr>
        <w:spacing w:before="60"/>
        <w:ind w:left="142"/>
        <w:jc w:val="center"/>
        <w:rPr>
          <w:b/>
          <w:bCs/>
          <w:sz w:val="36"/>
          <w:szCs w:val="36"/>
        </w:rPr>
      </w:pPr>
    </w:p>
    <w:p w:rsidR="00EA40D3" w:rsidRDefault="00EA40D3" w:rsidP="00EA40D3">
      <w:pPr>
        <w:spacing w:before="60"/>
        <w:rPr>
          <w:b/>
          <w:bCs/>
          <w:sz w:val="36"/>
          <w:szCs w:val="36"/>
        </w:rPr>
      </w:pPr>
    </w:p>
    <w:p w:rsidR="00EA40D3" w:rsidRPr="00AF50FF" w:rsidRDefault="00EA40D3" w:rsidP="00AF50FF">
      <w:pPr>
        <w:spacing w:before="60"/>
        <w:ind w:left="142"/>
        <w:jc w:val="center"/>
        <w:rPr>
          <w:b/>
          <w:bCs/>
          <w:sz w:val="36"/>
          <w:szCs w:val="36"/>
        </w:rPr>
      </w:pPr>
    </w:p>
    <w:p w:rsidR="00AA6DD7" w:rsidRPr="00AF50FF" w:rsidRDefault="00AA6DD7" w:rsidP="00AF50FF">
      <w:pPr>
        <w:spacing w:before="60"/>
        <w:ind w:left="142"/>
        <w:jc w:val="center"/>
        <w:rPr>
          <w:b/>
          <w:bCs/>
          <w:sz w:val="36"/>
          <w:szCs w:val="36"/>
        </w:rPr>
      </w:pPr>
      <w:r w:rsidRPr="00AF50FF">
        <w:rPr>
          <w:b/>
          <w:bCs/>
          <w:sz w:val="36"/>
          <w:szCs w:val="36"/>
        </w:rPr>
        <w:t xml:space="preserve">Table des tableaux </w:t>
      </w:r>
    </w:p>
    <w:p w:rsidR="00D34C4E" w:rsidRDefault="00D34C4E"/>
    <w:p w:rsidR="00AA6DD7" w:rsidRDefault="00AA6DD7" w:rsidP="00AA6DD7">
      <w:pPr>
        <w:autoSpaceDE w:val="0"/>
        <w:autoSpaceDN w:val="0"/>
        <w:adjustRightInd w:val="0"/>
        <w:rPr>
          <w:rFonts w:eastAsia="Calibri"/>
          <w:color w:val="000000"/>
        </w:rPr>
      </w:pPr>
    </w:p>
    <w:p w:rsidR="00AA6DD7" w:rsidRDefault="00AA6DD7" w:rsidP="00AA6DD7">
      <w:pPr>
        <w:autoSpaceDE w:val="0"/>
        <w:autoSpaceDN w:val="0"/>
        <w:adjustRightInd w:val="0"/>
        <w:rPr>
          <w:rFonts w:eastAsia="Calibri"/>
          <w:color w:val="000000"/>
        </w:rPr>
      </w:pPr>
    </w:p>
    <w:p w:rsidR="00EA40D3" w:rsidRDefault="00EA40D3">
      <w:pPr>
        <w:pStyle w:val="TableofFigures"/>
        <w:tabs>
          <w:tab w:val="right" w:leader="dot" w:pos="9060"/>
        </w:tabs>
        <w:rPr>
          <w:rFonts w:asciiTheme="minorHAnsi" w:eastAsiaTheme="minorEastAsia" w:hAnsiTheme="minorHAnsi" w:cstheme="minorBidi"/>
          <w:noProof/>
          <w:sz w:val="22"/>
          <w:szCs w:val="22"/>
        </w:rPr>
      </w:pPr>
      <w:r>
        <w:rPr>
          <w:rFonts w:eastAsia="Calibri"/>
          <w:color w:val="000000"/>
        </w:rPr>
        <w:fldChar w:fldCharType="begin"/>
      </w:r>
      <w:r>
        <w:rPr>
          <w:rFonts w:eastAsia="Calibri"/>
          <w:color w:val="000000"/>
        </w:rPr>
        <w:instrText xml:space="preserve"> TOC \h \z \c "Tableau" </w:instrText>
      </w:r>
      <w:r>
        <w:rPr>
          <w:rFonts w:eastAsia="Calibri"/>
          <w:color w:val="000000"/>
        </w:rPr>
        <w:fldChar w:fldCharType="separate"/>
      </w:r>
      <w:hyperlink w:anchor="_Toc69401445" w:history="1">
        <w:r w:rsidRPr="00FE479C">
          <w:rPr>
            <w:rStyle w:val="Hyperlink"/>
            <w:noProof/>
          </w:rPr>
          <w:t>Tableau 1 : Identification des acteurs</w:t>
        </w:r>
        <w:r>
          <w:rPr>
            <w:noProof/>
            <w:webHidden/>
          </w:rPr>
          <w:tab/>
        </w:r>
        <w:r>
          <w:rPr>
            <w:noProof/>
            <w:webHidden/>
          </w:rPr>
          <w:fldChar w:fldCharType="begin"/>
        </w:r>
        <w:r>
          <w:rPr>
            <w:noProof/>
            <w:webHidden/>
          </w:rPr>
          <w:instrText xml:space="preserve"> PAGEREF _Toc69401445 \h </w:instrText>
        </w:r>
        <w:r>
          <w:rPr>
            <w:noProof/>
            <w:webHidden/>
          </w:rPr>
        </w:r>
        <w:r>
          <w:rPr>
            <w:noProof/>
            <w:webHidden/>
          </w:rPr>
          <w:fldChar w:fldCharType="separate"/>
        </w:r>
        <w:r>
          <w:rPr>
            <w:noProof/>
            <w:webHidden/>
          </w:rPr>
          <w:t>1</w:t>
        </w:r>
        <w:r>
          <w:rPr>
            <w:noProof/>
            <w:webHidden/>
          </w:rPr>
          <w:fldChar w:fldCharType="end"/>
        </w:r>
      </w:hyperlink>
    </w:p>
    <w:p w:rsidR="00EA40D3" w:rsidRDefault="009C4523">
      <w:pPr>
        <w:pStyle w:val="TableofFigures"/>
        <w:tabs>
          <w:tab w:val="right" w:leader="dot" w:pos="9060"/>
        </w:tabs>
        <w:rPr>
          <w:rFonts w:asciiTheme="minorHAnsi" w:eastAsiaTheme="minorEastAsia" w:hAnsiTheme="minorHAnsi" w:cstheme="minorBidi"/>
          <w:noProof/>
          <w:sz w:val="22"/>
          <w:szCs w:val="22"/>
        </w:rPr>
      </w:pPr>
      <w:hyperlink w:anchor="_Toc69401446" w:history="1">
        <w:r w:rsidR="00EA40D3" w:rsidRPr="00FE479C">
          <w:rPr>
            <w:rStyle w:val="Hyperlink"/>
            <w:noProof/>
          </w:rPr>
          <w:t>Tableau 2 : Backlog du produit</w:t>
        </w:r>
        <w:r w:rsidR="00EA40D3">
          <w:rPr>
            <w:noProof/>
            <w:webHidden/>
          </w:rPr>
          <w:tab/>
        </w:r>
        <w:r w:rsidR="00EA40D3">
          <w:rPr>
            <w:noProof/>
            <w:webHidden/>
          </w:rPr>
          <w:fldChar w:fldCharType="begin"/>
        </w:r>
        <w:r w:rsidR="00EA40D3">
          <w:rPr>
            <w:noProof/>
            <w:webHidden/>
          </w:rPr>
          <w:instrText xml:space="preserve"> PAGEREF _Toc69401446 \h </w:instrText>
        </w:r>
        <w:r w:rsidR="00EA40D3">
          <w:rPr>
            <w:noProof/>
            <w:webHidden/>
          </w:rPr>
        </w:r>
        <w:r w:rsidR="00EA40D3">
          <w:rPr>
            <w:noProof/>
            <w:webHidden/>
          </w:rPr>
          <w:fldChar w:fldCharType="separate"/>
        </w:r>
        <w:r w:rsidR="00EA40D3">
          <w:rPr>
            <w:noProof/>
            <w:webHidden/>
          </w:rPr>
          <w:t>3</w:t>
        </w:r>
        <w:r w:rsidR="00EA40D3">
          <w:rPr>
            <w:noProof/>
            <w:webHidden/>
          </w:rPr>
          <w:fldChar w:fldCharType="end"/>
        </w:r>
      </w:hyperlink>
    </w:p>
    <w:p w:rsidR="00EA40D3" w:rsidRDefault="009C4523">
      <w:pPr>
        <w:pStyle w:val="TableofFigures"/>
        <w:tabs>
          <w:tab w:val="right" w:leader="dot" w:pos="9060"/>
        </w:tabs>
        <w:rPr>
          <w:rFonts w:asciiTheme="minorHAnsi" w:eastAsiaTheme="minorEastAsia" w:hAnsiTheme="minorHAnsi" w:cstheme="minorBidi"/>
          <w:noProof/>
          <w:sz w:val="22"/>
          <w:szCs w:val="22"/>
        </w:rPr>
      </w:pPr>
      <w:hyperlink w:anchor="_Toc69401447" w:history="1">
        <w:r w:rsidR="00EA40D3" w:rsidRPr="00FE479C">
          <w:rPr>
            <w:rStyle w:val="Hyperlink"/>
            <w:noProof/>
          </w:rPr>
          <w:t>Tableau 3 : Environnement Matériel</w:t>
        </w:r>
        <w:r w:rsidR="00EA40D3">
          <w:rPr>
            <w:noProof/>
            <w:webHidden/>
          </w:rPr>
          <w:tab/>
        </w:r>
        <w:r w:rsidR="00EA40D3">
          <w:rPr>
            <w:noProof/>
            <w:webHidden/>
          </w:rPr>
          <w:fldChar w:fldCharType="begin"/>
        </w:r>
        <w:r w:rsidR="00EA40D3">
          <w:rPr>
            <w:noProof/>
            <w:webHidden/>
          </w:rPr>
          <w:instrText xml:space="preserve"> PAGEREF _Toc69401447 \h </w:instrText>
        </w:r>
        <w:r w:rsidR="00EA40D3">
          <w:rPr>
            <w:noProof/>
            <w:webHidden/>
          </w:rPr>
        </w:r>
        <w:r w:rsidR="00EA40D3">
          <w:rPr>
            <w:noProof/>
            <w:webHidden/>
          </w:rPr>
          <w:fldChar w:fldCharType="separate"/>
        </w:r>
        <w:r w:rsidR="00EA40D3">
          <w:rPr>
            <w:noProof/>
            <w:webHidden/>
          </w:rPr>
          <w:t>12</w:t>
        </w:r>
        <w:r w:rsidR="00EA40D3">
          <w:rPr>
            <w:noProof/>
            <w:webHidden/>
          </w:rPr>
          <w:fldChar w:fldCharType="end"/>
        </w:r>
      </w:hyperlink>
    </w:p>
    <w:p w:rsidR="00EA40D3" w:rsidRDefault="009C4523">
      <w:pPr>
        <w:pStyle w:val="TableofFigures"/>
        <w:tabs>
          <w:tab w:val="right" w:leader="dot" w:pos="9060"/>
        </w:tabs>
        <w:rPr>
          <w:rFonts w:asciiTheme="minorHAnsi" w:eastAsiaTheme="minorEastAsia" w:hAnsiTheme="minorHAnsi" w:cstheme="minorBidi"/>
          <w:noProof/>
          <w:sz w:val="22"/>
          <w:szCs w:val="22"/>
        </w:rPr>
      </w:pPr>
      <w:hyperlink w:anchor="_Toc69401448" w:history="1">
        <w:r w:rsidR="00EA40D3" w:rsidRPr="00FE479C">
          <w:rPr>
            <w:rStyle w:val="Hyperlink"/>
            <w:noProof/>
          </w:rPr>
          <w:t>Tableau 4 : Outils de développement et modélisation</w:t>
        </w:r>
        <w:r w:rsidR="00EA40D3">
          <w:rPr>
            <w:noProof/>
            <w:webHidden/>
          </w:rPr>
          <w:tab/>
        </w:r>
        <w:r w:rsidR="00EA40D3">
          <w:rPr>
            <w:noProof/>
            <w:webHidden/>
          </w:rPr>
          <w:fldChar w:fldCharType="begin"/>
        </w:r>
        <w:r w:rsidR="00EA40D3">
          <w:rPr>
            <w:noProof/>
            <w:webHidden/>
          </w:rPr>
          <w:instrText xml:space="preserve"> PAGEREF _Toc69401448 \h </w:instrText>
        </w:r>
        <w:r w:rsidR="00EA40D3">
          <w:rPr>
            <w:noProof/>
            <w:webHidden/>
          </w:rPr>
        </w:r>
        <w:r w:rsidR="00EA40D3">
          <w:rPr>
            <w:noProof/>
            <w:webHidden/>
          </w:rPr>
          <w:fldChar w:fldCharType="separate"/>
        </w:r>
        <w:r w:rsidR="00EA40D3">
          <w:rPr>
            <w:noProof/>
            <w:webHidden/>
          </w:rPr>
          <w:t>13</w:t>
        </w:r>
        <w:r w:rsidR="00EA40D3">
          <w:rPr>
            <w:noProof/>
            <w:webHidden/>
          </w:rPr>
          <w:fldChar w:fldCharType="end"/>
        </w:r>
      </w:hyperlink>
    </w:p>
    <w:p w:rsidR="00EA40D3" w:rsidRDefault="009C4523">
      <w:pPr>
        <w:pStyle w:val="TableofFigures"/>
        <w:tabs>
          <w:tab w:val="right" w:leader="dot" w:pos="9060"/>
        </w:tabs>
        <w:rPr>
          <w:rFonts w:asciiTheme="minorHAnsi" w:eastAsiaTheme="minorEastAsia" w:hAnsiTheme="minorHAnsi" w:cstheme="minorBidi"/>
          <w:noProof/>
          <w:sz w:val="22"/>
          <w:szCs w:val="22"/>
        </w:rPr>
      </w:pPr>
      <w:hyperlink w:anchor="_Toc69401449" w:history="1">
        <w:r w:rsidR="00EA40D3" w:rsidRPr="00FE479C">
          <w:rPr>
            <w:rStyle w:val="Hyperlink"/>
            <w:noProof/>
          </w:rPr>
          <w:t>Tableau 5 : Outils de test</w:t>
        </w:r>
        <w:r w:rsidR="00EA40D3">
          <w:rPr>
            <w:noProof/>
            <w:webHidden/>
          </w:rPr>
          <w:tab/>
        </w:r>
        <w:r w:rsidR="00EA40D3">
          <w:rPr>
            <w:noProof/>
            <w:webHidden/>
          </w:rPr>
          <w:fldChar w:fldCharType="begin"/>
        </w:r>
        <w:r w:rsidR="00EA40D3">
          <w:rPr>
            <w:noProof/>
            <w:webHidden/>
          </w:rPr>
          <w:instrText xml:space="preserve"> PAGEREF _Toc69401449 \h </w:instrText>
        </w:r>
        <w:r w:rsidR="00EA40D3">
          <w:rPr>
            <w:noProof/>
            <w:webHidden/>
          </w:rPr>
        </w:r>
        <w:r w:rsidR="00EA40D3">
          <w:rPr>
            <w:noProof/>
            <w:webHidden/>
          </w:rPr>
          <w:fldChar w:fldCharType="separate"/>
        </w:r>
        <w:r w:rsidR="00EA40D3">
          <w:rPr>
            <w:noProof/>
            <w:webHidden/>
          </w:rPr>
          <w:t>15</w:t>
        </w:r>
        <w:r w:rsidR="00EA40D3">
          <w:rPr>
            <w:noProof/>
            <w:webHidden/>
          </w:rPr>
          <w:fldChar w:fldCharType="end"/>
        </w:r>
      </w:hyperlink>
    </w:p>
    <w:p w:rsidR="00EA40D3" w:rsidRDefault="009C4523">
      <w:pPr>
        <w:pStyle w:val="TableofFigures"/>
        <w:tabs>
          <w:tab w:val="right" w:leader="dot" w:pos="9060"/>
        </w:tabs>
        <w:rPr>
          <w:rFonts w:asciiTheme="minorHAnsi" w:eastAsiaTheme="minorEastAsia" w:hAnsiTheme="minorHAnsi" w:cstheme="minorBidi"/>
          <w:noProof/>
          <w:sz w:val="22"/>
          <w:szCs w:val="22"/>
        </w:rPr>
      </w:pPr>
      <w:hyperlink w:anchor="_Toc69401450" w:history="1">
        <w:r w:rsidR="00EA40D3" w:rsidRPr="00FE479C">
          <w:rPr>
            <w:rStyle w:val="Hyperlink"/>
            <w:noProof/>
          </w:rPr>
          <w:t>Tableau 6 : Langages de programmation</w:t>
        </w:r>
        <w:r w:rsidR="00EA40D3">
          <w:rPr>
            <w:noProof/>
            <w:webHidden/>
          </w:rPr>
          <w:tab/>
        </w:r>
        <w:r w:rsidR="00EA40D3">
          <w:rPr>
            <w:noProof/>
            <w:webHidden/>
          </w:rPr>
          <w:fldChar w:fldCharType="begin"/>
        </w:r>
        <w:r w:rsidR="00EA40D3">
          <w:rPr>
            <w:noProof/>
            <w:webHidden/>
          </w:rPr>
          <w:instrText xml:space="preserve"> PAGEREF _Toc69401450 \h </w:instrText>
        </w:r>
        <w:r w:rsidR="00EA40D3">
          <w:rPr>
            <w:noProof/>
            <w:webHidden/>
          </w:rPr>
        </w:r>
        <w:r w:rsidR="00EA40D3">
          <w:rPr>
            <w:noProof/>
            <w:webHidden/>
          </w:rPr>
          <w:fldChar w:fldCharType="separate"/>
        </w:r>
        <w:r w:rsidR="00EA40D3">
          <w:rPr>
            <w:noProof/>
            <w:webHidden/>
          </w:rPr>
          <w:t>16</w:t>
        </w:r>
        <w:r w:rsidR="00EA40D3">
          <w:rPr>
            <w:noProof/>
            <w:webHidden/>
          </w:rPr>
          <w:fldChar w:fldCharType="end"/>
        </w:r>
      </w:hyperlink>
    </w:p>
    <w:p w:rsidR="00EA40D3" w:rsidRDefault="009C4523">
      <w:pPr>
        <w:pStyle w:val="TableofFigures"/>
        <w:tabs>
          <w:tab w:val="right" w:leader="dot" w:pos="9060"/>
        </w:tabs>
        <w:rPr>
          <w:rFonts w:asciiTheme="minorHAnsi" w:eastAsiaTheme="minorEastAsia" w:hAnsiTheme="minorHAnsi" w:cstheme="minorBidi"/>
          <w:noProof/>
          <w:sz w:val="22"/>
          <w:szCs w:val="22"/>
        </w:rPr>
      </w:pPr>
      <w:hyperlink w:anchor="_Toc69401451" w:history="1">
        <w:r w:rsidR="00EA40D3" w:rsidRPr="00FE479C">
          <w:rPr>
            <w:rStyle w:val="Hyperlink"/>
            <w:noProof/>
          </w:rPr>
          <w:t>Tableau 7 : Technologies utilisées</w:t>
        </w:r>
        <w:r w:rsidR="00EA40D3">
          <w:rPr>
            <w:noProof/>
            <w:webHidden/>
          </w:rPr>
          <w:tab/>
        </w:r>
        <w:r w:rsidR="00EA40D3">
          <w:rPr>
            <w:noProof/>
            <w:webHidden/>
          </w:rPr>
          <w:fldChar w:fldCharType="begin"/>
        </w:r>
        <w:r w:rsidR="00EA40D3">
          <w:rPr>
            <w:noProof/>
            <w:webHidden/>
          </w:rPr>
          <w:instrText xml:space="preserve"> PAGEREF _Toc69401451 \h </w:instrText>
        </w:r>
        <w:r w:rsidR="00EA40D3">
          <w:rPr>
            <w:noProof/>
            <w:webHidden/>
          </w:rPr>
        </w:r>
        <w:r w:rsidR="00EA40D3">
          <w:rPr>
            <w:noProof/>
            <w:webHidden/>
          </w:rPr>
          <w:fldChar w:fldCharType="separate"/>
        </w:r>
        <w:r w:rsidR="00EA40D3">
          <w:rPr>
            <w:noProof/>
            <w:webHidden/>
          </w:rPr>
          <w:t>16</w:t>
        </w:r>
        <w:r w:rsidR="00EA40D3">
          <w:rPr>
            <w:noProof/>
            <w:webHidden/>
          </w:rPr>
          <w:fldChar w:fldCharType="end"/>
        </w:r>
      </w:hyperlink>
    </w:p>
    <w:p w:rsidR="00EA40D3" w:rsidRDefault="009C4523">
      <w:pPr>
        <w:pStyle w:val="TableofFigures"/>
        <w:tabs>
          <w:tab w:val="right" w:leader="dot" w:pos="9060"/>
        </w:tabs>
        <w:rPr>
          <w:rFonts w:asciiTheme="minorHAnsi" w:eastAsiaTheme="minorEastAsia" w:hAnsiTheme="minorHAnsi" w:cstheme="minorBidi"/>
          <w:noProof/>
          <w:sz w:val="22"/>
          <w:szCs w:val="22"/>
        </w:rPr>
      </w:pPr>
      <w:hyperlink w:anchor="_Toc69401452" w:history="1">
        <w:r w:rsidR="00EA40D3" w:rsidRPr="00FE479C">
          <w:rPr>
            <w:rStyle w:val="Hyperlink"/>
            <w:noProof/>
          </w:rPr>
          <w:t>Tableau 8 : Déroulement de stage</w:t>
        </w:r>
        <w:r w:rsidR="00EA40D3">
          <w:rPr>
            <w:noProof/>
            <w:webHidden/>
          </w:rPr>
          <w:tab/>
        </w:r>
        <w:r w:rsidR="00EA40D3">
          <w:rPr>
            <w:noProof/>
            <w:webHidden/>
          </w:rPr>
          <w:fldChar w:fldCharType="begin"/>
        </w:r>
        <w:r w:rsidR="00EA40D3">
          <w:rPr>
            <w:noProof/>
            <w:webHidden/>
          </w:rPr>
          <w:instrText xml:space="preserve"> PAGEREF _Toc69401452 \h </w:instrText>
        </w:r>
        <w:r w:rsidR="00EA40D3">
          <w:rPr>
            <w:noProof/>
            <w:webHidden/>
          </w:rPr>
        </w:r>
        <w:r w:rsidR="00EA40D3">
          <w:rPr>
            <w:noProof/>
            <w:webHidden/>
          </w:rPr>
          <w:fldChar w:fldCharType="separate"/>
        </w:r>
        <w:r w:rsidR="00EA40D3">
          <w:rPr>
            <w:noProof/>
            <w:webHidden/>
          </w:rPr>
          <w:t>18</w:t>
        </w:r>
        <w:r w:rsidR="00EA40D3">
          <w:rPr>
            <w:noProof/>
            <w:webHidden/>
          </w:rPr>
          <w:fldChar w:fldCharType="end"/>
        </w:r>
      </w:hyperlink>
    </w:p>
    <w:p w:rsidR="00EA40D3" w:rsidRDefault="009C4523">
      <w:pPr>
        <w:pStyle w:val="TableofFigures"/>
        <w:tabs>
          <w:tab w:val="right" w:leader="dot" w:pos="9060"/>
        </w:tabs>
        <w:rPr>
          <w:rFonts w:asciiTheme="minorHAnsi" w:eastAsiaTheme="minorEastAsia" w:hAnsiTheme="minorHAnsi" w:cstheme="minorBidi"/>
          <w:noProof/>
          <w:sz w:val="22"/>
          <w:szCs w:val="22"/>
        </w:rPr>
      </w:pPr>
      <w:hyperlink w:anchor="_Toc69401453" w:history="1">
        <w:r w:rsidR="00EA40D3" w:rsidRPr="00FE479C">
          <w:rPr>
            <w:rStyle w:val="Hyperlink"/>
            <w:noProof/>
          </w:rPr>
          <w:t>Tableau 9 : Planification des releases</w:t>
        </w:r>
        <w:r w:rsidR="00EA40D3">
          <w:rPr>
            <w:noProof/>
            <w:webHidden/>
          </w:rPr>
          <w:tab/>
        </w:r>
        <w:r w:rsidR="00EA40D3">
          <w:rPr>
            <w:noProof/>
            <w:webHidden/>
          </w:rPr>
          <w:fldChar w:fldCharType="begin"/>
        </w:r>
        <w:r w:rsidR="00EA40D3">
          <w:rPr>
            <w:noProof/>
            <w:webHidden/>
          </w:rPr>
          <w:instrText xml:space="preserve"> PAGEREF _Toc69401453 \h </w:instrText>
        </w:r>
        <w:r w:rsidR="00EA40D3">
          <w:rPr>
            <w:noProof/>
            <w:webHidden/>
          </w:rPr>
        </w:r>
        <w:r w:rsidR="00EA40D3">
          <w:rPr>
            <w:noProof/>
            <w:webHidden/>
          </w:rPr>
          <w:fldChar w:fldCharType="separate"/>
        </w:r>
        <w:r w:rsidR="00EA40D3">
          <w:rPr>
            <w:noProof/>
            <w:webHidden/>
          </w:rPr>
          <w:t>18</w:t>
        </w:r>
        <w:r w:rsidR="00EA40D3">
          <w:rPr>
            <w:noProof/>
            <w:webHidden/>
          </w:rPr>
          <w:fldChar w:fldCharType="end"/>
        </w:r>
      </w:hyperlink>
    </w:p>
    <w:p w:rsidR="00AA6DD7" w:rsidRDefault="00EA40D3" w:rsidP="00AA6DD7">
      <w:pPr>
        <w:autoSpaceDE w:val="0"/>
        <w:autoSpaceDN w:val="0"/>
        <w:adjustRightInd w:val="0"/>
        <w:rPr>
          <w:rFonts w:eastAsia="Calibri"/>
          <w:color w:val="000000"/>
        </w:rPr>
        <w:sectPr w:rsidR="00AA6DD7" w:rsidSect="00533D4D">
          <w:pgSz w:w="11906" w:h="16838" w:code="9"/>
          <w:pgMar w:top="1418" w:right="1418" w:bottom="1418" w:left="1418" w:header="567" w:footer="567" w:gutter="0"/>
          <w:pgNumType w:fmt="upperRoman"/>
          <w:cols w:space="708"/>
          <w:titlePg/>
          <w:docGrid w:linePitch="360"/>
        </w:sectPr>
      </w:pPr>
      <w:r>
        <w:rPr>
          <w:rFonts w:eastAsia="Calibri"/>
          <w:color w:val="000000"/>
        </w:rPr>
        <w:fldChar w:fldCharType="end"/>
      </w:r>
    </w:p>
    <w:p w:rsidR="00727E35" w:rsidRDefault="008D3C08" w:rsidP="00467831">
      <w:pPr>
        <w:pStyle w:val="StyleChap"/>
      </w:pPr>
      <w:bookmarkStart w:id="1" w:name="_Toc69401356"/>
      <w:r w:rsidRPr="008D3C08">
        <w:lastRenderedPageBreak/>
        <w:t>Chapitre 2.  Phase de Planification</w:t>
      </w:r>
      <w:bookmarkEnd w:id="1"/>
      <w:r w:rsidRPr="008D3C08">
        <w:t xml:space="preserve"> </w:t>
      </w:r>
    </w:p>
    <w:p w:rsidR="00727E35" w:rsidRPr="00756227" w:rsidRDefault="008D3C08" w:rsidP="001F6C49">
      <w:pPr>
        <w:pStyle w:val="intro-concu"/>
      </w:pPr>
      <w:bookmarkStart w:id="2" w:name="_Toc69401357"/>
      <w:r w:rsidRPr="00756227">
        <w:t>Introduction</w:t>
      </w:r>
      <w:bookmarkEnd w:id="2"/>
      <w:r w:rsidRPr="00756227">
        <w:t xml:space="preserve"> </w:t>
      </w:r>
    </w:p>
    <w:p w:rsidR="00467831" w:rsidRDefault="008A276D" w:rsidP="000219DE">
      <w:pPr>
        <w:pStyle w:val="StyleParagraphe"/>
      </w:pPr>
      <w:r>
        <w:t xml:space="preserve">Après avoir défini le cadre général de notre projet, nous allons nous concentrer dans ce chapitre sur l’identification des besoins fonctionnels et non fonctionnels, nous allons </w:t>
      </w:r>
      <w:r w:rsidR="00BE2F2D">
        <w:t>définir, par la suite, les</w:t>
      </w:r>
      <w:r>
        <w:t xml:space="preserve"> acteurs de notre système</w:t>
      </w:r>
      <w:r w:rsidR="00BE2F2D">
        <w:t xml:space="preserve"> tout en présentant le diagramme des cas d’utilisation globale. Dans une deuxième partie, nous allons présenter l’environnement du travail. Finalement</w:t>
      </w:r>
      <w:r w:rsidR="00467831">
        <w:t>, nous allons exposer Le backlog produit du projet et les sprints panifiés.</w:t>
      </w:r>
    </w:p>
    <w:p w:rsidR="00467831" w:rsidRDefault="00467831" w:rsidP="00467831">
      <w:pPr>
        <w:pStyle w:val="StyleNiveau1"/>
      </w:pPr>
      <w:bookmarkStart w:id="3" w:name="_Toc69401358"/>
      <w:r>
        <w:t>Présentation de l’équipe</w:t>
      </w:r>
      <w:bookmarkEnd w:id="3"/>
      <w:r>
        <w:t xml:space="preserve"> </w:t>
      </w:r>
    </w:p>
    <w:p w:rsidR="003F2B35" w:rsidRDefault="003F2B35" w:rsidP="003F2B35">
      <w:pPr>
        <w:pStyle w:val="StyleParagraphe"/>
      </w:pPr>
      <w:r>
        <w:t xml:space="preserve">• Client : monsieur Heni Ouehezi est le  fondateur de billcom Consulting </w:t>
      </w:r>
    </w:p>
    <w:p w:rsidR="003F2B35" w:rsidRDefault="003F2B35" w:rsidP="003F2B35">
      <w:pPr>
        <w:pStyle w:val="StyleParagraphe"/>
      </w:pPr>
      <w:r>
        <w:t xml:space="preserve"> • Développeurs : Nous somme deux développeurs au moment de la rédaction de ce rapport, un salarié développeur</w:t>
      </w:r>
      <w:r w:rsidR="002E0999">
        <w:t xml:space="preserve"> monsieur Radhouan Ghribi</w:t>
      </w:r>
      <w:r>
        <w:t xml:space="preserve"> et un stagiaire développeur.</w:t>
      </w:r>
    </w:p>
    <w:p w:rsidR="001F6C49" w:rsidRDefault="003F2B35" w:rsidP="003F2B35">
      <w:pPr>
        <w:pStyle w:val="StyleParagraphe"/>
      </w:pPr>
      <w:r>
        <w:t xml:space="preserve"> • Le reste de l’équipe sont dans le service consulting </w:t>
      </w:r>
    </w:p>
    <w:p w:rsidR="00467831" w:rsidRDefault="00467831" w:rsidP="00467831">
      <w:pPr>
        <w:pStyle w:val="StyleNiveau1"/>
      </w:pPr>
      <w:bookmarkStart w:id="4" w:name="_Toc69401359"/>
      <w:r>
        <w:t>Capture des besoins</w:t>
      </w:r>
      <w:bookmarkEnd w:id="4"/>
      <w:r>
        <w:t xml:space="preserve"> </w:t>
      </w:r>
    </w:p>
    <w:p w:rsidR="00DD364F" w:rsidRDefault="00DD364F" w:rsidP="00467831">
      <w:pPr>
        <w:pStyle w:val="StyleParagraphe"/>
      </w:pPr>
      <w:r>
        <w:t xml:space="preserve">La </w:t>
      </w:r>
      <w:r w:rsidR="00510BBA">
        <w:t>capture</w:t>
      </w:r>
      <w:r>
        <w:t xml:space="preserve"> des besoins consiste à identifier les acteurs, exposer le backlog produit du projet, ensuite nous allons décrire les besoins fonctionnels et non fonctionnels que les utilisateurs s’attendent à voir par le système.</w:t>
      </w:r>
    </w:p>
    <w:p w:rsidR="00727E35" w:rsidRDefault="00DD364F" w:rsidP="00DD364F">
      <w:pPr>
        <w:pStyle w:val="StyleNiveau2"/>
        <w:numPr>
          <w:ilvl w:val="0"/>
          <w:numId w:val="0"/>
        </w:numPr>
        <w:ind w:left="432" w:hanging="432"/>
      </w:pPr>
      <w:bookmarkStart w:id="5" w:name="_Toc69401360"/>
      <w:r>
        <w:t>2.1. Identification des acteurs</w:t>
      </w:r>
      <w:bookmarkEnd w:id="5"/>
      <w:r>
        <w:t xml:space="preserve"> </w:t>
      </w:r>
    </w:p>
    <w:p w:rsidR="00DD364F" w:rsidRDefault="00DD364F" w:rsidP="00DD364F">
      <w:pPr>
        <w:pStyle w:val="StyleParagraphe"/>
      </w:pPr>
      <w:r>
        <w:t xml:space="preserve">Un acteur est une personne, un matériel ou un logiciel qui interagit avec le système dans le but de réaliser un plus ou une amélioration. </w:t>
      </w:r>
      <w:r w:rsidR="009B6593" w:rsidRPr="2E8E655E">
        <w:rPr>
          <w:rFonts w:eastAsia="Arial"/>
        </w:rPr>
        <w:t>Notre étude fonctionnelle sera organisée selon les rôles attribué à chaque acteur</w:t>
      </w:r>
      <w:r w:rsidR="009B6593">
        <w:t xml:space="preserve"> qui sont</w:t>
      </w:r>
      <w:r>
        <w:t xml:space="preserve"> en interaction avec notre système</w:t>
      </w:r>
      <w:r w:rsidR="009B6593">
        <w:t xml:space="preserve">. </w:t>
      </w:r>
      <w:r>
        <w:t xml:space="preserve"> </w:t>
      </w:r>
      <w:r w:rsidR="009B6593">
        <w:t>Le tableau numéro 1 ci-dessous présente les acteurs de notre projet</w:t>
      </w:r>
      <w:r>
        <w:t xml:space="preserve"> :</w:t>
      </w:r>
    </w:p>
    <w:p w:rsidR="00D15E59" w:rsidRDefault="00D15E59" w:rsidP="00D15E59">
      <w:pPr>
        <w:pStyle w:val="Caption"/>
        <w:jc w:val="center"/>
      </w:pPr>
      <w:bookmarkStart w:id="6" w:name="_Toc69401388"/>
      <w:bookmarkStart w:id="7" w:name="_Toc69401425"/>
      <w:bookmarkStart w:id="8" w:name="_Toc69401445"/>
      <w:r>
        <w:t xml:space="preserve">Tableau </w:t>
      </w:r>
      <w:fldSimple w:instr=" SEQ Tableau \* ARABIC ">
        <w:r w:rsidR="00EA40D3">
          <w:rPr>
            <w:noProof/>
          </w:rPr>
          <w:t>1</w:t>
        </w:r>
      </w:fldSimple>
      <w:r>
        <w:t xml:space="preserve"> : Identification des acteurs</w:t>
      </w:r>
      <w:bookmarkEnd w:id="6"/>
      <w:bookmarkEnd w:id="7"/>
      <w:bookmarkEnd w:id="8"/>
    </w:p>
    <w:tbl>
      <w:tblPr>
        <w:tblStyle w:val="TableGrid0"/>
        <w:tblW w:w="9450" w:type="dxa"/>
        <w:tblInd w:w="-82" w:type="dxa"/>
        <w:tblCellMar>
          <w:top w:w="146" w:type="dxa"/>
          <w:left w:w="106" w:type="dxa"/>
          <w:bottom w:w="27" w:type="dxa"/>
          <w:right w:w="54" w:type="dxa"/>
        </w:tblCellMar>
        <w:tblLook w:val="04A0" w:firstRow="1" w:lastRow="0" w:firstColumn="1" w:lastColumn="0" w:noHBand="0" w:noVBand="1"/>
      </w:tblPr>
      <w:tblGrid>
        <w:gridCol w:w="4472"/>
        <w:gridCol w:w="4978"/>
      </w:tblGrid>
      <w:tr w:rsidR="009B6593" w:rsidTr="00217566">
        <w:trPr>
          <w:trHeight w:val="350"/>
        </w:trPr>
        <w:tc>
          <w:tcPr>
            <w:tcW w:w="4472" w:type="dxa"/>
            <w:tcBorders>
              <w:top w:val="single" w:sz="4" w:space="0" w:color="000000"/>
              <w:left w:val="single" w:sz="4" w:space="0" w:color="000000"/>
              <w:bottom w:val="single" w:sz="4" w:space="0" w:color="000000"/>
              <w:right w:val="single" w:sz="4" w:space="0" w:color="000000"/>
            </w:tcBorders>
          </w:tcPr>
          <w:p w:rsidR="009B6593" w:rsidRPr="00217566" w:rsidRDefault="009B6593" w:rsidP="009B6593">
            <w:pPr>
              <w:pStyle w:val="StyleParagraphe"/>
              <w:rPr>
                <w:b/>
              </w:rPr>
            </w:pPr>
            <w:r w:rsidRPr="00217566">
              <w:rPr>
                <w:rFonts w:eastAsia="Calibri"/>
                <w:b/>
              </w:rPr>
              <w:t xml:space="preserve">Acteur     </w:t>
            </w:r>
          </w:p>
        </w:tc>
        <w:tc>
          <w:tcPr>
            <w:tcW w:w="4978" w:type="dxa"/>
            <w:tcBorders>
              <w:top w:val="single" w:sz="4" w:space="0" w:color="000000"/>
              <w:left w:val="single" w:sz="4" w:space="0" w:color="000000"/>
              <w:bottom w:val="single" w:sz="4" w:space="0" w:color="000000"/>
              <w:right w:val="single" w:sz="4" w:space="0" w:color="000000"/>
            </w:tcBorders>
          </w:tcPr>
          <w:p w:rsidR="009B6593" w:rsidRPr="00217566" w:rsidRDefault="009B6593" w:rsidP="009B6593">
            <w:pPr>
              <w:pStyle w:val="StyleParagraphe"/>
              <w:rPr>
                <w:b/>
              </w:rPr>
            </w:pPr>
            <w:r w:rsidRPr="00217566">
              <w:rPr>
                <w:rFonts w:eastAsia="Calibri"/>
                <w:b/>
              </w:rPr>
              <w:t xml:space="preserve">Fonctionnalités     </w:t>
            </w:r>
          </w:p>
        </w:tc>
      </w:tr>
      <w:tr w:rsidR="009B6593" w:rsidTr="00217566">
        <w:trPr>
          <w:trHeight w:val="547"/>
        </w:trPr>
        <w:tc>
          <w:tcPr>
            <w:tcW w:w="4472" w:type="dxa"/>
            <w:tcBorders>
              <w:top w:val="single" w:sz="4" w:space="0" w:color="000000"/>
              <w:left w:val="single" w:sz="4" w:space="0" w:color="000000"/>
              <w:bottom w:val="single" w:sz="4" w:space="0" w:color="000000"/>
              <w:right w:val="single" w:sz="4" w:space="0" w:color="000000"/>
            </w:tcBorders>
          </w:tcPr>
          <w:p w:rsidR="009B6593" w:rsidRDefault="009B6593" w:rsidP="009B6593">
            <w:pPr>
              <w:pStyle w:val="StyleParagraphe"/>
            </w:pPr>
            <w:r>
              <w:rPr>
                <w:rFonts w:eastAsia="Calibri"/>
              </w:rPr>
              <w:t>Manager</w:t>
            </w:r>
          </w:p>
        </w:tc>
        <w:tc>
          <w:tcPr>
            <w:tcW w:w="4978" w:type="dxa"/>
            <w:tcBorders>
              <w:top w:val="single" w:sz="4" w:space="0" w:color="000000"/>
              <w:left w:val="single" w:sz="4" w:space="0" w:color="000000"/>
              <w:bottom w:val="single" w:sz="4" w:space="0" w:color="000000"/>
              <w:right w:val="single" w:sz="4" w:space="0" w:color="000000"/>
            </w:tcBorders>
            <w:vAlign w:val="bottom"/>
          </w:tcPr>
          <w:p w:rsidR="009B6593" w:rsidRDefault="009B6593" w:rsidP="009B6593">
            <w:pPr>
              <w:pStyle w:val="StyleParagraphe"/>
              <w:rPr>
                <w:rFonts w:eastAsia="Calibri"/>
              </w:rPr>
            </w:pPr>
            <w:r>
              <w:rPr>
                <w:rFonts w:eastAsia="Calibri"/>
                <w:sz w:val="23"/>
              </w:rPr>
              <w:t xml:space="preserve">C’est un utilisateur final de l’application. Il va jouer le rôle d’un administrateur et il aura </w:t>
            </w:r>
            <w:r>
              <w:t>l’accès total à toutes les fonctionnalités de notre système</w:t>
            </w:r>
            <w:r>
              <w:rPr>
                <w:rFonts w:eastAsia="Calibri"/>
                <w:sz w:val="23"/>
              </w:rPr>
              <w:t xml:space="preserve"> tel que </w:t>
            </w:r>
            <w:r>
              <w:t xml:space="preserve">La gestion des </w:t>
            </w:r>
            <w:r w:rsidR="00217566">
              <w:t xml:space="preserve">utilisateurs, la gestion des </w:t>
            </w:r>
            <w:r w:rsidR="00217566">
              <w:lastRenderedPageBreak/>
              <w:t>rôles, la gestion des tâches et des équipes, la gestion des notifications et messagerie, la consultation des statistiques, des tableaux de suivi.</w:t>
            </w:r>
            <w:r>
              <w:rPr>
                <w:rFonts w:eastAsia="Calibri"/>
              </w:rPr>
              <w:t xml:space="preserve">  </w:t>
            </w:r>
          </w:p>
          <w:p w:rsidR="00217566" w:rsidRDefault="00217566" w:rsidP="009B6593">
            <w:pPr>
              <w:pStyle w:val="StyleParagraphe"/>
            </w:pPr>
            <w:r>
              <w:rPr>
                <w:rFonts w:eastAsia="Calibri"/>
              </w:rPr>
              <w:t>Dans notre cas, le Manger sera monsieur Heni Ouelhezi.</w:t>
            </w:r>
          </w:p>
        </w:tc>
      </w:tr>
      <w:tr w:rsidR="009B6593" w:rsidTr="00D15E59">
        <w:trPr>
          <w:trHeight w:val="1627"/>
        </w:trPr>
        <w:tc>
          <w:tcPr>
            <w:tcW w:w="4472" w:type="dxa"/>
            <w:tcBorders>
              <w:top w:val="single" w:sz="4" w:space="0" w:color="000000"/>
              <w:left w:val="single" w:sz="4" w:space="0" w:color="000000"/>
              <w:bottom w:val="single" w:sz="4" w:space="0" w:color="000000"/>
              <w:right w:val="single" w:sz="4" w:space="0" w:color="000000"/>
            </w:tcBorders>
          </w:tcPr>
          <w:p w:rsidR="009B6593" w:rsidRDefault="008F0A87" w:rsidP="008F0A87">
            <w:pPr>
              <w:pStyle w:val="StyleParagraphe"/>
            </w:pPr>
            <w:r>
              <w:rPr>
                <w:rFonts w:eastAsia="Calibri"/>
              </w:rPr>
              <w:lastRenderedPageBreak/>
              <w:t>Leader</w:t>
            </w:r>
          </w:p>
        </w:tc>
        <w:tc>
          <w:tcPr>
            <w:tcW w:w="4978" w:type="dxa"/>
            <w:tcBorders>
              <w:top w:val="single" w:sz="4" w:space="0" w:color="000000"/>
              <w:left w:val="single" w:sz="4" w:space="0" w:color="000000"/>
              <w:bottom w:val="single" w:sz="4" w:space="0" w:color="000000"/>
              <w:right w:val="single" w:sz="4" w:space="0" w:color="000000"/>
            </w:tcBorders>
            <w:vAlign w:val="bottom"/>
          </w:tcPr>
          <w:p w:rsidR="009B6593" w:rsidRDefault="009B6593" w:rsidP="009B6593">
            <w:pPr>
              <w:pStyle w:val="StyleParagraphe"/>
            </w:pPr>
            <w:r>
              <w:rPr>
                <w:rFonts w:eastAsia="Calibri"/>
                <w:sz w:val="23"/>
              </w:rPr>
              <w:t>C’est l’acteur responsable de suivi de son équipe, se</w:t>
            </w:r>
            <w:r w:rsidR="00217566">
              <w:rPr>
                <w:rFonts w:eastAsia="Calibri"/>
                <w:sz w:val="23"/>
              </w:rPr>
              <w:t xml:space="preserve">s fonctionnalités consistent à </w:t>
            </w:r>
            <w:r>
              <w:rPr>
                <w:rFonts w:eastAsia="Calibri"/>
                <w:sz w:val="23"/>
              </w:rPr>
              <w:t>Suivre le travail de son équipe</w:t>
            </w:r>
            <w:r w:rsidR="00217566">
              <w:t>, a</w:t>
            </w:r>
            <w:r>
              <w:t>ccorder d</w:t>
            </w:r>
            <w:r w:rsidR="00217566">
              <w:t xml:space="preserve">es tâches aux membres d’équipes, gérer les notifications. </w:t>
            </w:r>
          </w:p>
        </w:tc>
      </w:tr>
      <w:tr w:rsidR="009B6593" w:rsidTr="00D15E59">
        <w:trPr>
          <w:trHeight w:val="480"/>
        </w:trPr>
        <w:tc>
          <w:tcPr>
            <w:tcW w:w="4472" w:type="dxa"/>
            <w:tcBorders>
              <w:top w:val="single" w:sz="4" w:space="0" w:color="000000"/>
              <w:left w:val="single" w:sz="4" w:space="0" w:color="000000"/>
              <w:bottom w:val="single" w:sz="4" w:space="0" w:color="000000"/>
              <w:right w:val="single" w:sz="4" w:space="0" w:color="000000"/>
            </w:tcBorders>
          </w:tcPr>
          <w:p w:rsidR="009B6593" w:rsidRDefault="008F0A87" w:rsidP="009B6593">
            <w:pPr>
              <w:pStyle w:val="StyleParagraphe"/>
            </w:pPr>
            <w:r>
              <w:rPr>
                <w:rFonts w:eastAsia="Calibri"/>
              </w:rPr>
              <w:t>Member</w:t>
            </w:r>
          </w:p>
        </w:tc>
        <w:tc>
          <w:tcPr>
            <w:tcW w:w="4978" w:type="dxa"/>
            <w:tcBorders>
              <w:top w:val="single" w:sz="4" w:space="0" w:color="000000"/>
              <w:left w:val="single" w:sz="4" w:space="0" w:color="000000"/>
              <w:bottom w:val="single" w:sz="4" w:space="0" w:color="000000"/>
              <w:right w:val="single" w:sz="4" w:space="0" w:color="000000"/>
            </w:tcBorders>
            <w:vAlign w:val="center"/>
          </w:tcPr>
          <w:p w:rsidR="009B6593" w:rsidRDefault="009B6593" w:rsidP="009B6593">
            <w:pPr>
              <w:pStyle w:val="StyleParagraphe"/>
            </w:pPr>
            <w:r>
              <w:rPr>
                <w:rFonts w:eastAsia="Calibri"/>
                <w:sz w:val="23"/>
              </w:rPr>
              <w:t>C’est l’acteur responsable de la gestion des tâches.</w:t>
            </w:r>
          </w:p>
          <w:p w:rsidR="009B6593" w:rsidRDefault="009B6593" w:rsidP="009B6593">
            <w:pPr>
              <w:pStyle w:val="StyleParagraphe"/>
            </w:pPr>
            <w:r>
              <w:rPr>
                <w:rFonts w:eastAsia="Calibri"/>
                <w:sz w:val="23"/>
              </w:rPr>
              <w:t xml:space="preserve"> </w:t>
            </w:r>
          </w:p>
        </w:tc>
      </w:tr>
    </w:tbl>
    <w:p w:rsidR="009B6593" w:rsidRDefault="000115F9" w:rsidP="000115F9">
      <w:pPr>
        <w:pStyle w:val="StyleNiveau2"/>
        <w:numPr>
          <w:ilvl w:val="0"/>
          <w:numId w:val="0"/>
        </w:numPr>
      </w:pPr>
      <w:bookmarkStart w:id="9" w:name="_Toc69401361"/>
      <w:r>
        <w:t>2.2. Backlog Produit</w:t>
      </w:r>
      <w:bookmarkEnd w:id="9"/>
      <w:r>
        <w:t xml:space="preserve"> </w:t>
      </w:r>
    </w:p>
    <w:p w:rsidR="001F104E" w:rsidRDefault="00F91F71" w:rsidP="000219DE">
      <w:pPr>
        <w:pStyle w:val="StyleParagraphe"/>
      </w:pPr>
      <w:r w:rsidRPr="001F104E">
        <w:t xml:space="preserve">Nous </w:t>
      </w:r>
      <w:r w:rsidR="001F104E" w:rsidRPr="001F104E">
        <w:t xml:space="preserve">allons présenter dans cette section le backlog du produit qui est considéré comme élément fondamental de la méthodologie Scrum. Il s’agit d’une </w:t>
      </w:r>
      <w:r w:rsidR="001F104E" w:rsidRPr="001F104E">
        <w:rPr>
          <w:rStyle w:val="Strong"/>
          <w:b w:val="0"/>
          <w:bCs w:val="0"/>
        </w:rPr>
        <w:t>liste de tâches priorisées définissant les besoin métiers de l’utilisateur et un outil de travail principa</w:t>
      </w:r>
      <w:r w:rsidR="001F104E">
        <w:t xml:space="preserve">l </w:t>
      </w:r>
      <w:r w:rsidR="001F104E" w:rsidRPr="001F104E">
        <w:t>qui se charge de recueillir les besoins auprès des parties prenantes et de les transformer en liste de fonctionnalités prêtes à être développées par l’équipe de développement.</w:t>
      </w:r>
    </w:p>
    <w:p w:rsidR="00F91F71" w:rsidRDefault="00F91F71" w:rsidP="000219DE">
      <w:pPr>
        <w:pStyle w:val="StyleParagraphe"/>
      </w:pPr>
      <w:r>
        <w:t xml:space="preserve"> Le Backlog de produit présenté dans le tableau </w:t>
      </w:r>
      <w:r w:rsidR="001F104E">
        <w:t xml:space="preserve">numéro 2 </w:t>
      </w:r>
      <w:r>
        <w:t xml:space="preserve">comprend les champs suivants : </w:t>
      </w:r>
    </w:p>
    <w:p w:rsidR="00F91F71" w:rsidRDefault="00F91F71" w:rsidP="000219DE">
      <w:pPr>
        <w:pStyle w:val="StyleParagraphe"/>
      </w:pPr>
      <w:r>
        <w:t xml:space="preserve">• ID : Identifiant unique auto-incrémenté des modules. </w:t>
      </w:r>
    </w:p>
    <w:p w:rsidR="00F91F71" w:rsidRDefault="00F91F71" w:rsidP="000219DE">
      <w:pPr>
        <w:pStyle w:val="StyleParagraphe"/>
      </w:pPr>
      <w:r>
        <w:t xml:space="preserve">• Module : Un nom clé pour décrire un ensemble de fonctionnalités regroupées. </w:t>
      </w:r>
    </w:p>
    <w:p w:rsidR="00727E35" w:rsidRDefault="00F91F71" w:rsidP="000219DE">
      <w:pPr>
        <w:pStyle w:val="StyleParagraphe"/>
      </w:pPr>
      <w:r>
        <w:t>• User story : C’est la définition précise et claire de la fonctionnalité souhaitée par l’utilisateur. • Priori</w:t>
      </w:r>
      <w:r w:rsidR="001F104E">
        <w:t xml:space="preserve">té : </w:t>
      </w:r>
      <w:r>
        <w:t xml:space="preserve"> L’attribution de la priorité de chaque tâche qui est classée comme suit : "Élevée" ou "Moyenne" ou "Faible".</w:t>
      </w:r>
    </w:p>
    <w:p w:rsidR="002E0999" w:rsidRDefault="002E0999" w:rsidP="000219DE">
      <w:pPr>
        <w:pStyle w:val="StyleParagraphe"/>
      </w:pPr>
    </w:p>
    <w:p w:rsidR="002E0999" w:rsidRDefault="002E0999" w:rsidP="000219DE">
      <w:pPr>
        <w:pStyle w:val="StyleParagraphe"/>
      </w:pPr>
    </w:p>
    <w:p w:rsidR="002E0999" w:rsidRDefault="002E0999" w:rsidP="000219DE">
      <w:pPr>
        <w:pStyle w:val="StyleParagraphe"/>
      </w:pPr>
    </w:p>
    <w:p w:rsidR="004645A2" w:rsidRDefault="004645A2" w:rsidP="004645A2">
      <w:pPr>
        <w:pStyle w:val="Caption"/>
        <w:jc w:val="center"/>
      </w:pPr>
      <w:bookmarkStart w:id="10" w:name="_Toc69401389"/>
      <w:bookmarkStart w:id="11" w:name="_Toc69401426"/>
      <w:bookmarkStart w:id="12" w:name="_Toc69401446"/>
      <w:r>
        <w:lastRenderedPageBreak/>
        <w:t xml:space="preserve">Tableau </w:t>
      </w:r>
      <w:fldSimple w:instr=" SEQ Tableau \* ARABIC ">
        <w:r w:rsidR="00EA40D3">
          <w:rPr>
            <w:noProof/>
          </w:rPr>
          <w:t>2</w:t>
        </w:r>
      </w:fldSimple>
      <w:r>
        <w:t xml:space="preserve"> : Backlog du produit</w:t>
      </w:r>
      <w:bookmarkEnd w:id="10"/>
      <w:bookmarkEnd w:id="11"/>
      <w:bookmarkEnd w:id="12"/>
    </w:p>
    <w:tbl>
      <w:tblPr>
        <w:tblStyle w:val="TableGrid"/>
        <w:tblW w:w="0" w:type="auto"/>
        <w:tblLook w:val="04A0" w:firstRow="1" w:lastRow="0" w:firstColumn="1" w:lastColumn="0" w:noHBand="0" w:noVBand="1"/>
      </w:tblPr>
      <w:tblGrid>
        <w:gridCol w:w="1238"/>
        <w:gridCol w:w="1789"/>
        <w:gridCol w:w="4910"/>
        <w:gridCol w:w="1123"/>
      </w:tblGrid>
      <w:tr w:rsidR="004645A2" w:rsidTr="002F0F49">
        <w:trPr>
          <w:trHeight w:val="374"/>
        </w:trPr>
        <w:tc>
          <w:tcPr>
            <w:tcW w:w="1245" w:type="dxa"/>
          </w:tcPr>
          <w:p w:rsidR="004645A2" w:rsidRPr="004645A2" w:rsidRDefault="004645A2" w:rsidP="004645A2">
            <w:pPr>
              <w:pStyle w:val="StyleParagraphe"/>
              <w:jc w:val="center"/>
              <w:rPr>
                <w:b/>
              </w:rPr>
            </w:pPr>
            <w:r w:rsidRPr="004645A2">
              <w:rPr>
                <w:b/>
              </w:rPr>
              <w:t>ID</w:t>
            </w:r>
          </w:p>
        </w:tc>
        <w:tc>
          <w:tcPr>
            <w:tcW w:w="1789" w:type="dxa"/>
          </w:tcPr>
          <w:p w:rsidR="004645A2" w:rsidRPr="004645A2" w:rsidRDefault="004645A2" w:rsidP="004645A2">
            <w:pPr>
              <w:pStyle w:val="StyleParagraphe"/>
              <w:jc w:val="center"/>
              <w:rPr>
                <w:b/>
              </w:rPr>
            </w:pPr>
            <w:r w:rsidRPr="004645A2">
              <w:rPr>
                <w:b/>
              </w:rPr>
              <w:t>Module</w:t>
            </w:r>
          </w:p>
        </w:tc>
        <w:tc>
          <w:tcPr>
            <w:tcW w:w="4930" w:type="dxa"/>
          </w:tcPr>
          <w:p w:rsidR="004645A2" w:rsidRPr="004645A2" w:rsidRDefault="004645A2" w:rsidP="004645A2">
            <w:pPr>
              <w:pStyle w:val="StyleParagraphe"/>
              <w:jc w:val="center"/>
              <w:rPr>
                <w:b/>
              </w:rPr>
            </w:pPr>
            <w:r w:rsidRPr="004645A2">
              <w:rPr>
                <w:b/>
              </w:rPr>
              <w:t>User Story</w:t>
            </w:r>
          </w:p>
        </w:tc>
        <w:tc>
          <w:tcPr>
            <w:tcW w:w="1096" w:type="dxa"/>
          </w:tcPr>
          <w:p w:rsidR="004645A2" w:rsidRPr="004645A2" w:rsidRDefault="004645A2" w:rsidP="004645A2">
            <w:pPr>
              <w:pStyle w:val="StyleParagraphe"/>
              <w:jc w:val="center"/>
              <w:rPr>
                <w:b/>
              </w:rPr>
            </w:pPr>
            <w:r w:rsidRPr="004645A2">
              <w:rPr>
                <w:b/>
              </w:rPr>
              <w:t>Priorité</w:t>
            </w:r>
          </w:p>
        </w:tc>
      </w:tr>
      <w:tr w:rsidR="004645A2" w:rsidTr="002F0F49">
        <w:trPr>
          <w:trHeight w:val="421"/>
        </w:trPr>
        <w:tc>
          <w:tcPr>
            <w:tcW w:w="1245" w:type="dxa"/>
            <w:vMerge w:val="restart"/>
          </w:tcPr>
          <w:p w:rsidR="004645A2" w:rsidRDefault="004645A2" w:rsidP="004645A2">
            <w:pPr>
              <w:pStyle w:val="StyleParagraphe"/>
            </w:pPr>
            <w:r>
              <w:t>1</w:t>
            </w:r>
          </w:p>
          <w:p w:rsidR="004645A2" w:rsidRDefault="004645A2" w:rsidP="004645A2">
            <w:pPr>
              <w:pStyle w:val="StyleParagraphe"/>
            </w:pPr>
          </w:p>
        </w:tc>
        <w:tc>
          <w:tcPr>
            <w:tcW w:w="1789" w:type="dxa"/>
            <w:vMerge w:val="restart"/>
          </w:tcPr>
          <w:p w:rsidR="004645A2" w:rsidRDefault="004645A2" w:rsidP="004645A2">
            <w:pPr>
              <w:pStyle w:val="StyleParagraphe"/>
            </w:pPr>
          </w:p>
          <w:p w:rsidR="004645A2" w:rsidRDefault="004645A2" w:rsidP="004645A2">
            <w:pPr>
              <w:pStyle w:val="StyleParagraphe"/>
            </w:pPr>
            <w:r>
              <w:t>Authentification et gestion d’accès</w:t>
            </w:r>
          </w:p>
          <w:p w:rsidR="004645A2" w:rsidRDefault="004645A2" w:rsidP="004645A2">
            <w:pPr>
              <w:pStyle w:val="StyleParagraphe"/>
            </w:pPr>
          </w:p>
        </w:tc>
        <w:tc>
          <w:tcPr>
            <w:tcW w:w="4930" w:type="dxa"/>
          </w:tcPr>
          <w:p w:rsidR="004645A2" w:rsidRDefault="004645A2" w:rsidP="004645A2">
            <w:pPr>
              <w:pStyle w:val="StyleParagraphe"/>
            </w:pPr>
            <w:r>
              <w:t>En tant qu’utilisateur de l’application, je  veux me connecter à l’application.</w:t>
            </w:r>
          </w:p>
        </w:tc>
        <w:tc>
          <w:tcPr>
            <w:tcW w:w="1096" w:type="dxa"/>
          </w:tcPr>
          <w:p w:rsidR="004645A2" w:rsidRDefault="004645A2" w:rsidP="004645A2">
            <w:pPr>
              <w:pStyle w:val="StyleParagraphe"/>
            </w:pPr>
            <w:r>
              <w:t>Elevée</w:t>
            </w:r>
          </w:p>
        </w:tc>
      </w:tr>
      <w:tr w:rsidR="004645A2" w:rsidTr="002F0F49">
        <w:trPr>
          <w:trHeight w:val="740"/>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qu’utilisateur je veux récupérer l’accès à l’application avec l’option mot de passe oublié.</w:t>
            </w:r>
          </w:p>
          <w:p w:rsidR="004645A2" w:rsidRDefault="004645A2" w:rsidP="004645A2">
            <w:pPr>
              <w:pStyle w:val="StyleParagraphe"/>
            </w:pPr>
          </w:p>
        </w:tc>
        <w:tc>
          <w:tcPr>
            <w:tcW w:w="1096" w:type="dxa"/>
          </w:tcPr>
          <w:p w:rsidR="004645A2" w:rsidRDefault="004645A2" w:rsidP="004645A2">
            <w:pPr>
              <w:pStyle w:val="StyleParagraphe"/>
            </w:pPr>
            <w:r>
              <w:t>Elevée</w:t>
            </w:r>
          </w:p>
        </w:tc>
      </w:tr>
      <w:tr w:rsidR="004645A2" w:rsidTr="002F0F49">
        <w:trPr>
          <w:trHeight w:val="265"/>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que manager, je veux activer/désactiver un compte employé.</w:t>
            </w:r>
          </w:p>
        </w:tc>
        <w:tc>
          <w:tcPr>
            <w:tcW w:w="1096" w:type="dxa"/>
          </w:tcPr>
          <w:p w:rsidR="004645A2" w:rsidRDefault="004645A2" w:rsidP="004645A2">
            <w:pPr>
              <w:pStyle w:val="StyleParagraphe"/>
            </w:pPr>
            <w:r>
              <w:t>Elevée</w:t>
            </w:r>
          </w:p>
        </w:tc>
      </w:tr>
      <w:tr w:rsidR="004645A2" w:rsidTr="002F0F49">
        <w:trPr>
          <w:trHeight w:val="265"/>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que manager, je veux créer des comptes employés.</w:t>
            </w:r>
          </w:p>
          <w:p w:rsidR="004645A2" w:rsidRDefault="004645A2" w:rsidP="004645A2">
            <w:pPr>
              <w:pStyle w:val="StyleParagraphe"/>
            </w:pPr>
          </w:p>
        </w:tc>
        <w:tc>
          <w:tcPr>
            <w:tcW w:w="1096" w:type="dxa"/>
          </w:tcPr>
          <w:p w:rsidR="004645A2" w:rsidRDefault="004645A2" w:rsidP="004645A2">
            <w:pPr>
              <w:pStyle w:val="StyleParagraphe"/>
            </w:pPr>
            <w:r>
              <w:t xml:space="preserve">Elevée </w:t>
            </w:r>
          </w:p>
        </w:tc>
      </w:tr>
      <w:tr w:rsidR="004645A2" w:rsidTr="002F0F49">
        <w:trPr>
          <w:trHeight w:val="421"/>
        </w:trPr>
        <w:tc>
          <w:tcPr>
            <w:tcW w:w="1245" w:type="dxa"/>
            <w:vMerge w:val="restart"/>
          </w:tcPr>
          <w:p w:rsidR="004645A2" w:rsidRDefault="004645A2" w:rsidP="004645A2">
            <w:pPr>
              <w:pStyle w:val="StyleParagraphe"/>
            </w:pPr>
            <w:r>
              <w:t>2</w:t>
            </w:r>
          </w:p>
          <w:p w:rsidR="004645A2" w:rsidRDefault="004645A2" w:rsidP="004645A2">
            <w:pPr>
              <w:pStyle w:val="StyleParagraphe"/>
            </w:pPr>
          </w:p>
        </w:tc>
        <w:tc>
          <w:tcPr>
            <w:tcW w:w="1789" w:type="dxa"/>
            <w:vMerge w:val="restart"/>
          </w:tcPr>
          <w:p w:rsidR="004645A2" w:rsidRDefault="004645A2" w:rsidP="004645A2">
            <w:pPr>
              <w:pStyle w:val="StyleParagraphe"/>
            </w:pPr>
          </w:p>
          <w:p w:rsidR="004645A2" w:rsidRDefault="004645A2" w:rsidP="004645A2">
            <w:pPr>
              <w:pStyle w:val="StyleParagraphe"/>
            </w:pPr>
            <w:r>
              <w:t>Gestion des rôles des utilisateurs</w:t>
            </w:r>
          </w:p>
        </w:tc>
        <w:tc>
          <w:tcPr>
            <w:tcW w:w="4930" w:type="dxa"/>
          </w:tcPr>
          <w:p w:rsidR="004645A2" w:rsidRDefault="004645A2" w:rsidP="004645A2">
            <w:pPr>
              <w:pStyle w:val="StyleParagraphe"/>
            </w:pPr>
            <w:r>
              <w:t>En tant que manager, je veux ajouter un ou plusieurs droits d'accès pour les utilisateurs.</w:t>
            </w:r>
          </w:p>
        </w:tc>
        <w:tc>
          <w:tcPr>
            <w:tcW w:w="1096" w:type="dxa"/>
          </w:tcPr>
          <w:p w:rsidR="004645A2" w:rsidRDefault="004645A2" w:rsidP="004645A2">
            <w:pPr>
              <w:pStyle w:val="StyleParagraphe"/>
            </w:pPr>
            <w:r>
              <w:t>Moyenne</w:t>
            </w:r>
          </w:p>
        </w:tc>
      </w:tr>
      <w:tr w:rsidR="004645A2" w:rsidTr="002F0F49">
        <w:trPr>
          <w:trHeight w:val="740"/>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 xml:space="preserve">En tant que manager, je veux supprimer un ou plusieurs droits d’accès pour les utilisateurs. </w:t>
            </w:r>
          </w:p>
        </w:tc>
        <w:tc>
          <w:tcPr>
            <w:tcW w:w="1096" w:type="dxa"/>
          </w:tcPr>
          <w:p w:rsidR="004645A2" w:rsidRDefault="004645A2" w:rsidP="004645A2">
            <w:pPr>
              <w:pStyle w:val="StyleParagraphe"/>
            </w:pPr>
            <w:r>
              <w:t>Moyenne</w:t>
            </w:r>
          </w:p>
        </w:tc>
      </w:tr>
      <w:tr w:rsidR="004645A2" w:rsidTr="002F0F49">
        <w:trPr>
          <w:trHeight w:val="570"/>
        </w:trPr>
        <w:tc>
          <w:tcPr>
            <w:tcW w:w="1245" w:type="dxa"/>
            <w:vMerge w:val="restart"/>
          </w:tcPr>
          <w:p w:rsidR="004645A2" w:rsidRDefault="004645A2" w:rsidP="004645A2">
            <w:pPr>
              <w:pStyle w:val="StyleParagraphe"/>
            </w:pPr>
            <w:r>
              <w:t>3</w:t>
            </w:r>
          </w:p>
        </w:tc>
        <w:tc>
          <w:tcPr>
            <w:tcW w:w="1789" w:type="dxa"/>
            <w:vMerge w:val="restart"/>
          </w:tcPr>
          <w:p w:rsidR="004645A2" w:rsidRDefault="004645A2" w:rsidP="004645A2">
            <w:pPr>
              <w:pStyle w:val="StyleParagraphe"/>
            </w:pPr>
            <w:r>
              <w:t>Gestion des équipes</w:t>
            </w:r>
          </w:p>
        </w:tc>
        <w:tc>
          <w:tcPr>
            <w:tcW w:w="4930" w:type="dxa"/>
          </w:tcPr>
          <w:p w:rsidR="004645A2" w:rsidRDefault="004645A2" w:rsidP="004645A2">
            <w:pPr>
              <w:pStyle w:val="StyleParagraphe"/>
            </w:pPr>
            <w:r>
              <w:t>En tant que chef d’équipe/Manager, je veux créer une équipe.</w:t>
            </w:r>
          </w:p>
        </w:tc>
        <w:tc>
          <w:tcPr>
            <w:tcW w:w="1096" w:type="dxa"/>
          </w:tcPr>
          <w:p w:rsidR="004645A2" w:rsidRDefault="004645A2" w:rsidP="004645A2">
            <w:pPr>
              <w:pStyle w:val="StyleParagraphe"/>
            </w:pPr>
            <w:r>
              <w:t xml:space="preserve">Elevée </w:t>
            </w:r>
          </w:p>
        </w:tc>
      </w:tr>
      <w:tr w:rsidR="004645A2" w:rsidTr="002F0F49">
        <w:trPr>
          <w:trHeight w:val="706"/>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que chef d’équipe/Manager, je veux ajouter/modifier/supprimer</w:t>
            </w:r>
          </w:p>
          <w:p w:rsidR="004645A2" w:rsidRDefault="004645A2" w:rsidP="004645A2">
            <w:pPr>
              <w:pStyle w:val="StyleParagraphe"/>
            </w:pPr>
            <w:r>
              <w:t>/Sélectionner des employée à l’équipe.</w:t>
            </w:r>
          </w:p>
        </w:tc>
        <w:tc>
          <w:tcPr>
            <w:tcW w:w="1096" w:type="dxa"/>
          </w:tcPr>
          <w:p w:rsidR="004645A2" w:rsidRDefault="004645A2" w:rsidP="004645A2">
            <w:pPr>
              <w:pStyle w:val="StyleParagraphe"/>
            </w:pPr>
            <w:r>
              <w:t xml:space="preserve">Elevée </w:t>
            </w:r>
          </w:p>
        </w:tc>
      </w:tr>
      <w:tr w:rsidR="004645A2" w:rsidTr="002F0F49">
        <w:trPr>
          <w:trHeight w:val="585"/>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que Chef équipe/Manager, je veux consulter les détails de chaque équipe.</w:t>
            </w:r>
          </w:p>
          <w:p w:rsidR="004645A2" w:rsidRDefault="004645A2" w:rsidP="004645A2">
            <w:pPr>
              <w:pStyle w:val="StyleParagraphe"/>
            </w:pPr>
          </w:p>
        </w:tc>
        <w:tc>
          <w:tcPr>
            <w:tcW w:w="1096" w:type="dxa"/>
          </w:tcPr>
          <w:p w:rsidR="004645A2" w:rsidRDefault="004645A2" w:rsidP="004645A2">
            <w:pPr>
              <w:pStyle w:val="StyleParagraphe"/>
            </w:pPr>
            <w:r>
              <w:t xml:space="preserve">Moyenne </w:t>
            </w:r>
          </w:p>
        </w:tc>
      </w:tr>
      <w:tr w:rsidR="004645A2" w:rsidTr="002F0F49">
        <w:trPr>
          <w:trHeight w:val="585"/>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que Chef équipe/Manger je veux appliquer des recherches filtrés.</w:t>
            </w:r>
          </w:p>
        </w:tc>
        <w:tc>
          <w:tcPr>
            <w:tcW w:w="1096" w:type="dxa"/>
          </w:tcPr>
          <w:p w:rsidR="004645A2" w:rsidRDefault="004645A2" w:rsidP="004645A2">
            <w:pPr>
              <w:pStyle w:val="StyleParagraphe"/>
            </w:pPr>
            <w:r>
              <w:t xml:space="preserve">Moyenne </w:t>
            </w:r>
          </w:p>
        </w:tc>
      </w:tr>
      <w:tr w:rsidR="004645A2" w:rsidTr="002F0F49">
        <w:trPr>
          <w:trHeight w:val="570"/>
        </w:trPr>
        <w:tc>
          <w:tcPr>
            <w:tcW w:w="1245" w:type="dxa"/>
            <w:vMerge w:val="restart"/>
          </w:tcPr>
          <w:p w:rsidR="004645A2" w:rsidRDefault="004645A2" w:rsidP="004645A2">
            <w:pPr>
              <w:pStyle w:val="StyleParagraphe"/>
            </w:pPr>
            <w:r>
              <w:lastRenderedPageBreak/>
              <w:t>4</w:t>
            </w:r>
          </w:p>
        </w:tc>
        <w:tc>
          <w:tcPr>
            <w:tcW w:w="1789" w:type="dxa"/>
            <w:vMerge w:val="restart"/>
          </w:tcPr>
          <w:p w:rsidR="004645A2" w:rsidRDefault="004645A2" w:rsidP="004645A2">
            <w:pPr>
              <w:pStyle w:val="StyleParagraphe"/>
            </w:pPr>
            <w:r>
              <w:t>Gestion tâche</w:t>
            </w:r>
          </w:p>
        </w:tc>
        <w:tc>
          <w:tcPr>
            <w:tcW w:w="4930" w:type="dxa"/>
          </w:tcPr>
          <w:p w:rsidR="004645A2" w:rsidRDefault="004645A2" w:rsidP="004645A2">
            <w:pPr>
              <w:pStyle w:val="StyleParagraphe"/>
            </w:pPr>
            <w:r>
              <w:t>En tant qu’utilisateur de l’application je veux créer des tâches.</w:t>
            </w:r>
          </w:p>
        </w:tc>
        <w:tc>
          <w:tcPr>
            <w:tcW w:w="1096" w:type="dxa"/>
          </w:tcPr>
          <w:p w:rsidR="004645A2" w:rsidRDefault="004645A2" w:rsidP="004645A2">
            <w:pPr>
              <w:pStyle w:val="StyleParagraphe"/>
            </w:pPr>
            <w:r>
              <w:t>Elevée</w:t>
            </w:r>
          </w:p>
        </w:tc>
      </w:tr>
      <w:tr w:rsidR="004645A2" w:rsidTr="002F0F49">
        <w:trPr>
          <w:trHeight w:val="706"/>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que chef d’équipe, je veux ajouter/modifier/supprimer des taches.</w:t>
            </w:r>
          </w:p>
        </w:tc>
        <w:tc>
          <w:tcPr>
            <w:tcW w:w="1096" w:type="dxa"/>
          </w:tcPr>
          <w:p w:rsidR="004645A2" w:rsidRDefault="004645A2" w:rsidP="004645A2">
            <w:pPr>
              <w:pStyle w:val="StyleParagraphe"/>
            </w:pPr>
            <w:r>
              <w:t xml:space="preserve">Elevée </w:t>
            </w:r>
          </w:p>
        </w:tc>
      </w:tr>
      <w:tr w:rsidR="004645A2" w:rsidTr="004645A2">
        <w:trPr>
          <w:trHeight w:val="70"/>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qu’utilisateur de l’application, je veux consulter mes tâches.</w:t>
            </w:r>
          </w:p>
          <w:p w:rsidR="004645A2" w:rsidRDefault="004645A2" w:rsidP="004645A2">
            <w:pPr>
              <w:pStyle w:val="StyleParagraphe"/>
            </w:pPr>
          </w:p>
        </w:tc>
        <w:tc>
          <w:tcPr>
            <w:tcW w:w="1096" w:type="dxa"/>
          </w:tcPr>
          <w:p w:rsidR="004645A2" w:rsidRDefault="004645A2" w:rsidP="004645A2">
            <w:pPr>
              <w:pStyle w:val="StyleParagraphe"/>
            </w:pPr>
            <w:r>
              <w:t xml:space="preserve">Moyenne </w:t>
            </w:r>
          </w:p>
        </w:tc>
      </w:tr>
      <w:tr w:rsidR="004645A2" w:rsidTr="002F0F49">
        <w:trPr>
          <w:trHeight w:val="465"/>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 xml:space="preserve">En tant qu’utilisateur de l’application je veux consulter l’état d’avancement de la tâche. </w:t>
            </w:r>
          </w:p>
          <w:p w:rsidR="004645A2" w:rsidRDefault="004645A2" w:rsidP="004645A2">
            <w:pPr>
              <w:pStyle w:val="StyleParagraphe"/>
            </w:pPr>
          </w:p>
        </w:tc>
        <w:tc>
          <w:tcPr>
            <w:tcW w:w="1096" w:type="dxa"/>
          </w:tcPr>
          <w:p w:rsidR="004645A2" w:rsidRDefault="004645A2" w:rsidP="004645A2">
            <w:pPr>
              <w:pStyle w:val="StyleParagraphe"/>
            </w:pPr>
            <w:r>
              <w:t xml:space="preserve">Moyenne </w:t>
            </w:r>
          </w:p>
        </w:tc>
      </w:tr>
      <w:tr w:rsidR="004645A2" w:rsidTr="002F0F49">
        <w:trPr>
          <w:trHeight w:val="872"/>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qu’utilisateur de l’application je veux uploader des fichiers.</w:t>
            </w:r>
          </w:p>
        </w:tc>
        <w:tc>
          <w:tcPr>
            <w:tcW w:w="1096" w:type="dxa"/>
          </w:tcPr>
          <w:p w:rsidR="004645A2" w:rsidRDefault="004645A2" w:rsidP="004645A2">
            <w:pPr>
              <w:pStyle w:val="StyleParagraphe"/>
            </w:pPr>
            <w:r>
              <w:t xml:space="preserve">Moyenne </w:t>
            </w:r>
          </w:p>
        </w:tc>
      </w:tr>
      <w:tr w:rsidR="004645A2" w:rsidTr="002F0F49">
        <w:trPr>
          <w:trHeight w:val="465"/>
        </w:trPr>
        <w:tc>
          <w:tcPr>
            <w:tcW w:w="1245" w:type="dxa"/>
            <w:vMerge w:val="restart"/>
          </w:tcPr>
          <w:p w:rsidR="004645A2" w:rsidRDefault="004645A2" w:rsidP="004645A2">
            <w:pPr>
              <w:pStyle w:val="StyleParagraphe"/>
            </w:pPr>
            <w:r>
              <w:t>5</w:t>
            </w:r>
          </w:p>
        </w:tc>
        <w:tc>
          <w:tcPr>
            <w:tcW w:w="1789" w:type="dxa"/>
            <w:vMerge w:val="restart"/>
          </w:tcPr>
          <w:p w:rsidR="004645A2" w:rsidRDefault="004645A2" w:rsidP="004645A2">
            <w:pPr>
              <w:pStyle w:val="StyleParagraphe"/>
            </w:pPr>
            <w:r>
              <w:t xml:space="preserve">Statistiques, historique et </w:t>
            </w:r>
          </w:p>
          <w:p w:rsidR="004645A2" w:rsidRDefault="00E81A7E" w:rsidP="004645A2">
            <w:pPr>
              <w:pStyle w:val="StyleParagraphe"/>
            </w:pPr>
            <w:r>
              <w:t>c</w:t>
            </w:r>
            <w:r w:rsidR="004645A2">
              <w:t xml:space="preserve">alcul des KPI  </w:t>
            </w:r>
          </w:p>
        </w:tc>
        <w:tc>
          <w:tcPr>
            <w:tcW w:w="4930" w:type="dxa"/>
          </w:tcPr>
          <w:p w:rsidR="004645A2" w:rsidRDefault="004645A2" w:rsidP="004645A2">
            <w:pPr>
              <w:pStyle w:val="StyleParagraphe"/>
            </w:pPr>
            <w:r>
              <w:t>En tant que Manager/Chef équipe, je veux Consulter le tableau de suivi de travail pour chaque équipe.</w:t>
            </w:r>
          </w:p>
          <w:p w:rsidR="004645A2" w:rsidRDefault="004645A2" w:rsidP="004645A2">
            <w:pPr>
              <w:pStyle w:val="StyleParagraphe"/>
            </w:pPr>
          </w:p>
        </w:tc>
        <w:tc>
          <w:tcPr>
            <w:tcW w:w="1096" w:type="dxa"/>
          </w:tcPr>
          <w:p w:rsidR="004645A2" w:rsidRDefault="004645A2" w:rsidP="004645A2">
            <w:pPr>
              <w:pStyle w:val="StyleParagraphe"/>
            </w:pPr>
            <w:r>
              <w:t xml:space="preserve">Elevée </w:t>
            </w:r>
          </w:p>
        </w:tc>
      </w:tr>
      <w:tr w:rsidR="004645A2" w:rsidTr="002F0F49">
        <w:trPr>
          <w:trHeight w:val="465"/>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que Manger, je veux consulter les historiques des visites de l’application.</w:t>
            </w:r>
          </w:p>
          <w:p w:rsidR="004645A2" w:rsidRDefault="004645A2" w:rsidP="004645A2">
            <w:pPr>
              <w:pStyle w:val="StyleParagraphe"/>
            </w:pPr>
          </w:p>
        </w:tc>
        <w:tc>
          <w:tcPr>
            <w:tcW w:w="1096" w:type="dxa"/>
          </w:tcPr>
          <w:p w:rsidR="004645A2" w:rsidRDefault="004645A2" w:rsidP="004645A2">
            <w:pPr>
              <w:pStyle w:val="StyleParagraphe"/>
            </w:pPr>
            <w:r>
              <w:t>Moyenne</w:t>
            </w:r>
          </w:p>
        </w:tc>
      </w:tr>
      <w:tr w:rsidR="004645A2" w:rsidTr="002F0F49">
        <w:trPr>
          <w:trHeight w:val="465"/>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que Manager, je veux consulter le tableau de suivi global de travail (par jour/ mois / année).</w:t>
            </w:r>
          </w:p>
          <w:p w:rsidR="004645A2" w:rsidRDefault="004645A2" w:rsidP="004645A2">
            <w:pPr>
              <w:pStyle w:val="StyleParagraphe"/>
            </w:pPr>
          </w:p>
        </w:tc>
        <w:tc>
          <w:tcPr>
            <w:tcW w:w="1096" w:type="dxa"/>
          </w:tcPr>
          <w:p w:rsidR="004645A2" w:rsidRDefault="004645A2" w:rsidP="004645A2">
            <w:pPr>
              <w:pStyle w:val="StyleParagraphe"/>
            </w:pPr>
            <w:r>
              <w:t>Elevée</w:t>
            </w:r>
          </w:p>
        </w:tc>
      </w:tr>
      <w:tr w:rsidR="004645A2" w:rsidTr="002F0F49">
        <w:trPr>
          <w:trHeight w:val="465"/>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que Manger je veux consulter les KPI.</w:t>
            </w:r>
          </w:p>
        </w:tc>
        <w:tc>
          <w:tcPr>
            <w:tcW w:w="1096" w:type="dxa"/>
          </w:tcPr>
          <w:p w:rsidR="004645A2" w:rsidRDefault="004645A2" w:rsidP="004645A2">
            <w:pPr>
              <w:pStyle w:val="StyleParagraphe"/>
            </w:pPr>
            <w:r>
              <w:t>Elevée</w:t>
            </w:r>
          </w:p>
        </w:tc>
      </w:tr>
      <w:tr w:rsidR="004645A2" w:rsidTr="002F0F49">
        <w:trPr>
          <w:trHeight w:val="912"/>
        </w:trPr>
        <w:tc>
          <w:tcPr>
            <w:tcW w:w="1245" w:type="dxa"/>
            <w:vMerge w:val="restart"/>
          </w:tcPr>
          <w:p w:rsidR="004645A2" w:rsidRDefault="004645A2" w:rsidP="004645A2">
            <w:pPr>
              <w:pStyle w:val="StyleParagraphe"/>
            </w:pPr>
            <w:r>
              <w:t>6</w:t>
            </w:r>
          </w:p>
        </w:tc>
        <w:tc>
          <w:tcPr>
            <w:tcW w:w="1789" w:type="dxa"/>
            <w:vMerge w:val="restart"/>
          </w:tcPr>
          <w:p w:rsidR="004645A2" w:rsidRDefault="004645A2" w:rsidP="004645A2">
            <w:pPr>
              <w:pStyle w:val="StyleParagraphe"/>
            </w:pPr>
            <w:r>
              <w:t xml:space="preserve">Gestion des notifications et </w:t>
            </w:r>
            <w:r>
              <w:lastRenderedPageBreak/>
              <w:t xml:space="preserve">messagerie en temps réels </w:t>
            </w:r>
          </w:p>
        </w:tc>
        <w:tc>
          <w:tcPr>
            <w:tcW w:w="4930" w:type="dxa"/>
          </w:tcPr>
          <w:p w:rsidR="004645A2" w:rsidRDefault="004645A2" w:rsidP="004645A2">
            <w:pPr>
              <w:pStyle w:val="StyleParagraphe"/>
            </w:pPr>
            <w:r>
              <w:lastRenderedPageBreak/>
              <w:t>En tant qu’utilisateur de l’application, je veux envoyer des e-mails via l’application en temps réel.</w:t>
            </w:r>
          </w:p>
        </w:tc>
        <w:tc>
          <w:tcPr>
            <w:tcW w:w="1096" w:type="dxa"/>
          </w:tcPr>
          <w:p w:rsidR="004645A2" w:rsidRDefault="004645A2" w:rsidP="004645A2">
            <w:pPr>
              <w:pStyle w:val="StyleParagraphe"/>
            </w:pPr>
            <w:r>
              <w:t>Elevée</w:t>
            </w:r>
          </w:p>
        </w:tc>
      </w:tr>
      <w:tr w:rsidR="004645A2" w:rsidTr="002F0F49">
        <w:trPr>
          <w:trHeight w:val="1277"/>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qu’utilisateur, je veux supprimer des e-mails.</w:t>
            </w:r>
          </w:p>
          <w:p w:rsidR="004645A2" w:rsidRDefault="004645A2" w:rsidP="004645A2">
            <w:pPr>
              <w:pStyle w:val="StyleParagraphe"/>
            </w:pPr>
          </w:p>
          <w:p w:rsidR="004645A2" w:rsidRDefault="004645A2" w:rsidP="004645A2">
            <w:pPr>
              <w:pStyle w:val="StyleParagraphe"/>
            </w:pPr>
          </w:p>
        </w:tc>
        <w:tc>
          <w:tcPr>
            <w:tcW w:w="1096" w:type="dxa"/>
          </w:tcPr>
          <w:p w:rsidR="004645A2" w:rsidRDefault="004645A2" w:rsidP="004645A2">
            <w:pPr>
              <w:pStyle w:val="StyleParagraphe"/>
            </w:pPr>
            <w:r>
              <w:t>Faible</w:t>
            </w:r>
          </w:p>
        </w:tc>
      </w:tr>
      <w:tr w:rsidR="004645A2" w:rsidTr="002F0F49">
        <w:trPr>
          <w:trHeight w:val="585"/>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qu’utilisateur de l’application, je veux recevoir des e-mails en cas de retard de livraison de tâche.</w:t>
            </w:r>
          </w:p>
          <w:p w:rsidR="004645A2" w:rsidRDefault="004645A2" w:rsidP="004645A2">
            <w:pPr>
              <w:pStyle w:val="StyleParagraphe"/>
            </w:pPr>
          </w:p>
        </w:tc>
        <w:tc>
          <w:tcPr>
            <w:tcW w:w="1096" w:type="dxa"/>
          </w:tcPr>
          <w:p w:rsidR="004645A2" w:rsidRDefault="004645A2" w:rsidP="004645A2">
            <w:pPr>
              <w:pStyle w:val="StyleParagraphe"/>
            </w:pPr>
            <w:r>
              <w:t>Elevée</w:t>
            </w:r>
          </w:p>
        </w:tc>
      </w:tr>
      <w:tr w:rsidR="004645A2" w:rsidTr="002F0F49">
        <w:trPr>
          <w:trHeight w:val="1854"/>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qu’utilisateur de l’application je veux recevoir des rappels sous forme des e-mails.</w:t>
            </w:r>
          </w:p>
          <w:p w:rsidR="004645A2" w:rsidRDefault="004645A2" w:rsidP="004645A2">
            <w:pPr>
              <w:pStyle w:val="StyleParagraphe"/>
            </w:pPr>
          </w:p>
          <w:p w:rsidR="004645A2" w:rsidRDefault="004645A2" w:rsidP="004645A2">
            <w:pPr>
              <w:pStyle w:val="StyleParagraphe"/>
            </w:pPr>
          </w:p>
          <w:p w:rsidR="004645A2" w:rsidRDefault="004645A2" w:rsidP="004645A2">
            <w:pPr>
              <w:pStyle w:val="StyleParagraphe"/>
            </w:pPr>
          </w:p>
          <w:p w:rsidR="004645A2" w:rsidRDefault="004645A2" w:rsidP="004645A2">
            <w:pPr>
              <w:pStyle w:val="StyleParagraphe"/>
            </w:pPr>
          </w:p>
        </w:tc>
        <w:tc>
          <w:tcPr>
            <w:tcW w:w="1096" w:type="dxa"/>
          </w:tcPr>
          <w:p w:rsidR="004645A2" w:rsidRDefault="004645A2" w:rsidP="004645A2">
            <w:pPr>
              <w:pStyle w:val="StyleParagraphe"/>
            </w:pPr>
            <w:r>
              <w:t>Moyenne</w:t>
            </w:r>
          </w:p>
        </w:tc>
      </w:tr>
      <w:tr w:rsidR="004645A2" w:rsidTr="002F0F49">
        <w:trPr>
          <w:trHeight w:val="817"/>
        </w:trPr>
        <w:tc>
          <w:tcPr>
            <w:tcW w:w="1245" w:type="dxa"/>
            <w:vMerge/>
          </w:tcPr>
          <w:p w:rsidR="004645A2" w:rsidRDefault="004645A2" w:rsidP="004645A2">
            <w:pPr>
              <w:pStyle w:val="StyleParagraphe"/>
            </w:pPr>
          </w:p>
        </w:tc>
        <w:tc>
          <w:tcPr>
            <w:tcW w:w="1789" w:type="dxa"/>
            <w:vMerge/>
          </w:tcPr>
          <w:p w:rsidR="004645A2" w:rsidRDefault="004645A2" w:rsidP="004645A2">
            <w:pPr>
              <w:pStyle w:val="StyleParagraphe"/>
            </w:pPr>
          </w:p>
        </w:tc>
        <w:tc>
          <w:tcPr>
            <w:tcW w:w="4930" w:type="dxa"/>
          </w:tcPr>
          <w:p w:rsidR="004645A2" w:rsidRDefault="004645A2" w:rsidP="004645A2">
            <w:pPr>
              <w:pStyle w:val="StyleParagraphe"/>
            </w:pPr>
            <w:r>
              <w:t>En tant qu’utilisateur de l’application je veux envoyer des messages privés  en temps réel à un autre utilisateur  de l’application.</w:t>
            </w:r>
          </w:p>
        </w:tc>
        <w:tc>
          <w:tcPr>
            <w:tcW w:w="1096" w:type="dxa"/>
          </w:tcPr>
          <w:p w:rsidR="004645A2" w:rsidRDefault="004645A2" w:rsidP="004645A2">
            <w:pPr>
              <w:pStyle w:val="StyleParagraphe"/>
            </w:pPr>
            <w:r>
              <w:t xml:space="preserve">Moyenne </w:t>
            </w:r>
          </w:p>
        </w:tc>
      </w:tr>
    </w:tbl>
    <w:p w:rsidR="001F104E" w:rsidRPr="007F4230" w:rsidRDefault="007F4230" w:rsidP="007F4230">
      <w:pPr>
        <w:pStyle w:val="StyleNiveau2"/>
        <w:numPr>
          <w:ilvl w:val="0"/>
          <w:numId w:val="0"/>
        </w:numPr>
        <w:ind w:left="432" w:hanging="432"/>
      </w:pPr>
      <w:bookmarkStart w:id="13" w:name="_Toc69401362"/>
      <w:r w:rsidRPr="007F4230">
        <w:t>2.3. Besoins fonctionnels</w:t>
      </w:r>
      <w:bookmarkEnd w:id="13"/>
    </w:p>
    <w:p w:rsidR="008808F5" w:rsidRDefault="00585A9C" w:rsidP="000219DE">
      <w:pPr>
        <w:pStyle w:val="StyleParagraphe"/>
      </w:pPr>
      <w:r>
        <w:t>Les besoins fonctionnels sont les principales exigences que doit fournir notre application à ses utilisateurs</w:t>
      </w:r>
      <w:r w:rsidR="008808F5">
        <w:t>, nous allons citer dans ce qui suit l’ensemble des fonctionnalités du système</w:t>
      </w:r>
    </w:p>
    <w:p w:rsidR="00727E35" w:rsidRDefault="008808F5" w:rsidP="000219DE">
      <w:pPr>
        <w:pStyle w:val="StyleParagraphe"/>
      </w:pPr>
      <w:r w:rsidRPr="00475143">
        <w:rPr>
          <w:b/>
        </w:rPr>
        <w:t>G</w:t>
      </w:r>
      <w:r w:rsidR="00E626CA" w:rsidRPr="00475143">
        <w:rPr>
          <w:b/>
        </w:rPr>
        <w:t>érer les utilisateurs</w:t>
      </w:r>
      <w:r w:rsidR="00E626CA">
        <w:t xml:space="preserve"> : Le système doit permettre à l’administrateur (Le manager) de gérer les utilisateurs </w:t>
      </w:r>
    </w:p>
    <w:p w:rsidR="00E626CA" w:rsidRDefault="00E626CA" w:rsidP="00E626CA">
      <w:pPr>
        <w:pStyle w:val="StyleParagraphe"/>
        <w:numPr>
          <w:ilvl w:val="0"/>
          <w:numId w:val="38"/>
        </w:numPr>
      </w:pPr>
      <w:r>
        <w:t>Ajouter un utilisateur</w:t>
      </w:r>
    </w:p>
    <w:p w:rsidR="00E626CA" w:rsidRDefault="00E626CA" w:rsidP="00E626CA">
      <w:pPr>
        <w:pStyle w:val="StyleParagraphe"/>
        <w:numPr>
          <w:ilvl w:val="0"/>
          <w:numId w:val="38"/>
        </w:numPr>
      </w:pPr>
      <w:r>
        <w:t>Modifier les détails d’un utilisateur</w:t>
      </w:r>
    </w:p>
    <w:p w:rsidR="00E626CA" w:rsidRDefault="00E626CA" w:rsidP="00E626CA">
      <w:pPr>
        <w:pStyle w:val="StyleParagraphe"/>
        <w:numPr>
          <w:ilvl w:val="0"/>
          <w:numId w:val="38"/>
        </w:numPr>
      </w:pPr>
      <w:r>
        <w:t xml:space="preserve">Consulter la liste des utilisateurs </w:t>
      </w:r>
    </w:p>
    <w:p w:rsidR="00E626CA" w:rsidRDefault="00E626CA" w:rsidP="00E626CA">
      <w:pPr>
        <w:pStyle w:val="StyleParagraphe"/>
        <w:numPr>
          <w:ilvl w:val="0"/>
          <w:numId w:val="38"/>
        </w:numPr>
      </w:pPr>
      <w:r>
        <w:t>Appliquer des recherches filtrées et triés sur la liste des utilisateurs</w:t>
      </w:r>
    </w:p>
    <w:p w:rsidR="00E626CA" w:rsidRDefault="00E626CA" w:rsidP="00E626CA">
      <w:pPr>
        <w:pStyle w:val="StyleParagraphe"/>
        <w:numPr>
          <w:ilvl w:val="0"/>
          <w:numId w:val="38"/>
        </w:numPr>
      </w:pPr>
      <w:r>
        <w:t xml:space="preserve">Activer/ désactiver un utilisateur </w:t>
      </w:r>
    </w:p>
    <w:p w:rsidR="00475143" w:rsidRDefault="00475143" w:rsidP="00475143">
      <w:pPr>
        <w:pStyle w:val="StyleParagraphe"/>
      </w:pPr>
      <w:r w:rsidRPr="00475143">
        <w:rPr>
          <w:b/>
        </w:rPr>
        <w:lastRenderedPageBreak/>
        <w:t>Gérer les rôles</w:t>
      </w:r>
      <w:r>
        <w:t xml:space="preserve"> : Le système doit permettre à l’administrateur (Le manager) de gérer les rôles </w:t>
      </w:r>
    </w:p>
    <w:p w:rsidR="00475143" w:rsidRDefault="00475143" w:rsidP="00475143">
      <w:pPr>
        <w:pStyle w:val="StyleParagraphe"/>
        <w:numPr>
          <w:ilvl w:val="0"/>
          <w:numId w:val="39"/>
        </w:numPr>
        <w:jc w:val="left"/>
      </w:pPr>
      <w:r>
        <w:t>Ajouter un ou plusieurs rôles à un utilisateur</w:t>
      </w:r>
    </w:p>
    <w:p w:rsidR="00475143" w:rsidRDefault="00475143" w:rsidP="00475143">
      <w:pPr>
        <w:pStyle w:val="StyleParagraphe"/>
        <w:numPr>
          <w:ilvl w:val="0"/>
          <w:numId w:val="39"/>
        </w:numPr>
        <w:jc w:val="left"/>
      </w:pPr>
      <w:r>
        <w:t xml:space="preserve">Supprimer un ou plusieurs rôle d’un utilisateur  </w:t>
      </w:r>
    </w:p>
    <w:p w:rsidR="00E626CA" w:rsidRDefault="00E626CA" w:rsidP="00E626CA">
      <w:pPr>
        <w:pStyle w:val="StyleParagraphe"/>
      </w:pPr>
    </w:p>
    <w:p w:rsidR="00475143" w:rsidRDefault="00475143" w:rsidP="00475143">
      <w:pPr>
        <w:pStyle w:val="StyleParagraphe"/>
      </w:pPr>
      <w:r w:rsidRPr="00475143">
        <w:rPr>
          <w:b/>
        </w:rPr>
        <w:t xml:space="preserve">Gérer les </w:t>
      </w:r>
      <w:r>
        <w:rPr>
          <w:b/>
        </w:rPr>
        <w:t>équipes</w:t>
      </w:r>
      <w:r>
        <w:t> : Le système doit permettre au manager ou au chef d’équipe de gérer les équipes</w:t>
      </w:r>
    </w:p>
    <w:p w:rsidR="00475143" w:rsidRDefault="00475143" w:rsidP="00475143">
      <w:pPr>
        <w:pStyle w:val="StyleParagraphe"/>
        <w:numPr>
          <w:ilvl w:val="0"/>
          <w:numId w:val="39"/>
        </w:numPr>
        <w:jc w:val="left"/>
      </w:pPr>
      <w:r>
        <w:t>Ajouter une équipe</w:t>
      </w:r>
    </w:p>
    <w:p w:rsidR="00475143" w:rsidRDefault="00475143" w:rsidP="00475143">
      <w:pPr>
        <w:pStyle w:val="StyleParagraphe"/>
        <w:numPr>
          <w:ilvl w:val="0"/>
          <w:numId w:val="39"/>
        </w:numPr>
        <w:jc w:val="left"/>
      </w:pPr>
      <w:r>
        <w:t>Ajouter des utilisateurs à l’équipe</w:t>
      </w:r>
    </w:p>
    <w:p w:rsidR="00475143" w:rsidRDefault="00475143" w:rsidP="00E81A7E">
      <w:pPr>
        <w:pStyle w:val="StyleParagraphe"/>
        <w:numPr>
          <w:ilvl w:val="0"/>
          <w:numId w:val="39"/>
        </w:numPr>
        <w:jc w:val="left"/>
      </w:pPr>
      <w:r>
        <w:t>Consulter les détails des équipes</w:t>
      </w:r>
    </w:p>
    <w:p w:rsidR="00727E35" w:rsidRDefault="00475143" w:rsidP="000219DE">
      <w:pPr>
        <w:pStyle w:val="StyleParagraphe"/>
        <w:numPr>
          <w:ilvl w:val="0"/>
          <w:numId w:val="39"/>
        </w:numPr>
        <w:jc w:val="left"/>
      </w:pPr>
      <w:r>
        <w:t xml:space="preserve">Supprimer une équipe </w:t>
      </w:r>
    </w:p>
    <w:p w:rsidR="00E81A7E" w:rsidRDefault="00E81A7E" w:rsidP="00E81A7E">
      <w:pPr>
        <w:pStyle w:val="StyleParagraphe"/>
      </w:pPr>
      <w:r w:rsidRPr="00475143">
        <w:rPr>
          <w:b/>
        </w:rPr>
        <w:t xml:space="preserve">Gérer les </w:t>
      </w:r>
      <w:r>
        <w:rPr>
          <w:b/>
        </w:rPr>
        <w:t xml:space="preserve">tâches </w:t>
      </w:r>
      <w:r>
        <w:t>: Le système doit permettre aux utilisateurs de gérer les tâches</w:t>
      </w:r>
    </w:p>
    <w:p w:rsidR="00E81A7E" w:rsidRDefault="00E81A7E" w:rsidP="00E81A7E">
      <w:pPr>
        <w:pStyle w:val="StyleParagraphe"/>
        <w:numPr>
          <w:ilvl w:val="0"/>
          <w:numId w:val="39"/>
        </w:numPr>
        <w:jc w:val="left"/>
      </w:pPr>
      <w:r>
        <w:t xml:space="preserve">Ajouter une tâche </w:t>
      </w:r>
    </w:p>
    <w:p w:rsidR="00E81A7E" w:rsidRDefault="00E81A7E" w:rsidP="00E81A7E">
      <w:pPr>
        <w:pStyle w:val="StyleParagraphe"/>
        <w:numPr>
          <w:ilvl w:val="0"/>
          <w:numId w:val="39"/>
        </w:numPr>
        <w:jc w:val="left"/>
      </w:pPr>
      <w:r>
        <w:t xml:space="preserve">Accorder une tâche à un utilisateur </w:t>
      </w:r>
    </w:p>
    <w:p w:rsidR="00E81A7E" w:rsidRDefault="00E81A7E" w:rsidP="00E81A7E">
      <w:pPr>
        <w:pStyle w:val="StyleParagraphe"/>
        <w:numPr>
          <w:ilvl w:val="0"/>
          <w:numId w:val="39"/>
        </w:numPr>
        <w:jc w:val="left"/>
      </w:pPr>
      <w:r>
        <w:t>Modifier l’état d’avancement d’une tâche</w:t>
      </w:r>
    </w:p>
    <w:p w:rsidR="00E81A7E" w:rsidRDefault="00E81A7E" w:rsidP="00E81A7E">
      <w:pPr>
        <w:pStyle w:val="StyleParagraphe"/>
        <w:numPr>
          <w:ilvl w:val="0"/>
          <w:numId w:val="39"/>
        </w:numPr>
        <w:jc w:val="left"/>
      </w:pPr>
      <w:r>
        <w:t>Ajouter des commentaires à la tâche</w:t>
      </w:r>
    </w:p>
    <w:p w:rsidR="00E81A7E" w:rsidRDefault="00E81A7E" w:rsidP="00E81A7E">
      <w:pPr>
        <w:pStyle w:val="StyleParagraphe"/>
        <w:numPr>
          <w:ilvl w:val="0"/>
          <w:numId w:val="39"/>
        </w:numPr>
        <w:jc w:val="left"/>
      </w:pPr>
      <w:r>
        <w:t>Afficher les détails de la tâche</w:t>
      </w:r>
    </w:p>
    <w:p w:rsidR="00E81A7E" w:rsidRDefault="00E81A7E" w:rsidP="00E81A7E">
      <w:pPr>
        <w:pStyle w:val="StyleParagraphe"/>
        <w:numPr>
          <w:ilvl w:val="0"/>
          <w:numId w:val="39"/>
        </w:numPr>
        <w:jc w:val="left"/>
      </w:pPr>
      <w:r>
        <w:t>Supprimer une tâche</w:t>
      </w:r>
    </w:p>
    <w:p w:rsidR="00E81A7E" w:rsidRDefault="00E81A7E" w:rsidP="00E81A7E">
      <w:pPr>
        <w:pStyle w:val="StyleParagraphe"/>
        <w:rPr>
          <w:b/>
        </w:rPr>
      </w:pPr>
      <w:r w:rsidRPr="00E81A7E">
        <w:rPr>
          <w:b/>
        </w:rPr>
        <w:t>Gérer les Statistiques, historique et le calcul des KPI</w:t>
      </w:r>
      <w:r>
        <w:rPr>
          <w:b/>
        </w:rPr>
        <w:t xml:space="preserve"> : </w:t>
      </w:r>
    </w:p>
    <w:p w:rsidR="002E0999" w:rsidRDefault="002E0999" w:rsidP="002E0999">
      <w:pPr>
        <w:pStyle w:val="StyleParagraphe"/>
        <w:numPr>
          <w:ilvl w:val="0"/>
          <w:numId w:val="39"/>
        </w:numPr>
        <w:jc w:val="left"/>
      </w:pPr>
      <w:r>
        <w:t>Consulter les statistiques</w:t>
      </w:r>
    </w:p>
    <w:p w:rsidR="002E0999" w:rsidRDefault="002E0999" w:rsidP="002E0999">
      <w:pPr>
        <w:pStyle w:val="StyleParagraphe"/>
        <w:numPr>
          <w:ilvl w:val="0"/>
          <w:numId w:val="39"/>
        </w:numPr>
        <w:jc w:val="left"/>
      </w:pPr>
      <w:r>
        <w:t>Consulter les historiques</w:t>
      </w:r>
    </w:p>
    <w:p w:rsidR="002E0999" w:rsidRDefault="002E0999" w:rsidP="002E0999">
      <w:pPr>
        <w:pStyle w:val="StyleParagraphe"/>
        <w:numPr>
          <w:ilvl w:val="0"/>
          <w:numId w:val="39"/>
        </w:numPr>
        <w:jc w:val="left"/>
      </w:pPr>
      <w:r>
        <w:t>Appliquer des recherches filtrées sur les historiques</w:t>
      </w:r>
    </w:p>
    <w:p w:rsidR="002E0999" w:rsidRPr="002E0999" w:rsidRDefault="002E0999" w:rsidP="00E81A7E">
      <w:pPr>
        <w:pStyle w:val="StyleParagraphe"/>
        <w:numPr>
          <w:ilvl w:val="0"/>
          <w:numId w:val="39"/>
        </w:numPr>
        <w:jc w:val="left"/>
      </w:pPr>
      <w:r>
        <w:t>Consulter les KIPI</w:t>
      </w:r>
    </w:p>
    <w:p w:rsidR="00D976DB" w:rsidRDefault="00D976DB" w:rsidP="00D976DB">
      <w:pPr>
        <w:pStyle w:val="StyleParagraphe"/>
        <w:rPr>
          <w:b/>
        </w:rPr>
      </w:pPr>
      <w:r w:rsidRPr="00E81A7E">
        <w:rPr>
          <w:b/>
        </w:rPr>
        <w:t xml:space="preserve">Gérer les </w:t>
      </w:r>
      <w:r>
        <w:rPr>
          <w:b/>
        </w:rPr>
        <w:t xml:space="preserve">notifications: </w:t>
      </w:r>
    </w:p>
    <w:p w:rsidR="002E0999" w:rsidRDefault="002E0999" w:rsidP="002E0999">
      <w:pPr>
        <w:pStyle w:val="StyleParagraphe"/>
        <w:numPr>
          <w:ilvl w:val="0"/>
          <w:numId w:val="46"/>
        </w:numPr>
      </w:pPr>
      <w:r w:rsidRPr="002E0999">
        <w:t xml:space="preserve">Envoyer </w:t>
      </w:r>
      <w:r>
        <w:t xml:space="preserve">des </w:t>
      </w:r>
      <w:r w:rsidRPr="002E0999">
        <w:t>e-mails</w:t>
      </w:r>
      <w:r>
        <w:t xml:space="preserve"> en temps réel.</w:t>
      </w:r>
    </w:p>
    <w:p w:rsidR="002E0999" w:rsidRDefault="002E0999" w:rsidP="002E0999">
      <w:pPr>
        <w:pStyle w:val="StyleParagraphe"/>
        <w:numPr>
          <w:ilvl w:val="0"/>
          <w:numId w:val="46"/>
        </w:numPr>
      </w:pPr>
      <w:r>
        <w:t xml:space="preserve">Planifier des rappels en temps réel </w:t>
      </w:r>
    </w:p>
    <w:p w:rsidR="002E0999" w:rsidRPr="002E0999" w:rsidRDefault="002E0999" w:rsidP="002E0999">
      <w:pPr>
        <w:pStyle w:val="StyleParagraphe"/>
        <w:numPr>
          <w:ilvl w:val="0"/>
          <w:numId w:val="46"/>
        </w:numPr>
      </w:pPr>
      <w:r>
        <w:t>Envoyer des messages en temps réel</w:t>
      </w:r>
    </w:p>
    <w:p w:rsidR="00D976DB" w:rsidRDefault="00D976DB" w:rsidP="00D976DB">
      <w:pPr>
        <w:pStyle w:val="StyleNiveau2"/>
        <w:numPr>
          <w:ilvl w:val="0"/>
          <w:numId w:val="0"/>
        </w:numPr>
        <w:ind w:left="432" w:hanging="432"/>
      </w:pPr>
      <w:bookmarkStart w:id="14" w:name="_Toc69401363"/>
      <w:r>
        <w:lastRenderedPageBreak/>
        <w:t>2.4</w:t>
      </w:r>
      <w:r w:rsidRPr="007F4230">
        <w:t xml:space="preserve">. Besoins </w:t>
      </w:r>
      <w:r>
        <w:t xml:space="preserve">non </w:t>
      </w:r>
      <w:r w:rsidRPr="007F4230">
        <w:t>fonctionnels</w:t>
      </w:r>
      <w:bookmarkEnd w:id="14"/>
    </w:p>
    <w:p w:rsidR="00D976DB" w:rsidRDefault="00D976DB" w:rsidP="00D976DB">
      <w:pPr>
        <w:pStyle w:val="StyleParagraphe"/>
      </w:pPr>
      <w:r>
        <w:t>Afin d’assurer un bon fonctionnement de l’application et de garantir la satisfaction de l’utilisateur, des contraintes techniques et ergonomiques doivent être prises en compte tout au long du développement du projet :</w:t>
      </w:r>
    </w:p>
    <w:p w:rsidR="00D976DB" w:rsidRDefault="00D976DB" w:rsidP="00510BBA">
      <w:pPr>
        <w:pStyle w:val="StyleParagraphe"/>
        <w:numPr>
          <w:ilvl w:val="0"/>
          <w:numId w:val="40"/>
        </w:numPr>
      </w:pPr>
      <w:r w:rsidRPr="009767CF">
        <w:rPr>
          <w:b/>
        </w:rPr>
        <w:t>La maintenabilité</w:t>
      </w:r>
      <w:r>
        <w:t xml:space="preserve"> : Le code doit être modulaire, bien commenté et doit respecter les règles standards et universelles de codage.</w:t>
      </w:r>
    </w:p>
    <w:p w:rsidR="009767CF" w:rsidRDefault="00510BBA" w:rsidP="00510BBA">
      <w:pPr>
        <w:pStyle w:val="StyleParagraphe"/>
        <w:numPr>
          <w:ilvl w:val="0"/>
          <w:numId w:val="40"/>
        </w:numPr>
      </w:pPr>
      <w:r>
        <w:rPr>
          <w:b/>
        </w:rPr>
        <w:t>L’e</w:t>
      </w:r>
      <w:r w:rsidR="009767CF" w:rsidRPr="009767CF">
        <w:rPr>
          <w:b/>
        </w:rPr>
        <w:t>rgonomie et</w:t>
      </w:r>
      <w:r>
        <w:rPr>
          <w:b/>
        </w:rPr>
        <w:t xml:space="preserve"> la </w:t>
      </w:r>
      <w:r w:rsidR="009767CF" w:rsidRPr="009767CF">
        <w:rPr>
          <w:b/>
        </w:rPr>
        <w:t>convivialité :</w:t>
      </w:r>
      <w:r w:rsidR="009767CF">
        <w:t xml:space="preserve"> L’application doit fournir des interfaces simples pour l’utilisateur afin de faciliter l’exploitation et la manipulation des services</w:t>
      </w:r>
    </w:p>
    <w:p w:rsidR="00D976DB" w:rsidRDefault="00D976DB" w:rsidP="00510BBA">
      <w:pPr>
        <w:pStyle w:val="StyleParagraphe"/>
        <w:numPr>
          <w:ilvl w:val="0"/>
          <w:numId w:val="40"/>
        </w:numPr>
      </w:pPr>
      <w:r w:rsidRPr="009767CF">
        <w:rPr>
          <w:b/>
        </w:rPr>
        <w:t>L’évolutivité :</w:t>
      </w:r>
      <w:r>
        <w:t xml:space="preserve"> Le </w:t>
      </w:r>
      <w:r w:rsidR="009767CF">
        <w:t>code</w:t>
      </w:r>
      <w:r>
        <w:t xml:space="preserve"> doit être extensible et capable d’accueillir les modifications susceptibles d’être ajoutées selon les besoins. </w:t>
      </w:r>
    </w:p>
    <w:p w:rsidR="00D976DB" w:rsidRDefault="00D976DB" w:rsidP="00510BBA">
      <w:pPr>
        <w:pStyle w:val="StyleParagraphe"/>
        <w:numPr>
          <w:ilvl w:val="0"/>
          <w:numId w:val="40"/>
        </w:numPr>
      </w:pPr>
      <w:r w:rsidRPr="00510BBA">
        <w:rPr>
          <w:b/>
        </w:rPr>
        <w:t>La sécurité :</w:t>
      </w:r>
      <w:r>
        <w:t xml:space="preserve"> </w:t>
      </w:r>
      <w:r w:rsidR="009767CF">
        <w:t>L’accès à l’application ainsi qu’aux données doit être sécurisé. Elle doit donc tenir compte de confidentialité des données des utilisateurs en cryptant tous les mots de passe de leurs comptes, au niveau de la base de données, pour éviter tout accès non autorisé. Il faut aussi sécuriser l’action d’authentification en utilisant l’approche de connexion à base d’échange des jetons (tokens</w:t>
      </w:r>
      <w:r w:rsidR="00510BBA">
        <w:t>)</w:t>
      </w:r>
    </w:p>
    <w:p w:rsidR="00D976DB" w:rsidRPr="007F4230" w:rsidRDefault="00510BBA" w:rsidP="00510BBA">
      <w:pPr>
        <w:pStyle w:val="StyleParagraphe"/>
        <w:numPr>
          <w:ilvl w:val="0"/>
          <w:numId w:val="40"/>
        </w:numPr>
        <w:rPr>
          <w:b/>
        </w:rPr>
      </w:pPr>
      <w:r>
        <w:rPr>
          <w:b/>
        </w:rPr>
        <w:t>Le t</w:t>
      </w:r>
      <w:r w:rsidR="009767CF" w:rsidRPr="00510BBA">
        <w:rPr>
          <w:b/>
        </w:rPr>
        <w:t>emps réel :</w:t>
      </w:r>
      <w:r w:rsidR="009767CF">
        <w:t xml:space="preserve"> Les différentes fonctionnalités de l’application doivent être gérées en temps réel.</w:t>
      </w:r>
    </w:p>
    <w:p w:rsidR="00727E35" w:rsidRDefault="00510BBA" w:rsidP="00510BBA">
      <w:pPr>
        <w:pStyle w:val="StyleNiveau1"/>
      </w:pPr>
      <w:bookmarkStart w:id="15" w:name="_Toc69401364"/>
      <w:r>
        <w:t>Analyse et spécifications des besoins</w:t>
      </w:r>
      <w:bookmarkEnd w:id="15"/>
      <w:r>
        <w:t xml:space="preserve"> </w:t>
      </w:r>
    </w:p>
    <w:p w:rsidR="000219DE" w:rsidRDefault="00510BBA" w:rsidP="00510BBA">
      <w:pPr>
        <w:pStyle w:val="StyleParagraphe"/>
        <w:rPr>
          <w:rFonts w:eastAsia="Calibri"/>
        </w:rPr>
      </w:pPr>
      <w:r w:rsidRPr="00510BBA">
        <w:rPr>
          <w:rFonts w:eastAsia="Calibri"/>
        </w:rPr>
        <w:t xml:space="preserve">Dans cette partie nous allons </w:t>
      </w:r>
      <w:r>
        <w:rPr>
          <w:rFonts w:eastAsia="Calibri"/>
        </w:rPr>
        <w:t>présenter le diagramme des cas d’utilisation globale et l’architecture globale du projet.</w:t>
      </w:r>
    </w:p>
    <w:p w:rsidR="00510BBA" w:rsidRPr="00510BBA" w:rsidRDefault="00510BBA" w:rsidP="00510BBA">
      <w:pPr>
        <w:pStyle w:val="StyleNiveau2"/>
        <w:numPr>
          <w:ilvl w:val="0"/>
          <w:numId w:val="0"/>
        </w:numPr>
        <w:ind w:left="432" w:hanging="432"/>
        <w:rPr>
          <w:rFonts w:eastAsia="Calibri"/>
        </w:rPr>
      </w:pPr>
      <w:bookmarkStart w:id="16" w:name="_Toc69401365"/>
      <w:r>
        <w:rPr>
          <w:rFonts w:eastAsia="Calibri"/>
        </w:rPr>
        <w:t xml:space="preserve">3.1. </w:t>
      </w:r>
      <w:r w:rsidRPr="00510BBA">
        <w:rPr>
          <w:rFonts w:eastAsia="Calibri"/>
        </w:rPr>
        <w:t>Diagramme des cas d’utilisations globale</w:t>
      </w:r>
      <w:bookmarkEnd w:id="16"/>
      <w:r w:rsidRPr="00510BBA">
        <w:rPr>
          <w:rFonts w:eastAsia="Calibri"/>
        </w:rPr>
        <w:t xml:space="preserve">  </w:t>
      </w:r>
    </w:p>
    <w:p w:rsidR="00AA6DD7" w:rsidRDefault="000C1614" w:rsidP="00AF50FF">
      <w:pPr>
        <w:pStyle w:val="StyleParagraphe"/>
      </w:pPr>
      <w:r>
        <w:t>Les diagrammes de cas d’utilisation ont pour rôles de recueillir, d’analyser et d’organiser les besoins, ainsi que de recenser les grandes fonctionnalités d’un système. Il s’agit donc de la première étape de modélisation UML pour la conception d’un système. Un cas d'utilisation représente une unité discrète d'interaction entre un utilisateur (humain ou machine) et un système. Dans un diagramme de cas d'utilisation, les utilisateurs sont appelés acteurs (actors), ils interagissent avec les cas d'utilisation (use cases).</w:t>
      </w:r>
      <w:r w:rsidR="002E0999">
        <w:t>[1]</w:t>
      </w:r>
    </w:p>
    <w:p w:rsidR="000C1614" w:rsidRDefault="000C1614" w:rsidP="00AF50FF">
      <w:pPr>
        <w:pStyle w:val="StyleParagraphe"/>
      </w:pPr>
      <w:r>
        <w:t xml:space="preserve">La figure numéro 1 ci-dessous présente le digramme des cas d’utilisation globale </w:t>
      </w:r>
    </w:p>
    <w:p w:rsidR="000C1614" w:rsidRDefault="000C1614" w:rsidP="00AF50FF">
      <w:pPr>
        <w:pStyle w:val="StyleParagraphe"/>
      </w:pPr>
    </w:p>
    <w:p w:rsidR="004C6CA5" w:rsidRDefault="00EC04C2" w:rsidP="00AF50FF">
      <w:pPr>
        <w:pStyle w:val="StyleParagraphe"/>
      </w:pPr>
      <w:r>
        <w:rPr>
          <w:noProof/>
        </w:rPr>
        <w:lastRenderedPageBreak/>
        <mc:AlternateContent>
          <mc:Choice Requires="wps">
            <w:drawing>
              <wp:anchor distT="0" distB="0" distL="114300" distR="114300" simplePos="0" relativeHeight="251661312" behindDoc="0" locked="0" layoutInCell="1" allowOverlap="1" wp14:anchorId="0AC20A6F" wp14:editId="5117025D">
                <wp:simplePos x="0" y="0"/>
                <wp:positionH relativeFrom="column">
                  <wp:posOffset>3175</wp:posOffset>
                </wp:positionH>
                <wp:positionV relativeFrom="paragraph">
                  <wp:posOffset>5622925</wp:posOffset>
                </wp:positionV>
                <wp:extent cx="52387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rsidR="002E0999" w:rsidRPr="00604986" w:rsidRDefault="002E0999" w:rsidP="00EC04C2">
                            <w:pPr>
                              <w:pStyle w:val="Caption"/>
                              <w:jc w:val="center"/>
                              <w:rPr>
                                <w:noProof/>
                                <w:sz w:val="24"/>
                                <w:szCs w:val="24"/>
                              </w:rPr>
                            </w:pPr>
                            <w:bookmarkStart w:id="17" w:name="_Toc69401468"/>
                            <w:r>
                              <w:t xml:space="preserve">Figure </w:t>
                            </w:r>
                            <w:fldSimple w:instr=" SEQ Figure \* ARABIC ">
                              <w:r w:rsidR="00EA40D3">
                                <w:rPr>
                                  <w:noProof/>
                                </w:rPr>
                                <w:t>1</w:t>
                              </w:r>
                            </w:fldSimple>
                            <w:r>
                              <w:t xml:space="preserve"> : Diagramme des cas d'utilisation globale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C20A6F" id="_x0000_t202" coordsize="21600,21600" o:spt="202" path="m,l,21600r21600,l21600,xe">
                <v:stroke joinstyle="miter"/>
                <v:path gradientshapeok="t" o:connecttype="rect"/>
              </v:shapetype>
              <v:shape id="Text Box 4" o:spid="_x0000_s1026" type="#_x0000_t202" style="position:absolute;left:0;text-align:left;margin-left:.25pt;margin-top:442.75pt;width:41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" stroked="f">
                <v:textbox style="mso-fit-shape-to-text:t" inset="0,0,0,0">
                  <w:txbxContent>
                    <w:p w:rsidR="002E0999" w:rsidRPr="00604986" w:rsidRDefault="002E0999" w:rsidP="00EC04C2">
                      <w:pPr>
                        <w:pStyle w:val="Caption"/>
                        <w:jc w:val="center"/>
                        <w:rPr>
                          <w:noProof/>
                          <w:sz w:val="24"/>
                          <w:szCs w:val="24"/>
                        </w:rPr>
                      </w:pPr>
                      <w:bookmarkStart w:id="18" w:name="_Toc69401468"/>
                      <w:r>
                        <w:t xml:space="preserve">Figure </w:t>
                      </w:r>
                      <w:r>
                        <w:fldChar w:fldCharType="begin"/>
                      </w:r>
                      <w:r>
                        <w:instrText xml:space="preserve"> SEQ Figure \* ARABIC </w:instrText>
                      </w:r>
                      <w:r>
                        <w:fldChar w:fldCharType="separate"/>
                      </w:r>
                      <w:r w:rsidR="00EA40D3">
                        <w:rPr>
                          <w:noProof/>
                        </w:rPr>
                        <w:t>1</w:t>
                      </w:r>
                      <w:r>
                        <w:fldChar w:fldCharType="end"/>
                      </w:r>
                      <w:r>
                        <w:t xml:space="preserve"> : Diagramme des cas d'utilisation globale</w:t>
                      </w:r>
                      <w:bookmarkEnd w:id="18"/>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column">
              <wp:posOffset>3337</wp:posOffset>
            </wp:positionH>
            <wp:positionV relativeFrom="paragraph">
              <wp:posOffset>3337</wp:posOffset>
            </wp:positionV>
            <wp:extent cx="5238750" cy="5562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38750" cy="5562600"/>
                    </a:xfrm>
                    <a:prstGeom prst="rect">
                      <a:avLst/>
                    </a:prstGeom>
                  </pic:spPr>
                </pic:pic>
              </a:graphicData>
            </a:graphic>
          </wp:anchor>
        </w:drawing>
      </w:r>
    </w:p>
    <w:p w:rsidR="004C6CA5" w:rsidRDefault="004C6CA5" w:rsidP="00AF50FF">
      <w:pPr>
        <w:pStyle w:val="StyleParagraphe"/>
      </w:pPr>
    </w:p>
    <w:p w:rsidR="004C6CA5" w:rsidRDefault="004C6CA5" w:rsidP="00AF50FF">
      <w:pPr>
        <w:pStyle w:val="StyleParagraphe"/>
      </w:pPr>
    </w:p>
    <w:p w:rsidR="004C6CA5" w:rsidRDefault="004C6CA5" w:rsidP="00AF50FF">
      <w:pPr>
        <w:pStyle w:val="StyleParagraphe"/>
      </w:pPr>
    </w:p>
    <w:p w:rsidR="004C6CA5" w:rsidRPr="00D34C4E" w:rsidRDefault="004C6CA5" w:rsidP="00AF50FF">
      <w:pPr>
        <w:pStyle w:val="StyleParagraphe"/>
      </w:pPr>
    </w:p>
    <w:p w:rsidR="004F2BE9" w:rsidRDefault="004F2BE9" w:rsidP="00D43149">
      <w:pPr>
        <w:pStyle w:val="StyleParagraphe"/>
        <w:rPr>
          <w:shd w:val="clear" w:color="auto" w:fill="FFFFFF"/>
        </w:rPr>
      </w:pPr>
    </w:p>
    <w:p w:rsidR="00704AC4" w:rsidRDefault="00704AC4" w:rsidP="00D43149">
      <w:pPr>
        <w:pStyle w:val="StyleParagraphe"/>
      </w:pPr>
    </w:p>
    <w:p w:rsidR="004F2BE9" w:rsidRDefault="004F2BE9" w:rsidP="000D0475">
      <w:pPr>
        <w:pStyle w:val="StyleNiveau2"/>
        <w:numPr>
          <w:ilvl w:val="0"/>
          <w:numId w:val="0"/>
        </w:numPr>
        <w:ind w:left="432" w:hanging="432"/>
      </w:pPr>
    </w:p>
    <w:p w:rsidR="004F2BE9" w:rsidRDefault="004F2BE9" w:rsidP="000D0475">
      <w:pPr>
        <w:pStyle w:val="StyleNiveau2"/>
        <w:numPr>
          <w:ilvl w:val="0"/>
          <w:numId w:val="0"/>
        </w:numPr>
        <w:ind w:left="432" w:hanging="432"/>
      </w:pPr>
    </w:p>
    <w:p w:rsidR="000B295A" w:rsidRDefault="000B295A" w:rsidP="008666F3">
      <w:pPr>
        <w:pStyle w:val="StyleParagraphe"/>
        <w:ind w:left="360"/>
      </w:pPr>
    </w:p>
    <w:p w:rsidR="000B295A" w:rsidRDefault="000B295A" w:rsidP="008666F3">
      <w:pPr>
        <w:pStyle w:val="StyleParagraphe"/>
        <w:ind w:left="360"/>
      </w:pPr>
    </w:p>
    <w:p w:rsidR="000B295A" w:rsidRDefault="000B295A" w:rsidP="008666F3">
      <w:pPr>
        <w:pStyle w:val="StyleParagraphe"/>
        <w:ind w:left="360"/>
      </w:pPr>
    </w:p>
    <w:p w:rsidR="004C6CA5" w:rsidRDefault="004C6CA5" w:rsidP="008666F3">
      <w:pPr>
        <w:pStyle w:val="StyleParagraphe"/>
      </w:pPr>
    </w:p>
    <w:p w:rsidR="004C6CA5" w:rsidRDefault="004C6CA5" w:rsidP="004C6CA5">
      <w:pPr>
        <w:pStyle w:val="StyleNiveau1"/>
        <w:numPr>
          <w:ilvl w:val="0"/>
          <w:numId w:val="0"/>
        </w:numPr>
        <w:ind w:left="360" w:hanging="360"/>
      </w:pPr>
    </w:p>
    <w:p w:rsidR="004C6CA5" w:rsidRDefault="004C6CA5" w:rsidP="004C6CA5">
      <w:pPr>
        <w:pStyle w:val="StyleNiveau1"/>
        <w:numPr>
          <w:ilvl w:val="0"/>
          <w:numId w:val="0"/>
        </w:numPr>
        <w:ind w:left="360" w:hanging="360"/>
      </w:pPr>
    </w:p>
    <w:p w:rsidR="004C6CA5" w:rsidRDefault="004C6CA5" w:rsidP="004C6CA5">
      <w:pPr>
        <w:pStyle w:val="StyleNiveau1"/>
        <w:numPr>
          <w:ilvl w:val="0"/>
          <w:numId w:val="0"/>
        </w:numPr>
        <w:ind w:left="360" w:hanging="360"/>
      </w:pPr>
    </w:p>
    <w:p w:rsidR="004C6CA5" w:rsidRDefault="004C6CA5" w:rsidP="004C6CA5">
      <w:pPr>
        <w:pStyle w:val="StyleNiveau1"/>
        <w:numPr>
          <w:ilvl w:val="0"/>
          <w:numId w:val="0"/>
        </w:numPr>
        <w:ind w:left="360" w:hanging="360"/>
      </w:pPr>
    </w:p>
    <w:p w:rsidR="004C6CA5" w:rsidRDefault="00EC04C2" w:rsidP="00EC04C2">
      <w:pPr>
        <w:pStyle w:val="StyleNiveau2"/>
        <w:numPr>
          <w:ilvl w:val="0"/>
          <w:numId w:val="0"/>
        </w:numPr>
        <w:ind w:left="432" w:hanging="432"/>
      </w:pPr>
      <w:bookmarkStart w:id="18" w:name="_Toc69401366"/>
      <w:r>
        <w:t>3.2. Architecture de la solution</w:t>
      </w:r>
      <w:bookmarkEnd w:id="18"/>
      <w:r>
        <w:t xml:space="preserve"> </w:t>
      </w:r>
    </w:p>
    <w:p w:rsidR="00EE2DB0" w:rsidRDefault="00EE2DB0" w:rsidP="00EE2DB0">
      <w:pPr>
        <w:pStyle w:val="StyleParagraphe"/>
      </w:pPr>
      <w:r>
        <w:t>Pour chaque système informatique, nous avons besoin de choisir l’architecture de la solution adéquate pour sa réalisation et qui peut assurer un bon fonctionnement et une haute performance. Nous allons présenter dans cette section l’architecture physique et l’architecture de déploiement de ce système.</w:t>
      </w:r>
    </w:p>
    <w:p w:rsidR="00EE2DB0" w:rsidRDefault="001020CF" w:rsidP="001020CF">
      <w:pPr>
        <w:pStyle w:val="StyleNiveau3"/>
        <w:numPr>
          <w:ilvl w:val="0"/>
          <w:numId w:val="0"/>
        </w:numPr>
        <w:ind w:left="851" w:hanging="799"/>
      </w:pPr>
      <w:bookmarkStart w:id="19" w:name="_Toc69401367"/>
      <w:r>
        <w:t>3.2.1. Architecture physique</w:t>
      </w:r>
      <w:bookmarkEnd w:id="19"/>
    </w:p>
    <w:p w:rsidR="007C4F4A" w:rsidRPr="009C20FE" w:rsidRDefault="007C4F4A" w:rsidP="009C20FE">
      <w:pPr>
        <w:pStyle w:val="StyleParagraphe"/>
      </w:pPr>
      <w:r w:rsidRPr="009C20FE">
        <w:t>Dans ce contexte nous allons détailler l’architecture physique de notre application, qui présente l’ensemble des composants matériel</w:t>
      </w:r>
      <w:r w:rsidR="00167AF2" w:rsidRPr="009C20FE">
        <w:t xml:space="preserve">s que supportent l’application, </w:t>
      </w:r>
      <w:r w:rsidRPr="009C20FE">
        <w:t>nous allons adopter une archi</w:t>
      </w:r>
      <w:r w:rsidR="00167AF2" w:rsidRPr="009C20FE">
        <w:t>tecture à trois niveaux.</w:t>
      </w:r>
    </w:p>
    <w:p w:rsidR="00167AF2" w:rsidRPr="009C20FE" w:rsidRDefault="00167AF2" w:rsidP="009C20FE">
      <w:pPr>
        <w:pStyle w:val="StyleParagraphe"/>
      </w:pPr>
      <w:r w:rsidRPr="009C20FE">
        <w:t>Les trois niveaux de l’architecture sont :</w:t>
      </w:r>
    </w:p>
    <w:p w:rsidR="00167AF2" w:rsidRPr="009C20FE" w:rsidRDefault="00167AF2" w:rsidP="009C20FE">
      <w:pPr>
        <w:pStyle w:val="StyleParagraphe"/>
      </w:pPr>
      <w:r w:rsidRPr="009C20FE">
        <w:lastRenderedPageBreak/>
        <w:t xml:space="preserve">Un client léger : c’est le navigateur web permettant à l’utilisateur d’accéder au site via internet. </w:t>
      </w:r>
    </w:p>
    <w:p w:rsidR="00167AF2" w:rsidRPr="009C20FE" w:rsidRDefault="00167AF2" w:rsidP="009C20FE">
      <w:pPr>
        <w:pStyle w:val="StyleParagraphe"/>
      </w:pPr>
      <w:r w:rsidRPr="009C20FE">
        <w:t xml:space="preserve">Un middle tiers : c’est le serveur d’application qui héberge toutes les couches de l’application à développer. </w:t>
      </w:r>
    </w:p>
    <w:p w:rsidR="00167AF2" w:rsidRPr="009C20FE" w:rsidRDefault="00167AF2" w:rsidP="009C20FE">
      <w:pPr>
        <w:pStyle w:val="StyleParagraphe"/>
      </w:pPr>
      <w:r w:rsidRPr="009C20FE">
        <w:t>Un tiers de données : c’est le serveur qui met les données à la disposition des opérateurs d’obsèques tout en assurant des droits accordés à ces derniers.</w:t>
      </w:r>
      <w:r w:rsidR="002E0999">
        <w:t>[2]</w:t>
      </w:r>
    </w:p>
    <w:p w:rsidR="00EE2DB0" w:rsidRDefault="00EE2DB0" w:rsidP="00167AF2">
      <w:pPr>
        <w:pStyle w:val="StyleParagraphe"/>
      </w:pPr>
    </w:p>
    <w:p w:rsidR="004C6CA5" w:rsidRDefault="00167AF2" w:rsidP="00167AF2">
      <w:pPr>
        <w:pStyle w:val="StyleParagraphe"/>
      </w:pPr>
      <w:r>
        <w:rPr>
          <w:noProof/>
        </w:rPr>
        <mc:AlternateContent>
          <mc:Choice Requires="wps">
            <w:drawing>
              <wp:anchor distT="0" distB="0" distL="114300" distR="114300" simplePos="0" relativeHeight="251664384" behindDoc="0" locked="0" layoutInCell="1" allowOverlap="1" wp14:anchorId="10E03475" wp14:editId="044932B7">
                <wp:simplePos x="0" y="0"/>
                <wp:positionH relativeFrom="column">
                  <wp:posOffset>647065</wp:posOffset>
                </wp:positionH>
                <wp:positionV relativeFrom="paragraph">
                  <wp:posOffset>1910715</wp:posOffset>
                </wp:positionV>
                <wp:extent cx="44653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465320" cy="635"/>
                        </a:xfrm>
                        <a:prstGeom prst="rect">
                          <a:avLst/>
                        </a:prstGeom>
                        <a:solidFill>
                          <a:prstClr val="white"/>
                        </a:solidFill>
                        <a:ln>
                          <a:noFill/>
                        </a:ln>
                      </wps:spPr>
                      <wps:txbx>
                        <w:txbxContent>
                          <w:p w:rsidR="002E0999" w:rsidRPr="00B03521" w:rsidRDefault="002E0999" w:rsidP="00167AF2">
                            <w:pPr>
                              <w:pStyle w:val="Caption"/>
                              <w:jc w:val="center"/>
                              <w:rPr>
                                <w:noProof/>
                                <w:sz w:val="24"/>
                                <w:szCs w:val="24"/>
                              </w:rPr>
                            </w:pPr>
                            <w:bookmarkStart w:id="20" w:name="_Toc69401469"/>
                            <w:r>
                              <w:t xml:space="preserve">Figure </w:t>
                            </w:r>
                            <w:fldSimple w:instr=" SEQ Figure \* ARABIC ">
                              <w:r w:rsidR="00EA40D3">
                                <w:rPr>
                                  <w:noProof/>
                                </w:rPr>
                                <w:t>2</w:t>
                              </w:r>
                            </w:fldSimple>
                            <w:r>
                              <w:t xml:space="preserve"> :  Architecture physique du système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03475" id="Text Box 6" o:spid="_x0000_s1027" type="#_x0000_t202" style="position:absolute;left:0;text-align:left;margin-left:50.95pt;margin-top:150.45pt;width:351.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O8CLQIAAGQEAAAOAAAAZHJzL2Uyb0RvYy54bWysVMFu2zAMvQ/YPwi6L07SNhi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" stroked="f">
                <v:textbox style="mso-fit-shape-to-text:t" inset="0,0,0,0">
                  <w:txbxContent>
                    <w:p w:rsidR="002E0999" w:rsidRPr="00B03521" w:rsidRDefault="002E0999" w:rsidP="00167AF2">
                      <w:pPr>
                        <w:pStyle w:val="Caption"/>
                        <w:jc w:val="center"/>
                        <w:rPr>
                          <w:noProof/>
                          <w:sz w:val="24"/>
                          <w:szCs w:val="24"/>
                        </w:rPr>
                      </w:pPr>
                      <w:bookmarkStart w:id="22" w:name="_Toc69401469"/>
                      <w:r>
                        <w:t xml:space="preserve">Figure </w:t>
                      </w:r>
                      <w:r>
                        <w:fldChar w:fldCharType="begin"/>
                      </w:r>
                      <w:r>
                        <w:instrText xml:space="preserve"> SEQ Figure \* ARABIC </w:instrText>
                      </w:r>
                      <w:r>
                        <w:fldChar w:fldCharType="separate"/>
                      </w:r>
                      <w:r w:rsidR="00EA40D3">
                        <w:rPr>
                          <w:noProof/>
                        </w:rPr>
                        <w:t>2</w:t>
                      </w:r>
                      <w:r>
                        <w:fldChar w:fldCharType="end"/>
                      </w:r>
                      <w:r>
                        <w:t xml:space="preserve"> :  Architecture physique du système</w:t>
                      </w:r>
                      <w:bookmarkEnd w:id="22"/>
                    </w:p>
                  </w:txbxContent>
                </v:textbox>
                <w10:wrap type="square"/>
              </v:shape>
            </w:pict>
          </mc:Fallback>
        </mc:AlternateContent>
      </w:r>
      <w:r w:rsidRPr="00167AF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14709</wp:posOffset>
            </wp:positionV>
            <wp:extent cx="4465320" cy="1838960"/>
            <wp:effectExtent l="0" t="0" r="0" b="8890"/>
            <wp:wrapSquare wrapText="bothSides"/>
            <wp:docPr id="5" name="Picture 5" descr="C:\Users\pc\Desktop\Info\PFE\Billcom\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Info\PFE\Billcom\arc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5320" cy="1838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6CA5" w:rsidRDefault="004C6CA5" w:rsidP="004C6CA5">
      <w:pPr>
        <w:pStyle w:val="StyleNiveau1"/>
        <w:numPr>
          <w:ilvl w:val="0"/>
          <w:numId w:val="0"/>
        </w:numPr>
        <w:ind w:left="360" w:hanging="360"/>
      </w:pPr>
    </w:p>
    <w:p w:rsidR="004C6CA5" w:rsidRDefault="004C6CA5" w:rsidP="004C6CA5">
      <w:pPr>
        <w:pStyle w:val="StyleNiveau1"/>
        <w:numPr>
          <w:ilvl w:val="0"/>
          <w:numId w:val="0"/>
        </w:numPr>
        <w:ind w:left="360" w:hanging="360"/>
      </w:pPr>
    </w:p>
    <w:p w:rsidR="004C6CA5" w:rsidRDefault="004C6CA5" w:rsidP="004C6CA5">
      <w:pPr>
        <w:pStyle w:val="StyleNiveau1"/>
        <w:numPr>
          <w:ilvl w:val="0"/>
          <w:numId w:val="0"/>
        </w:numPr>
        <w:ind w:left="360" w:hanging="360"/>
      </w:pPr>
    </w:p>
    <w:p w:rsidR="004C6CA5" w:rsidRDefault="004C6CA5" w:rsidP="004C6CA5">
      <w:pPr>
        <w:pStyle w:val="StyleNiveau1"/>
        <w:numPr>
          <w:ilvl w:val="0"/>
          <w:numId w:val="0"/>
        </w:numPr>
        <w:ind w:left="360" w:hanging="360"/>
      </w:pPr>
    </w:p>
    <w:p w:rsidR="004C6CA5" w:rsidRDefault="004C6CA5" w:rsidP="004C6CA5">
      <w:pPr>
        <w:pStyle w:val="StyleNiveau1"/>
        <w:numPr>
          <w:ilvl w:val="0"/>
          <w:numId w:val="0"/>
        </w:numPr>
        <w:ind w:left="360" w:hanging="360"/>
      </w:pPr>
    </w:p>
    <w:p w:rsidR="009C20FE" w:rsidRDefault="009E31F5" w:rsidP="009E31F5">
      <w:pPr>
        <w:pStyle w:val="StyleNiveau3"/>
        <w:numPr>
          <w:ilvl w:val="0"/>
          <w:numId w:val="0"/>
        </w:numPr>
        <w:ind w:left="851" w:hanging="799"/>
      </w:pPr>
      <w:bookmarkStart w:id="21" w:name="_Toc69401368"/>
      <w:r>
        <w:t xml:space="preserve">3.2.2. </w:t>
      </w:r>
      <w:r w:rsidR="009C20FE">
        <w:t>Architecture Logique</w:t>
      </w:r>
      <w:bookmarkEnd w:id="21"/>
      <w:r w:rsidR="009C20FE">
        <w:t xml:space="preserve"> </w:t>
      </w:r>
    </w:p>
    <w:p w:rsidR="003D599B" w:rsidRPr="00F97DD6" w:rsidRDefault="009C20FE" w:rsidP="00F97DD6">
      <w:pPr>
        <w:pStyle w:val="StyleParagraphe"/>
      </w:pPr>
      <w:r w:rsidRPr="00F97DD6">
        <w:t>Par complémentarité à l’architecture physique qui permet de distinguer les différents niveaux physiques de l’application, l’architecture logique s’intéresse plutôt au découpage logique de l’application et la façon de regrouper les composants selon les traitements qu’ils effectuent.</w:t>
      </w:r>
    </w:p>
    <w:p w:rsidR="003D599B" w:rsidRPr="00377C68" w:rsidRDefault="00377C68" w:rsidP="00377C68">
      <w:pPr>
        <w:pStyle w:val="Subtitle"/>
      </w:pPr>
      <w:bookmarkStart w:id="22" w:name="_Toc69401369"/>
      <w:r w:rsidRPr="00377C68">
        <w:t xml:space="preserve">3.2.2.1. </w:t>
      </w:r>
      <w:r w:rsidR="00F97DD6" w:rsidRPr="00377C68">
        <w:t>Modèle architectural du Front-End</w:t>
      </w:r>
      <w:bookmarkEnd w:id="22"/>
      <w:r w:rsidR="00F97DD6" w:rsidRPr="00377C68">
        <w:t xml:space="preserve"> </w:t>
      </w:r>
    </w:p>
    <w:p w:rsidR="00BF0A2C" w:rsidRDefault="00BF0A2C" w:rsidP="00BF0A2C">
      <w:pPr>
        <w:pStyle w:val="StyleParagraphe"/>
      </w:pPr>
      <w:r>
        <w:t xml:space="preserve">Pour la partie web du Front-End, nous utilisons Angular8 qui est doté d’une architecture robuste et évolutive. </w:t>
      </w:r>
    </w:p>
    <w:p w:rsidR="00BF0A2C" w:rsidRDefault="00BF0A2C" w:rsidP="00BF0A2C">
      <w:pPr>
        <w:pStyle w:val="StyleParagraphe"/>
      </w:pPr>
      <w:r>
        <w:t xml:space="preserve">Cette architecture est basée sur le composant et son Template associé. Voici ses différents éléments : </w:t>
      </w:r>
    </w:p>
    <w:p w:rsidR="00BF0A2C" w:rsidRDefault="00BF0A2C" w:rsidP="00BF0A2C">
      <w:pPr>
        <w:pStyle w:val="StyleParagraphe"/>
        <w:numPr>
          <w:ilvl w:val="0"/>
          <w:numId w:val="42"/>
        </w:numPr>
      </w:pPr>
      <w:r w:rsidRPr="00BF0A2C">
        <w:rPr>
          <w:b/>
        </w:rPr>
        <w:t>Modules :</w:t>
      </w:r>
      <w:r>
        <w:t xml:space="preserve"> un module déclare un contexte de compilation pour un ensemble de composants dédiés à un domaine d’application. </w:t>
      </w:r>
    </w:p>
    <w:p w:rsidR="00BF0A2C" w:rsidRDefault="00BF0A2C" w:rsidP="00BF0A2C">
      <w:pPr>
        <w:pStyle w:val="StyleParagraphe"/>
        <w:numPr>
          <w:ilvl w:val="0"/>
          <w:numId w:val="42"/>
        </w:numPr>
      </w:pPr>
      <w:r w:rsidRPr="00BF0A2C">
        <w:rPr>
          <w:b/>
        </w:rPr>
        <w:t>Components :</w:t>
      </w:r>
      <w:r>
        <w:t xml:space="preserve"> un composant définit une classe qui contient une logique et des données d’application (peuvent être séparés dans des classes ou interfaces modèles), et est associé à un modèle HTML (Template) qui définit une vue à afficher avec un style d’affichage.</w:t>
      </w:r>
    </w:p>
    <w:p w:rsidR="00BF0A2C" w:rsidRDefault="00BF0A2C" w:rsidP="00BF0A2C">
      <w:pPr>
        <w:pStyle w:val="StyleParagraphe"/>
      </w:pPr>
    </w:p>
    <w:p w:rsidR="00BF0A2C" w:rsidRDefault="00BF0A2C" w:rsidP="00BF0A2C">
      <w:pPr>
        <w:pStyle w:val="StyleParagraphe"/>
        <w:numPr>
          <w:ilvl w:val="0"/>
          <w:numId w:val="42"/>
        </w:numPr>
      </w:pPr>
      <w:r w:rsidRPr="00BF0A2C">
        <w:rPr>
          <w:b/>
        </w:rPr>
        <w:lastRenderedPageBreak/>
        <w:t>Template :</w:t>
      </w:r>
      <w:r>
        <w:t xml:space="preserve"> un Template est un modèle qui combine du HTML et du balisage Angular qui peut influencer sur la vue avant l’affichage de cette dernière. Une communication entre un composant et sa Template est possible grâce à la liaison de données (data binding). </w:t>
      </w:r>
    </w:p>
    <w:p w:rsidR="00BF0A2C" w:rsidRDefault="00BF0A2C" w:rsidP="00BF0A2C">
      <w:pPr>
        <w:pStyle w:val="StyleParagraphe"/>
        <w:numPr>
          <w:ilvl w:val="0"/>
          <w:numId w:val="42"/>
        </w:numPr>
      </w:pPr>
      <w:r w:rsidRPr="00BF0A2C">
        <w:rPr>
          <w:b/>
        </w:rPr>
        <w:t>Service :</w:t>
      </w:r>
      <w:r>
        <w:t xml:space="preserve"> c’est une classe injectable (Injection de dépendance) destinée à exécuter les opérations, dont les données, ou la logique n’est pas associée à un Template spécifique et qui est principalement partagé entre plusieurs composants. </w:t>
      </w:r>
    </w:p>
    <w:p w:rsidR="00AA6DD7" w:rsidRDefault="00BF0A2C" w:rsidP="00BF0A2C">
      <w:pPr>
        <w:pStyle w:val="StyleParagraphe"/>
        <w:numPr>
          <w:ilvl w:val="0"/>
          <w:numId w:val="42"/>
        </w:numPr>
      </w:pPr>
      <w:r w:rsidRPr="00BF0A2C">
        <w:rPr>
          <w:b/>
        </w:rPr>
        <w:t xml:space="preserve">Routing (ou routage) : </w:t>
      </w:r>
      <w:r>
        <w:t>le routage fournit un service qui permet de définir un chemin de navigation.</w:t>
      </w:r>
    </w:p>
    <w:p w:rsidR="0045002D" w:rsidRPr="0045002D" w:rsidRDefault="0045002D" w:rsidP="0045002D">
      <w:pPr>
        <w:pStyle w:val="StyleParagraphe"/>
      </w:pPr>
      <w:r w:rsidRPr="0045002D">
        <w:t>La figure numéro 3 ci-dessous présente l’architecture du front-end du projet</w:t>
      </w:r>
      <w:r w:rsidR="002E0999">
        <w:t>[3]</w:t>
      </w:r>
    </w:p>
    <w:p w:rsidR="00C4135E" w:rsidRDefault="00C4135E" w:rsidP="00C4135E">
      <w:pPr>
        <w:pStyle w:val="StyleParagraphe"/>
        <w:keepNext/>
        <w:ind w:left="720"/>
      </w:pPr>
      <w:r w:rsidRPr="00C4135E">
        <w:rPr>
          <w:noProof/>
        </w:rPr>
        <w:drawing>
          <wp:inline distT="0" distB="0" distL="0" distR="0">
            <wp:extent cx="5759450" cy="4231894"/>
            <wp:effectExtent l="0" t="0" r="0" b="0"/>
            <wp:docPr id="9" name="Picture 9" descr="C:\Users\pc\Desktop\Info\PFE\Billcom\angula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Info\PFE\Billcom\angular-architectur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231894"/>
                    </a:xfrm>
                    <a:prstGeom prst="rect">
                      <a:avLst/>
                    </a:prstGeom>
                    <a:noFill/>
                    <a:ln>
                      <a:noFill/>
                    </a:ln>
                  </pic:spPr>
                </pic:pic>
              </a:graphicData>
            </a:graphic>
          </wp:inline>
        </w:drawing>
      </w:r>
    </w:p>
    <w:p w:rsidR="00C4135E" w:rsidRPr="00377C68" w:rsidRDefault="00C4135E" w:rsidP="00C4135E">
      <w:pPr>
        <w:pStyle w:val="Caption"/>
        <w:jc w:val="center"/>
      </w:pPr>
      <w:bookmarkStart w:id="23" w:name="_Toc69401470"/>
      <w:r>
        <w:t xml:space="preserve">Figure </w:t>
      </w:r>
      <w:fldSimple w:instr=" SEQ Figure \* ARABIC ">
        <w:r w:rsidR="00EA40D3">
          <w:rPr>
            <w:noProof/>
          </w:rPr>
          <w:t>3</w:t>
        </w:r>
      </w:fldSimple>
      <w:r>
        <w:t xml:space="preserve"> : Architecture Front-End</w:t>
      </w:r>
      <w:bookmarkEnd w:id="23"/>
    </w:p>
    <w:p w:rsidR="00377C68" w:rsidRDefault="00377C68" w:rsidP="00377C68">
      <w:pPr>
        <w:pStyle w:val="Subtitle"/>
      </w:pPr>
      <w:bookmarkStart w:id="24" w:name="_Toc69401370"/>
      <w:r>
        <w:t>3.2.2.2</w:t>
      </w:r>
      <w:r w:rsidRPr="00377C68">
        <w:t xml:space="preserve">. Modèle </w:t>
      </w:r>
      <w:r>
        <w:t>architectural du Back</w:t>
      </w:r>
      <w:r w:rsidRPr="00377C68">
        <w:t>-End</w:t>
      </w:r>
      <w:bookmarkEnd w:id="24"/>
      <w:r w:rsidRPr="00377C68">
        <w:t xml:space="preserve"> </w:t>
      </w:r>
    </w:p>
    <w:p w:rsidR="00377C68" w:rsidRDefault="00377C68" w:rsidP="00377C68">
      <w:pPr>
        <w:pStyle w:val="StyleParagraphe"/>
      </w:pPr>
      <w:r>
        <w:t>La conception de notre partie back-end est modélisée comme suit dans le diagramme de package. Ce diagramme illustre une représentation graphique de l’organisation de l’application qui identifie les liens de dépendance entre les paquets de l’application.</w:t>
      </w:r>
    </w:p>
    <w:p w:rsidR="00377C68" w:rsidRPr="00377C68" w:rsidRDefault="00377C68" w:rsidP="00377C68">
      <w:pPr>
        <w:pStyle w:val="StyleParagraphe"/>
      </w:pPr>
      <w:r>
        <w:lastRenderedPageBreak/>
        <w:t xml:space="preserve"> La figure </w:t>
      </w:r>
      <w:r w:rsidR="001F2EE9">
        <w:t>numéro 4</w:t>
      </w:r>
      <w:r w:rsidR="00EE6E87">
        <w:t xml:space="preserve"> </w:t>
      </w:r>
      <w:r>
        <w:t>montre les packages utilisés pour le développement de notre application.</w:t>
      </w:r>
    </w:p>
    <w:p w:rsidR="00AA6DD7" w:rsidRDefault="002C204E" w:rsidP="00AA6DD7">
      <w:pPr>
        <w:autoSpaceDE w:val="0"/>
        <w:autoSpaceDN w:val="0"/>
        <w:adjustRightInd w:val="0"/>
        <w:rPr>
          <w:rFonts w:eastAsia="Calibri"/>
          <w:color w:val="000000"/>
        </w:rPr>
      </w:pPr>
      <w:r>
        <w:rPr>
          <w:noProof/>
        </w:rPr>
        <mc:AlternateContent>
          <mc:Choice Requires="wps">
            <w:drawing>
              <wp:anchor distT="0" distB="0" distL="114300" distR="114300" simplePos="0" relativeHeight="251667456" behindDoc="0" locked="0" layoutInCell="1" allowOverlap="1" wp14:anchorId="23F75634" wp14:editId="62B2D0AC">
                <wp:simplePos x="0" y="0"/>
                <wp:positionH relativeFrom="column">
                  <wp:posOffset>0</wp:posOffset>
                </wp:positionH>
                <wp:positionV relativeFrom="paragraph">
                  <wp:posOffset>5301615</wp:posOffset>
                </wp:positionV>
                <wp:extent cx="57594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2E0999" w:rsidRPr="00020D20" w:rsidRDefault="002E0999" w:rsidP="002C204E">
                            <w:pPr>
                              <w:pStyle w:val="Caption"/>
                              <w:jc w:val="center"/>
                              <w:rPr>
                                <w:noProof/>
                                <w:sz w:val="24"/>
                                <w:szCs w:val="24"/>
                              </w:rPr>
                            </w:pPr>
                            <w:bookmarkStart w:id="25" w:name="_Toc69401471"/>
                            <w:r>
                              <w:t xml:space="preserve">Figure </w:t>
                            </w:r>
                            <w:fldSimple w:instr=" SEQ Figure \* ARABIC ">
                              <w:r w:rsidR="00EA40D3">
                                <w:rPr>
                                  <w:noProof/>
                                </w:rPr>
                                <w:t>4</w:t>
                              </w:r>
                            </w:fldSimple>
                            <w:r>
                              <w:t xml:space="preserve"> : Diagramme de package de l'application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75634" id="Text Box 8" o:spid="_x0000_s1028" type="#_x0000_t202" style="position:absolute;margin-left:0;margin-top:417.45pt;width:45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TVLgIAAGQ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" stroked="f">
                <v:textbox style="mso-fit-shape-to-text:t" inset="0,0,0,0">
                  <w:txbxContent>
                    <w:p w:rsidR="002E0999" w:rsidRPr="00020D20" w:rsidRDefault="002E0999" w:rsidP="002C204E">
                      <w:pPr>
                        <w:pStyle w:val="Caption"/>
                        <w:jc w:val="center"/>
                        <w:rPr>
                          <w:noProof/>
                          <w:sz w:val="24"/>
                          <w:szCs w:val="24"/>
                        </w:rPr>
                      </w:pPr>
                      <w:bookmarkStart w:id="28" w:name="_Toc69401471"/>
                      <w:r>
                        <w:t xml:space="preserve">Figure </w:t>
                      </w:r>
                      <w:r>
                        <w:fldChar w:fldCharType="begin"/>
                      </w:r>
                      <w:r>
                        <w:instrText xml:space="preserve"> SEQ Figure \* ARABIC </w:instrText>
                      </w:r>
                      <w:r>
                        <w:fldChar w:fldCharType="separate"/>
                      </w:r>
                      <w:r w:rsidR="00EA40D3">
                        <w:rPr>
                          <w:noProof/>
                        </w:rPr>
                        <w:t>4</w:t>
                      </w:r>
                      <w:r>
                        <w:fldChar w:fldCharType="end"/>
                      </w:r>
                      <w:r>
                        <w:t xml:space="preserve"> : Diagramme de package de l'application</w:t>
                      </w:r>
                      <w:bookmarkEnd w:id="28"/>
                    </w:p>
                  </w:txbxContent>
                </v:textbox>
              </v:shape>
            </w:pict>
          </mc:Fallback>
        </mc:AlternateContent>
      </w: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6779</wp:posOffset>
            </wp:positionV>
            <wp:extent cx="5759450" cy="52381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59450" cy="5238115"/>
                    </a:xfrm>
                    <a:prstGeom prst="rect">
                      <a:avLst/>
                    </a:prstGeom>
                  </pic:spPr>
                </pic:pic>
              </a:graphicData>
            </a:graphic>
          </wp:anchor>
        </w:drawing>
      </w:r>
    </w:p>
    <w:p w:rsidR="00377C68" w:rsidRDefault="00377C68" w:rsidP="00AA6DD7">
      <w:pPr>
        <w:autoSpaceDE w:val="0"/>
        <w:autoSpaceDN w:val="0"/>
        <w:adjustRightInd w:val="0"/>
        <w:rPr>
          <w:rFonts w:eastAsia="Calibri"/>
          <w:color w:val="000000"/>
        </w:rPr>
        <w:sectPr w:rsidR="00377C68" w:rsidSect="00533D4D">
          <w:footerReference w:type="first" r:id="rId21"/>
          <w:pgSz w:w="11906" w:h="16838" w:code="9"/>
          <w:pgMar w:top="1418" w:right="1418" w:bottom="1418" w:left="1418" w:header="567" w:footer="567" w:gutter="0"/>
          <w:pgNumType w:start="1"/>
          <w:cols w:space="708"/>
          <w:titlePg/>
          <w:docGrid w:linePitch="360"/>
        </w:sectPr>
      </w:pPr>
    </w:p>
    <w:p w:rsidR="00A156B3" w:rsidRPr="00A156B3" w:rsidRDefault="00A156B3" w:rsidP="00A156B3">
      <w:pPr>
        <w:pStyle w:val="StyleParagraphe"/>
        <w:numPr>
          <w:ilvl w:val="0"/>
          <w:numId w:val="43"/>
        </w:numPr>
      </w:pPr>
      <w:r w:rsidRPr="00A156B3">
        <w:rPr>
          <w:b/>
        </w:rPr>
        <w:lastRenderedPageBreak/>
        <w:t>Entities :</w:t>
      </w:r>
      <w:r w:rsidRPr="00A156B3">
        <w:t xml:space="preserve"> Contient les classes entités de l’application. </w:t>
      </w:r>
    </w:p>
    <w:p w:rsidR="00A156B3" w:rsidRPr="00A156B3" w:rsidRDefault="00A156B3" w:rsidP="00A156B3">
      <w:pPr>
        <w:pStyle w:val="StyleParagraphe"/>
        <w:numPr>
          <w:ilvl w:val="0"/>
          <w:numId w:val="43"/>
        </w:numPr>
      </w:pPr>
      <w:r w:rsidRPr="00A156B3">
        <w:rPr>
          <w:b/>
        </w:rPr>
        <w:t>DTO :</w:t>
      </w:r>
      <w:r w:rsidRPr="00A156B3">
        <w:t xml:space="preserve"> Data </w:t>
      </w:r>
      <w:r w:rsidR="00F02BA8" w:rsidRPr="00A156B3">
        <w:t>Transfer</w:t>
      </w:r>
      <w:r w:rsidRPr="00A156B3">
        <w:t xml:space="preserve"> Object. Contient les classes qui vont être utilisées pour encapsuler les données et les envoyer vers l’application Front-end, et aussi comme types de retour. </w:t>
      </w:r>
    </w:p>
    <w:p w:rsidR="00A156B3" w:rsidRPr="00A156B3" w:rsidRDefault="00A156B3" w:rsidP="00A156B3">
      <w:pPr>
        <w:pStyle w:val="StyleParagraphe"/>
        <w:numPr>
          <w:ilvl w:val="0"/>
          <w:numId w:val="43"/>
        </w:numPr>
      </w:pPr>
      <w:r w:rsidRPr="00A156B3">
        <w:rPr>
          <w:b/>
        </w:rPr>
        <w:t>Repository</w:t>
      </w:r>
      <w:r w:rsidR="00F02BA8" w:rsidRPr="00A156B3">
        <w:rPr>
          <w:b/>
        </w:rPr>
        <w:t xml:space="preserve"> :</w:t>
      </w:r>
      <w:r w:rsidR="00F02BA8" w:rsidRPr="00A156B3">
        <w:t xml:space="preserve"> C’est</w:t>
      </w:r>
      <w:r w:rsidRPr="00A156B3">
        <w:t xml:space="preserve"> l’ensemble des interfaces héritant de l’interface JpaRepository. L’objectif de ces interfaces consiste à rendre la création de la couche d’accès aux données plus rapide et fluide.</w:t>
      </w:r>
    </w:p>
    <w:p w:rsidR="00A156B3" w:rsidRDefault="00A156B3" w:rsidP="00A156B3">
      <w:pPr>
        <w:pStyle w:val="StyleParagraphe"/>
        <w:numPr>
          <w:ilvl w:val="0"/>
          <w:numId w:val="43"/>
        </w:numPr>
      </w:pPr>
      <w:r w:rsidRPr="00A156B3">
        <w:rPr>
          <w:b/>
        </w:rPr>
        <w:t>Service :</w:t>
      </w:r>
      <w:r w:rsidRPr="00A156B3">
        <w:t xml:space="preserve"> C’est l’ensemble des classes qui implémentent la logique métier de l’application.  </w:t>
      </w:r>
    </w:p>
    <w:p w:rsidR="00A156B3" w:rsidRPr="00A156B3" w:rsidRDefault="00A156B3" w:rsidP="00A156B3">
      <w:pPr>
        <w:pStyle w:val="StyleParagraphe"/>
        <w:numPr>
          <w:ilvl w:val="0"/>
          <w:numId w:val="43"/>
        </w:numPr>
      </w:pPr>
      <w:r w:rsidRPr="00A156B3">
        <w:rPr>
          <w:b/>
        </w:rPr>
        <w:t>Controller :</w:t>
      </w:r>
      <w:r w:rsidRPr="00A156B3">
        <w:t xml:space="preserve"> Contient les Contrôleurs Rest.</w:t>
      </w:r>
    </w:p>
    <w:p w:rsidR="00A156B3" w:rsidRPr="00A156B3" w:rsidRDefault="00A156B3" w:rsidP="00A156B3">
      <w:pPr>
        <w:pStyle w:val="StyleParagraphe"/>
        <w:numPr>
          <w:ilvl w:val="0"/>
          <w:numId w:val="43"/>
        </w:numPr>
      </w:pPr>
      <w:r w:rsidRPr="00A156B3">
        <w:rPr>
          <w:b/>
        </w:rPr>
        <w:t>Security :</w:t>
      </w:r>
      <w:r w:rsidRPr="00A156B3">
        <w:t xml:space="preserve"> C’est le packet où nous avons implémenté le module de sécurité de l’application. </w:t>
      </w:r>
    </w:p>
    <w:p w:rsidR="00A156B3" w:rsidRPr="00A156B3" w:rsidRDefault="00A156B3" w:rsidP="00A156B3">
      <w:pPr>
        <w:pStyle w:val="StyleParagraphe"/>
        <w:numPr>
          <w:ilvl w:val="0"/>
          <w:numId w:val="43"/>
        </w:numPr>
      </w:pPr>
      <w:r w:rsidRPr="00A156B3">
        <w:rPr>
          <w:b/>
        </w:rPr>
        <w:t>Exceptions :</w:t>
      </w:r>
      <w:r w:rsidRPr="00A156B3">
        <w:t xml:space="preserve"> Contient les déclarations des exceptions des modules. </w:t>
      </w:r>
    </w:p>
    <w:p w:rsidR="00A156B3" w:rsidRPr="00A156B3" w:rsidRDefault="00A156B3" w:rsidP="00A156B3">
      <w:pPr>
        <w:pStyle w:val="StyleParagraphe"/>
        <w:numPr>
          <w:ilvl w:val="0"/>
          <w:numId w:val="43"/>
        </w:numPr>
      </w:pPr>
      <w:r>
        <w:rPr>
          <w:b/>
        </w:rPr>
        <w:t>Configuration</w:t>
      </w:r>
      <w:r w:rsidRPr="00A156B3">
        <w:rPr>
          <w:b/>
        </w:rPr>
        <w:t xml:space="preserve"> :</w:t>
      </w:r>
      <w:r w:rsidRPr="00A156B3">
        <w:t xml:space="preserve"> Contient les classes de configuration qui doivent être lancés dès le lancement du projet. </w:t>
      </w:r>
    </w:p>
    <w:p w:rsidR="00C4135E" w:rsidRDefault="00A156B3" w:rsidP="001F2EE9">
      <w:pPr>
        <w:pStyle w:val="StyleParagraphe"/>
        <w:numPr>
          <w:ilvl w:val="0"/>
          <w:numId w:val="43"/>
        </w:numPr>
      </w:pPr>
      <w:r w:rsidRPr="00A156B3">
        <w:rPr>
          <w:b/>
        </w:rPr>
        <w:t>Utilities :</w:t>
      </w:r>
      <w:r w:rsidRPr="00A156B3">
        <w:t xml:space="preserve"> C’est le package où se fait l’intégration des apis et fonctionnalités externes tels</w:t>
      </w:r>
      <w:r>
        <w:t xml:space="preserve"> que l’Email, sms et autres</w:t>
      </w:r>
      <w:r w:rsidRPr="00A156B3">
        <w:t>.</w:t>
      </w:r>
    </w:p>
    <w:p w:rsidR="00A156B3" w:rsidRPr="001F2EE9" w:rsidRDefault="001F2EE9" w:rsidP="001F2EE9">
      <w:pPr>
        <w:pStyle w:val="StyleNiveau1"/>
      </w:pPr>
      <w:bookmarkStart w:id="26" w:name="_Toc69401371"/>
      <w:r w:rsidRPr="001F2EE9">
        <w:t>Environnement de travail</w:t>
      </w:r>
      <w:bookmarkEnd w:id="26"/>
    </w:p>
    <w:p w:rsidR="001F2EE9" w:rsidRDefault="001F2EE9" w:rsidP="001F2EE9">
      <w:pPr>
        <w:pStyle w:val="StyleParagraphe"/>
        <w:rPr>
          <w:rFonts w:eastAsia="Calibri"/>
        </w:rPr>
      </w:pPr>
      <w:r w:rsidRPr="00FF604D">
        <w:rPr>
          <w:rFonts w:eastAsia="Calibri"/>
        </w:rPr>
        <w:t>La présentation de l’environnement de travail consiste à présenter l’environnement matériel et logiciel utilisé pour l’imp</w:t>
      </w:r>
      <w:r>
        <w:rPr>
          <w:rFonts w:eastAsia="Calibri"/>
        </w:rPr>
        <w:t>lémentation de notre application</w:t>
      </w:r>
      <w:r w:rsidRPr="00FF604D">
        <w:rPr>
          <w:rFonts w:eastAsia="Calibri"/>
        </w:rPr>
        <w:t xml:space="preserve">. </w:t>
      </w:r>
    </w:p>
    <w:p w:rsidR="001F2EE9" w:rsidRPr="001F2EE9" w:rsidRDefault="001F2EE9" w:rsidP="001F2EE9">
      <w:pPr>
        <w:pStyle w:val="StyleNiveau2"/>
        <w:numPr>
          <w:ilvl w:val="0"/>
          <w:numId w:val="0"/>
        </w:numPr>
        <w:ind w:left="432" w:hanging="432"/>
      </w:pPr>
      <w:bookmarkStart w:id="27" w:name="_Toc41699378"/>
      <w:bookmarkStart w:id="28" w:name="_Toc69401372"/>
      <w:r>
        <w:t xml:space="preserve">4.1. </w:t>
      </w:r>
      <w:r w:rsidRPr="001F2EE9">
        <w:t>Environnement matériel</w:t>
      </w:r>
      <w:bookmarkEnd w:id="27"/>
      <w:bookmarkEnd w:id="28"/>
    </w:p>
    <w:p w:rsidR="001F2EE9" w:rsidRDefault="001F2EE9" w:rsidP="001F2EE9">
      <w:pPr>
        <w:pStyle w:val="StyleParagraphe"/>
        <w:rPr>
          <w:rFonts w:eastAsia="Calibri"/>
        </w:rPr>
      </w:pPr>
      <w:r>
        <w:rPr>
          <w:rFonts w:eastAsia="Calibri"/>
        </w:rPr>
        <w:t xml:space="preserve"> Ce projet a été réalisé en utilisant un ordinateur ayant les caractéristiques suivantes : </w:t>
      </w:r>
    </w:p>
    <w:p w:rsidR="001F2EE9" w:rsidRDefault="001F2EE9" w:rsidP="001F2EE9">
      <w:pPr>
        <w:pStyle w:val="Caption"/>
        <w:jc w:val="center"/>
        <w:rPr>
          <w:rFonts w:eastAsia="Calibri"/>
        </w:rPr>
      </w:pPr>
      <w:bookmarkStart w:id="29" w:name="_Toc69401390"/>
      <w:bookmarkStart w:id="30" w:name="_Toc69401427"/>
      <w:bookmarkStart w:id="31" w:name="_Toc69401447"/>
      <w:r>
        <w:t xml:space="preserve">Tableau </w:t>
      </w:r>
      <w:fldSimple w:instr=" SEQ Tableau \* ARABIC ">
        <w:r w:rsidR="00EA40D3">
          <w:rPr>
            <w:noProof/>
          </w:rPr>
          <w:t>3</w:t>
        </w:r>
      </w:fldSimple>
      <w:r>
        <w:t xml:space="preserve"> : </w:t>
      </w:r>
      <w:r w:rsidRPr="002042E1">
        <w:t>Environnement Matériel</w:t>
      </w:r>
      <w:bookmarkEnd w:id="29"/>
      <w:bookmarkEnd w:id="30"/>
      <w:bookmarkEnd w:id="31"/>
    </w:p>
    <w:tbl>
      <w:tblPr>
        <w:tblStyle w:val="TableGrid0"/>
        <w:tblW w:w="7533" w:type="dxa"/>
        <w:tblInd w:w="597" w:type="dxa"/>
        <w:tblCellMar>
          <w:top w:w="50" w:type="dxa"/>
          <w:left w:w="106" w:type="dxa"/>
          <w:right w:w="115" w:type="dxa"/>
        </w:tblCellMar>
        <w:tblLook w:val="04A0" w:firstRow="1" w:lastRow="0" w:firstColumn="1" w:lastColumn="0" w:noHBand="0" w:noVBand="1"/>
      </w:tblPr>
      <w:tblGrid>
        <w:gridCol w:w="2977"/>
        <w:gridCol w:w="4556"/>
      </w:tblGrid>
      <w:tr w:rsidR="001F2EE9" w:rsidTr="002F0F49">
        <w:trPr>
          <w:trHeight w:val="422"/>
        </w:trPr>
        <w:tc>
          <w:tcPr>
            <w:tcW w:w="2977" w:type="dxa"/>
            <w:tcBorders>
              <w:top w:val="single" w:sz="4" w:space="0" w:color="000000"/>
              <w:left w:val="single" w:sz="4" w:space="0" w:color="000000"/>
              <w:bottom w:val="single" w:sz="4" w:space="0" w:color="000000"/>
              <w:right w:val="single" w:sz="4" w:space="0" w:color="000000"/>
            </w:tcBorders>
          </w:tcPr>
          <w:p w:rsidR="001F2EE9" w:rsidRPr="004A6198" w:rsidRDefault="001F2EE9" w:rsidP="002F0F49">
            <w:pPr>
              <w:rPr>
                <w:sz w:val="22"/>
                <w:szCs w:val="22"/>
              </w:rPr>
            </w:pPr>
            <w:r w:rsidRPr="004A6198">
              <w:rPr>
                <w:rFonts w:ascii="Calibri" w:eastAsia="Calibri" w:hAnsi="Calibri" w:cs="Calibri"/>
                <w:b/>
                <w:sz w:val="22"/>
                <w:szCs w:val="22"/>
              </w:rPr>
              <w:t xml:space="preserve">Caractéristique </w:t>
            </w:r>
          </w:p>
        </w:tc>
        <w:tc>
          <w:tcPr>
            <w:tcW w:w="4556" w:type="dxa"/>
            <w:tcBorders>
              <w:top w:val="single" w:sz="4" w:space="0" w:color="000000"/>
              <w:left w:val="single" w:sz="4" w:space="0" w:color="000000"/>
              <w:bottom w:val="single" w:sz="4" w:space="0" w:color="000000"/>
              <w:right w:val="single" w:sz="4" w:space="0" w:color="000000"/>
            </w:tcBorders>
          </w:tcPr>
          <w:p w:rsidR="001F2EE9" w:rsidRPr="004A6198" w:rsidRDefault="001F2EE9" w:rsidP="002F0F49">
            <w:pPr>
              <w:rPr>
                <w:sz w:val="22"/>
                <w:szCs w:val="22"/>
              </w:rPr>
            </w:pPr>
            <w:r w:rsidRPr="004A6198">
              <w:rPr>
                <w:rFonts w:ascii="Calibri" w:eastAsia="Calibri" w:hAnsi="Calibri" w:cs="Calibri"/>
                <w:b/>
                <w:sz w:val="22"/>
                <w:szCs w:val="22"/>
              </w:rPr>
              <w:t xml:space="preserve">PC  </w:t>
            </w:r>
          </w:p>
        </w:tc>
      </w:tr>
      <w:tr w:rsidR="001F2EE9" w:rsidTr="002F0F49">
        <w:trPr>
          <w:trHeight w:val="333"/>
        </w:trPr>
        <w:tc>
          <w:tcPr>
            <w:tcW w:w="2977" w:type="dxa"/>
            <w:tcBorders>
              <w:top w:val="single" w:sz="4" w:space="0" w:color="000000"/>
              <w:left w:val="single" w:sz="4" w:space="0" w:color="000000"/>
              <w:bottom w:val="single" w:sz="4" w:space="0" w:color="000000"/>
              <w:right w:val="single" w:sz="4" w:space="0" w:color="000000"/>
            </w:tcBorders>
          </w:tcPr>
          <w:p w:rsidR="001F2EE9" w:rsidRPr="004A6198" w:rsidRDefault="001F2EE9" w:rsidP="002F0F49">
            <w:pPr>
              <w:rPr>
                <w:sz w:val="22"/>
                <w:szCs w:val="22"/>
              </w:rPr>
            </w:pPr>
            <w:r w:rsidRPr="004A6198">
              <w:rPr>
                <w:rFonts w:ascii="Calibri" w:eastAsia="Calibri" w:hAnsi="Calibri" w:cs="Calibri"/>
                <w:b/>
                <w:sz w:val="22"/>
                <w:szCs w:val="22"/>
              </w:rPr>
              <w:t xml:space="preserve">Processeur  </w:t>
            </w:r>
          </w:p>
        </w:tc>
        <w:tc>
          <w:tcPr>
            <w:tcW w:w="4556" w:type="dxa"/>
            <w:tcBorders>
              <w:top w:val="single" w:sz="4" w:space="0" w:color="000000"/>
              <w:left w:val="single" w:sz="4" w:space="0" w:color="000000"/>
              <w:bottom w:val="single" w:sz="4" w:space="0" w:color="000000"/>
              <w:right w:val="single" w:sz="4" w:space="0" w:color="000000"/>
            </w:tcBorders>
          </w:tcPr>
          <w:p w:rsidR="001F2EE9" w:rsidRPr="004A6198" w:rsidRDefault="001F2EE9" w:rsidP="002F0F49">
            <w:pPr>
              <w:rPr>
                <w:sz w:val="22"/>
                <w:szCs w:val="22"/>
              </w:rPr>
            </w:pPr>
            <w:r w:rsidRPr="004A6198">
              <w:rPr>
                <w:rFonts w:ascii="Calibri" w:eastAsia="Calibri" w:hAnsi="Calibri" w:cs="Calibri"/>
                <w:sz w:val="22"/>
                <w:szCs w:val="22"/>
              </w:rPr>
              <w:t xml:space="preserve">Intel CORE I5 </w:t>
            </w:r>
          </w:p>
        </w:tc>
      </w:tr>
      <w:tr w:rsidR="001F2EE9" w:rsidTr="002F0F49">
        <w:trPr>
          <w:trHeight w:val="385"/>
        </w:trPr>
        <w:tc>
          <w:tcPr>
            <w:tcW w:w="2977" w:type="dxa"/>
            <w:tcBorders>
              <w:top w:val="single" w:sz="4" w:space="0" w:color="000000"/>
              <w:left w:val="single" w:sz="4" w:space="0" w:color="000000"/>
              <w:bottom w:val="single" w:sz="4" w:space="0" w:color="000000"/>
              <w:right w:val="single" w:sz="4" w:space="0" w:color="000000"/>
            </w:tcBorders>
          </w:tcPr>
          <w:p w:rsidR="001F2EE9" w:rsidRPr="004A6198" w:rsidRDefault="001F2EE9" w:rsidP="002F0F49">
            <w:pPr>
              <w:rPr>
                <w:sz w:val="22"/>
                <w:szCs w:val="22"/>
              </w:rPr>
            </w:pPr>
            <w:r w:rsidRPr="004A6198">
              <w:rPr>
                <w:rFonts w:ascii="Calibri" w:eastAsia="Calibri" w:hAnsi="Calibri" w:cs="Calibri"/>
                <w:b/>
                <w:sz w:val="22"/>
                <w:szCs w:val="22"/>
              </w:rPr>
              <w:t xml:space="preserve">Ram </w:t>
            </w:r>
          </w:p>
        </w:tc>
        <w:tc>
          <w:tcPr>
            <w:tcW w:w="4556" w:type="dxa"/>
            <w:tcBorders>
              <w:top w:val="single" w:sz="4" w:space="0" w:color="000000"/>
              <w:left w:val="single" w:sz="4" w:space="0" w:color="000000"/>
              <w:bottom w:val="single" w:sz="4" w:space="0" w:color="000000"/>
              <w:right w:val="single" w:sz="4" w:space="0" w:color="000000"/>
            </w:tcBorders>
          </w:tcPr>
          <w:p w:rsidR="001F2EE9" w:rsidRPr="004A6198" w:rsidRDefault="001F2EE9" w:rsidP="002F0F49">
            <w:pPr>
              <w:rPr>
                <w:sz w:val="22"/>
                <w:szCs w:val="22"/>
              </w:rPr>
            </w:pPr>
            <w:r w:rsidRPr="004A6198">
              <w:rPr>
                <w:rFonts w:ascii="Calibri" w:eastAsia="Calibri" w:hAnsi="Calibri" w:cs="Calibri"/>
                <w:sz w:val="22"/>
                <w:szCs w:val="22"/>
              </w:rPr>
              <w:t xml:space="preserve">8GO </w:t>
            </w:r>
          </w:p>
        </w:tc>
      </w:tr>
      <w:tr w:rsidR="001F2EE9" w:rsidTr="002F0F49">
        <w:trPr>
          <w:trHeight w:val="437"/>
        </w:trPr>
        <w:tc>
          <w:tcPr>
            <w:tcW w:w="2977" w:type="dxa"/>
            <w:tcBorders>
              <w:top w:val="single" w:sz="4" w:space="0" w:color="000000"/>
              <w:left w:val="single" w:sz="4" w:space="0" w:color="000000"/>
              <w:bottom w:val="single" w:sz="4" w:space="0" w:color="000000"/>
              <w:right w:val="single" w:sz="4" w:space="0" w:color="000000"/>
            </w:tcBorders>
          </w:tcPr>
          <w:p w:rsidR="001F2EE9" w:rsidRPr="004A6198" w:rsidRDefault="001F2EE9" w:rsidP="002F0F49">
            <w:pPr>
              <w:ind w:left="10" w:right="463" w:hanging="10"/>
              <w:rPr>
                <w:sz w:val="22"/>
                <w:szCs w:val="22"/>
              </w:rPr>
            </w:pPr>
            <w:r w:rsidRPr="004A6198">
              <w:rPr>
                <w:rFonts w:ascii="Calibri" w:eastAsia="Calibri" w:hAnsi="Calibri" w:cs="Calibri"/>
                <w:b/>
                <w:sz w:val="22"/>
                <w:szCs w:val="22"/>
              </w:rPr>
              <w:t xml:space="preserve">Système d’exploitation </w:t>
            </w:r>
          </w:p>
        </w:tc>
        <w:tc>
          <w:tcPr>
            <w:tcW w:w="4556" w:type="dxa"/>
            <w:tcBorders>
              <w:top w:val="single" w:sz="4" w:space="0" w:color="000000"/>
              <w:left w:val="single" w:sz="4" w:space="0" w:color="000000"/>
              <w:bottom w:val="single" w:sz="4" w:space="0" w:color="000000"/>
              <w:right w:val="single" w:sz="4" w:space="0" w:color="000000"/>
            </w:tcBorders>
          </w:tcPr>
          <w:p w:rsidR="001F2EE9" w:rsidRPr="004A6198" w:rsidRDefault="001F2EE9" w:rsidP="002F0F49">
            <w:pPr>
              <w:rPr>
                <w:sz w:val="22"/>
                <w:szCs w:val="22"/>
              </w:rPr>
            </w:pPr>
            <w:r w:rsidRPr="004A6198">
              <w:rPr>
                <w:rFonts w:ascii="Calibri" w:eastAsia="Calibri" w:hAnsi="Calibri" w:cs="Calibri"/>
                <w:sz w:val="22"/>
                <w:szCs w:val="22"/>
              </w:rPr>
              <w:t xml:space="preserve">Windows 10 professionnel  </w:t>
            </w:r>
          </w:p>
        </w:tc>
      </w:tr>
    </w:tbl>
    <w:p w:rsidR="001F2EE9" w:rsidRDefault="001F2EE9" w:rsidP="001F2EE9">
      <w:pPr>
        <w:spacing w:after="110"/>
      </w:pPr>
      <w:r>
        <w:rPr>
          <w:rFonts w:ascii="Calibri" w:eastAsia="Calibri" w:hAnsi="Calibri" w:cs="Calibri"/>
        </w:rPr>
        <w:t xml:space="preserve"> </w:t>
      </w:r>
    </w:p>
    <w:p w:rsidR="00766D3C" w:rsidRDefault="00766D3C" w:rsidP="001F2EE9">
      <w:pPr>
        <w:pStyle w:val="StyleNiveau2"/>
        <w:numPr>
          <w:ilvl w:val="0"/>
          <w:numId w:val="0"/>
        </w:numPr>
        <w:ind w:left="432" w:hanging="432"/>
      </w:pPr>
      <w:bookmarkStart w:id="32" w:name="_Toc41699379"/>
    </w:p>
    <w:p w:rsidR="001F2EE9" w:rsidRDefault="007E6D0A" w:rsidP="001F2EE9">
      <w:pPr>
        <w:pStyle w:val="StyleNiveau2"/>
        <w:numPr>
          <w:ilvl w:val="0"/>
          <w:numId w:val="0"/>
        </w:numPr>
        <w:ind w:left="432" w:hanging="432"/>
      </w:pPr>
      <w:bookmarkStart w:id="33" w:name="_Toc69401373"/>
      <w:r>
        <w:lastRenderedPageBreak/>
        <w:t xml:space="preserve">4.2. </w:t>
      </w:r>
      <w:r w:rsidR="001F2EE9">
        <w:t>Environnement Logiciel</w:t>
      </w:r>
      <w:bookmarkEnd w:id="32"/>
      <w:bookmarkEnd w:id="33"/>
      <w:r w:rsidR="001F2EE9">
        <w:t xml:space="preserve"> </w:t>
      </w:r>
    </w:p>
    <w:p w:rsidR="00A156B3" w:rsidRDefault="008520B4" w:rsidP="008520B4">
      <w:pPr>
        <w:pStyle w:val="StyleParagraphe"/>
      </w:pPr>
      <w:r>
        <w:t>Dans cette section, nous allons présenter les outils de développement et de modélisation, les langages de programmations et les technologies utilisés.</w:t>
      </w:r>
    </w:p>
    <w:p w:rsidR="008520B4" w:rsidRPr="00450959" w:rsidRDefault="008520B4" w:rsidP="00450959">
      <w:pPr>
        <w:pStyle w:val="StyleNiveau3"/>
        <w:numPr>
          <w:ilvl w:val="0"/>
          <w:numId w:val="0"/>
        </w:numPr>
        <w:ind w:left="851" w:hanging="799"/>
      </w:pPr>
      <w:bookmarkStart w:id="34" w:name="_Toc69401374"/>
      <w:r w:rsidRPr="00450959">
        <w:t>4.2.1. Outils de développement et modélisation</w:t>
      </w:r>
      <w:bookmarkEnd w:id="34"/>
      <w:r w:rsidRPr="00450959">
        <w:t xml:space="preserve"> </w:t>
      </w:r>
    </w:p>
    <w:p w:rsidR="00450959" w:rsidRDefault="00450959" w:rsidP="00450959">
      <w:pPr>
        <w:pStyle w:val="StyleParagraphe"/>
      </w:pPr>
      <w:r>
        <w:t>Les logiciels que nous avons utilisés pour la réalisation de ce projet sont représentés par le tableau numéro 4 ci-après</w:t>
      </w:r>
    </w:p>
    <w:p w:rsidR="00450959" w:rsidRDefault="00450959" w:rsidP="00450959">
      <w:pPr>
        <w:pStyle w:val="Caption"/>
        <w:jc w:val="center"/>
      </w:pPr>
      <w:bookmarkStart w:id="35" w:name="_Toc69401391"/>
      <w:bookmarkStart w:id="36" w:name="_Toc69401428"/>
      <w:bookmarkStart w:id="37" w:name="_Toc69401448"/>
      <w:r>
        <w:t xml:space="preserve">Tableau </w:t>
      </w:r>
      <w:fldSimple w:instr=" SEQ Tableau \* ARABIC ">
        <w:r w:rsidR="00EA40D3">
          <w:rPr>
            <w:noProof/>
          </w:rPr>
          <w:t>4</w:t>
        </w:r>
      </w:fldSimple>
      <w:r>
        <w:t xml:space="preserve"> : Outils de développement et modélisation</w:t>
      </w:r>
      <w:bookmarkEnd w:id="35"/>
      <w:bookmarkEnd w:id="36"/>
      <w:bookmarkEnd w:id="37"/>
      <w:r>
        <w:t xml:space="preserve"> </w:t>
      </w:r>
    </w:p>
    <w:tbl>
      <w:tblPr>
        <w:tblStyle w:val="TableGrid"/>
        <w:tblW w:w="0" w:type="auto"/>
        <w:tblLook w:val="04A0" w:firstRow="1" w:lastRow="0" w:firstColumn="1" w:lastColumn="0" w:noHBand="0" w:noVBand="1"/>
      </w:tblPr>
      <w:tblGrid>
        <w:gridCol w:w="3020"/>
        <w:gridCol w:w="3020"/>
        <w:gridCol w:w="3020"/>
      </w:tblGrid>
      <w:tr w:rsidR="002272A3" w:rsidTr="00450959">
        <w:tc>
          <w:tcPr>
            <w:tcW w:w="3020" w:type="dxa"/>
          </w:tcPr>
          <w:p w:rsidR="00450959" w:rsidRPr="00450959" w:rsidRDefault="00450959" w:rsidP="00450959">
            <w:pPr>
              <w:pStyle w:val="StyleParagraphe"/>
              <w:jc w:val="center"/>
              <w:rPr>
                <w:b/>
              </w:rPr>
            </w:pPr>
            <w:r w:rsidRPr="00450959">
              <w:rPr>
                <w:b/>
              </w:rPr>
              <w:t>Logiciel</w:t>
            </w:r>
          </w:p>
        </w:tc>
        <w:tc>
          <w:tcPr>
            <w:tcW w:w="3020" w:type="dxa"/>
          </w:tcPr>
          <w:p w:rsidR="00450959" w:rsidRPr="00450959" w:rsidRDefault="00450959" w:rsidP="00450959">
            <w:pPr>
              <w:pStyle w:val="StyleParagraphe"/>
              <w:jc w:val="center"/>
              <w:rPr>
                <w:b/>
              </w:rPr>
            </w:pPr>
            <w:r w:rsidRPr="00450959">
              <w:rPr>
                <w:b/>
              </w:rPr>
              <w:t>Logo</w:t>
            </w:r>
          </w:p>
        </w:tc>
        <w:tc>
          <w:tcPr>
            <w:tcW w:w="3020" w:type="dxa"/>
          </w:tcPr>
          <w:p w:rsidR="00450959" w:rsidRPr="00450959" w:rsidRDefault="00450959" w:rsidP="00450959">
            <w:pPr>
              <w:pStyle w:val="StyleParagraphe"/>
              <w:jc w:val="center"/>
              <w:rPr>
                <w:b/>
              </w:rPr>
            </w:pPr>
            <w:r w:rsidRPr="00450959">
              <w:rPr>
                <w:b/>
              </w:rPr>
              <w:t>Description</w:t>
            </w:r>
          </w:p>
        </w:tc>
      </w:tr>
      <w:tr w:rsidR="002272A3" w:rsidTr="00450959">
        <w:tc>
          <w:tcPr>
            <w:tcW w:w="3020" w:type="dxa"/>
          </w:tcPr>
          <w:p w:rsidR="00450959" w:rsidRPr="002272A3" w:rsidRDefault="00450959" w:rsidP="002272A3">
            <w:pPr>
              <w:pStyle w:val="StyleParagraphe"/>
              <w:jc w:val="center"/>
              <w:rPr>
                <w:b/>
              </w:rPr>
            </w:pPr>
            <w:r w:rsidRPr="002272A3">
              <w:rPr>
                <w:b/>
              </w:rPr>
              <w:t>Spring tools Suite (STS)</w:t>
            </w:r>
          </w:p>
        </w:tc>
        <w:tc>
          <w:tcPr>
            <w:tcW w:w="3020" w:type="dxa"/>
          </w:tcPr>
          <w:p w:rsidR="00EF5063" w:rsidRPr="00EF5063" w:rsidRDefault="00EF5063" w:rsidP="00EF5063">
            <w:pPr>
              <w:pStyle w:val="StyleParagraphe"/>
            </w:pPr>
            <w:r w:rsidRPr="00EF5063">
              <w:rPr>
                <w:noProof/>
              </w:rPr>
              <w:drawing>
                <wp:anchor distT="0" distB="0" distL="114300" distR="114300" simplePos="0" relativeHeight="251668480" behindDoc="1" locked="0" layoutInCell="1" allowOverlap="1">
                  <wp:simplePos x="0" y="0"/>
                  <wp:positionH relativeFrom="column">
                    <wp:posOffset>533799</wp:posOffset>
                  </wp:positionH>
                  <wp:positionV relativeFrom="paragraph">
                    <wp:posOffset>53635</wp:posOffset>
                  </wp:positionV>
                  <wp:extent cx="711835" cy="701749"/>
                  <wp:effectExtent l="0" t="0" r="0" b="3175"/>
                  <wp:wrapNone/>
                  <wp:docPr id="10" name="Picture 10" descr="C:\Users\pc\Desktop\Info\PFE\Billcom\spring-tool-suite-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Info\PFE\Billcom\spring-tool-suite-300x30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11835" cy="7017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0959" w:rsidRPr="00EF5063" w:rsidRDefault="00450959" w:rsidP="00EF5063">
            <w:pPr>
              <w:pStyle w:val="StyleParagraphe"/>
            </w:pPr>
          </w:p>
        </w:tc>
        <w:tc>
          <w:tcPr>
            <w:tcW w:w="3020" w:type="dxa"/>
          </w:tcPr>
          <w:p w:rsidR="00450959" w:rsidRPr="00512E10" w:rsidRDefault="00EF5063" w:rsidP="00512E10">
            <w:pPr>
              <w:pStyle w:val="StyleParagraphe"/>
            </w:pPr>
            <w:r w:rsidRPr="00512E10">
              <w:t>Spring Tool Suite est une applicatio</w:t>
            </w:r>
            <w:r w:rsidR="00512E10">
              <w:t xml:space="preserve">n </w:t>
            </w:r>
            <w:r w:rsidRPr="00512E10">
              <w:t>basée sur Eclipse facilitant la création de projet Spring. </w:t>
            </w:r>
            <w:r w:rsidR="002E0999">
              <w:t>[4]</w:t>
            </w:r>
          </w:p>
        </w:tc>
      </w:tr>
      <w:tr w:rsidR="002272A3" w:rsidTr="002F0F49">
        <w:tc>
          <w:tcPr>
            <w:tcW w:w="3020" w:type="dxa"/>
          </w:tcPr>
          <w:p w:rsidR="00EF5063" w:rsidRPr="002272A3" w:rsidRDefault="00EF5063" w:rsidP="002272A3">
            <w:pPr>
              <w:pStyle w:val="StyleParagraphe"/>
              <w:jc w:val="center"/>
              <w:rPr>
                <w:b/>
                <w:sz w:val="22"/>
                <w:szCs w:val="22"/>
              </w:rPr>
            </w:pPr>
            <w:r w:rsidRPr="002272A3">
              <w:rPr>
                <w:rFonts w:eastAsia="Calibri"/>
                <w:b/>
                <w:sz w:val="22"/>
                <w:szCs w:val="22"/>
              </w:rPr>
              <w:t>Visual Studio Code</w:t>
            </w:r>
          </w:p>
        </w:tc>
        <w:tc>
          <w:tcPr>
            <w:tcW w:w="3020" w:type="dxa"/>
            <w:vAlign w:val="bottom"/>
          </w:tcPr>
          <w:p w:rsidR="00EF5063" w:rsidRPr="004A6198" w:rsidRDefault="00EF5063" w:rsidP="00EF5063">
            <w:pPr>
              <w:pStyle w:val="StyleParagraphe"/>
              <w:rPr>
                <w:sz w:val="22"/>
                <w:szCs w:val="22"/>
              </w:rPr>
            </w:pPr>
            <w:r w:rsidRPr="00CE410E">
              <w:rPr>
                <w:rFonts w:eastAsia="Calibri"/>
                <w:noProof/>
                <w:sz w:val="22"/>
                <w:szCs w:val="22"/>
              </w:rPr>
              <w:drawing>
                <wp:anchor distT="0" distB="0" distL="114300" distR="114300" simplePos="0" relativeHeight="251670528" behindDoc="0" locked="0" layoutInCell="1" allowOverlap="1" wp14:anchorId="167FDFAF" wp14:editId="42B50B66">
                  <wp:simplePos x="0" y="0"/>
                  <wp:positionH relativeFrom="column">
                    <wp:posOffset>504825</wp:posOffset>
                  </wp:positionH>
                  <wp:positionV relativeFrom="paragraph">
                    <wp:posOffset>-960755</wp:posOffset>
                  </wp:positionV>
                  <wp:extent cx="664210" cy="664210"/>
                  <wp:effectExtent l="0" t="0" r="2540" b="2540"/>
                  <wp:wrapNone/>
                  <wp:docPr id="1242" name="Picture 1242" descr="C:\Users\pc\Desktop\Info\3eme\Stage2\visua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Info\3eme\Stage2\visualcod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5063" w:rsidRPr="004A6198" w:rsidRDefault="00EF5063" w:rsidP="00EF5063">
            <w:pPr>
              <w:pStyle w:val="StyleParagraphe"/>
              <w:rPr>
                <w:sz w:val="22"/>
                <w:szCs w:val="22"/>
              </w:rPr>
            </w:pPr>
            <w:r w:rsidRPr="004A6198">
              <w:rPr>
                <w:rFonts w:eastAsia="Calibri"/>
                <w:sz w:val="22"/>
                <w:szCs w:val="22"/>
              </w:rPr>
              <w:t xml:space="preserve"> </w:t>
            </w:r>
          </w:p>
        </w:tc>
        <w:tc>
          <w:tcPr>
            <w:tcW w:w="3020" w:type="dxa"/>
          </w:tcPr>
          <w:p w:rsidR="00EF5063" w:rsidRPr="00512E10" w:rsidRDefault="00EF5063" w:rsidP="00512E10">
            <w:pPr>
              <w:pStyle w:val="StyleParagraphe"/>
            </w:pPr>
            <w:r w:rsidRPr="00512E10">
              <w:t>Visual Studio Code un éditeur de code léger mais puissant qui fonctionne sur toutes les plateformes. Il prend en charge la plupart des la</w:t>
            </w:r>
            <w:r w:rsidR="006F7A6E">
              <w:t xml:space="preserve">ngages connus comme JavaScript, </w:t>
            </w:r>
            <w:r w:rsidRPr="00512E10">
              <w:t>TypeScri</w:t>
            </w:r>
            <w:r w:rsidR="006F7A6E">
              <w:t>pt, Python</w:t>
            </w:r>
            <w:r w:rsidRPr="00512E10">
              <w:t>.</w:t>
            </w:r>
            <w:r w:rsidR="002E0999">
              <w:t>[5]</w:t>
            </w:r>
          </w:p>
        </w:tc>
      </w:tr>
      <w:tr w:rsidR="002272A3" w:rsidTr="002F0F49">
        <w:tc>
          <w:tcPr>
            <w:tcW w:w="3020" w:type="dxa"/>
          </w:tcPr>
          <w:p w:rsidR="00EF5063" w:rsidRPr="002272A3" w:rsidRDefault="00EF5063" w:rsidP="002272A3">
            <w:pPr>
              <w:pStyle w:val="StyleParagraphe"/>
              <w:jc w:val="center"/>
              <w:rPr>
                <w:rFonts w:eastAsia="Calibri"/>
                <w:b/>
                <w:sz w:val="22"/>
                <w:szCs w:val="22"/>
              </w:rPr>
            </w:pPr>
            <w:r w:rsidRPr="002272A3">
              <w:rPr>
                <w:rFonts w:eastAsia="Calibri"/>
                <w:b/>
                <w:sz w:val="22"/>
                <w:szCs w:val="22"/>
              </w:rPr>
              <w:t>MySQL</w:t>
            </w:r>
          </w:p>
        </w:tc>
        <w:tc>
          <w:tcPr>
            <w:tcW w:w="3020" w:type="dxa"/>
            <w:vAlign w:val="bottom"/>
          </w:tcPr>
          <w:p w:rsidR="00EF5063" w:rsidRPr="00D24C4D" w:rsidRDefault="00EF5063" w:rsidP="00EF5063">
            <w:pPr>
              <w:pStyle w:val="StyleParagraphe"/>
              <w:rPr>
                <w:noProof/>
                <w:sz w:val="22"/>
                <w:szCs w:val="22"/>
              </w:rPr>
            </w:pPr>
            <w:r w:rsidRPr="00D24C4D">
              <w:rPr>
                <w:noProof/>
                <w:sz w:val="22"/>
                <w:szCs w:val="22"/>
              </w:rPr>
              <w:drawing>
                <wp:anchor distT="0" distB="0" distL="114300" distR="114300" simplePos="0" relativeHeight="251672576" behindDoc="0" locked="0" layoutInCell="1" allowOverlap="1" wp14:anchorId="33B34E05" wp14:editId="00C4EA91">
                  <wp:simplePos x="0" y="0"/>
                  <wp:positionH relativeFrom="column">
                    <wp:posOffset>361315</wp:posOffset>
                  </wp:positionH>
                  <wp:positionV relativeFrom="paragraph">
                    <wp:posOffset>-1353185</wp:posOffset>
                  </wp:positionV>
                  <wp:extent cx="997585" cy="754380"/>
                  <wp:effectExtent l="0" t="0" r="0" b="7620"/>
                  <wp:wrapNone/>
                  <wp:docPr id="1246" name="Picture 1246" descr="C:\Users\pc\Desktop\Info\3eme\Stage2\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Info\3eme\Stage2\mysq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7585" cy="7543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0" w:type="dxa"/>
          </w:tcPr>
          <w:p w:rsidR="00EF5063" w:rsidRPr="00512E10" w:rsidRDefault="00EF5063" w:rsidP="00512E10">
            <w:pPr>
              <w:pStyle w:val="StyleParagraphe"/>
            </w:pPr>
            <w:r w:rsidRPr="00512E10">
              <w:rPr>
                <w:rStyle w:val="lang-en"/>
              </w:rPr>
              <w:t>MySQL</w:t>
            </w:r>
            <w:r w:rsidRPr="00512E10">
              <w:t> est un </w:t>
            </w:r>
            <w:hyperlink r:id="rId25" w:tooltip="Système de gestion de base de données" w:history="1">
              <w:r w:rsidRPr="00512E10">
                <w:rPr>
                  <w:rStyle w:val="Hyperlink"/>
                  <w:color w:val="auto"/>
                  <w:u w:val="none"/>
                </w:rPr>
                <w:t>système de gestion de bases de données</w:t>
              </w:r>
            </w:hyperlink>
            <w:r w:rsidRPr="00512E10">
              <w:t> relationnelles (SGBDR). Il est distribué sous une double licence </w:t>
            </w:r>
            <w:hyperlink r:id="rId26" w:tooltip="Licence publique générale GNU" w:history="1">
              <w:r w:rsidRPr="00512E10">
                <w:rPr>
                  <w:rStyle w:val="Hyperlink"/>
                  <w:color w:val="auto"/>
                  <w:u w:val="none"/>
                </w:rPr>
                <w:t>GPL</w:t>
              </w:r>
            </w:hyperlink>
            <w:r w:rsidRPr="00512E10">
              <w:t> et </w:t>
            </w:r>
            <w:hyperlink r:id="rId27" w:tooltip="Logiciel propriétaire" w:history="1">
              <w:r w:rsidRPr="00512E10">
                <w:rPr>
                  <w:rStyle w:val="Hyperlink"/>
                  <w:color w:val="auto"/>
                  <w:u w:val="none"/>
                </w:rPr>
                <w:t>propriétaire</w:t>
              </w:r>
            </w:hyperlink>
            <w:r w:rsidRPr="00512E10">
              <w:t>. Il fait partie des logiciels de gestion de </w:t>
            </w:r>
            <w:hyperlink r:id="rId28" w:tooltip="Base de données" w:history="1">
              <w:r w:rsidRPr="00512E10">
                <w:rPr>
                  <w:rStyle w:val="Hyperlink"/>
                  <w:color w:val="auto"/>
                  <w:u w:val="none"/>
                </w:rPr>
                <w:t>base de données</w:t>
              </w:r>
            </w:hyperlink>
            <w:r w:rsidRPr="00512E10">
              <w:t> les plus utilisés au monde.</w:t>
            </w:r>
            <w:r w:rsidR="002E0999">
              <w:t>[6]</w:t>
            </w:r>
          </w:p>
        </w:tc>
      </w:tr>
      <w:tr w:rsidR="002272A3" w:rsidTr="00450959">
        <w:tc>
          <w:tcPr>
            <w:tcW w:w="3020" w:type="dxa"/>
          </w:tcPr>
          <w:p w:rsidR="00EF5063" w:rsidRPr="002272A3" w:rsidRDefault="00EF5063" w:rsidP="002272A3">
            <w:pPr>
              <w:pStyle w:val="StyleParagraphe"/>
              <w:jc w:val="center"/>
              <w:rPr>
                <w:b/>
                <w:sz w:val="22"/>
                <w:szCs w:val="22"/>
              </w:rPr>
            </w:pPr>
            <w:r w:rsidRPr="002272A3">
              <w:rPr>
                <w:b/>
                <w:sz w:val="22"/>
                <w:szCs w:val="22"/>
              </w:rPr>
              <w:lastRenderedPageBreak/>
              <w:t>Star</w:t>
            </w:r>
            <w:r w:rsidRPr="002272A3">
              <w:rPr>
                <w:rFonts w:eastAsia="Calibri"/>
                <w:b/>
                <w:sz w:val="22"/>
                <w:szCs w:val="22"/>
              </w:rPr>
              <w:t>UML</w:t>
            </w:r>
          </w:p>
        </w:tc>
        <w:tc>
          <w:tcPr>
            <w:tcW w:w="3020" w:type="dxa"/>
          </w:tcPr>
          <w:p w:rsidR="00EF5063" w:rsidRPr="004A6198" w:rsidRDefault="00EF5063" w:rsidP="00EF5063">
            <w:pPr>
              <w:pStyle w:val="StyleParagraphe"/>
              <w:rPr>
                <w:sz w:val="22"/>
                <w:szCs w:val="22"/>
              </w:rPr>
            </w:pPr>
            <w:r w:rsidRPr="004A6198">
              <w:rPr>
                <w:noProof/>
                <w:sz w:val="22"/>
                <w:szCs w:val="22"/>
              </w:rPr>
              <w:drawing>
                <wp:anchor distT="0" distB="0" distL="114300" distR="114300" simplePos="0" relativeHeight="251674624" behindDoc="1" locked="0" layoutInCell="1" allowOverlap="1" wp14:anchorId="6FC10E1F" wp14:editId="5C47ADD3">
                  <wp:simplePos x="0" y="0"/>
                  <wp:positionH relativeFrom="column">
                    <wp:posOffset>568960</wp:posOffset>
                  </wp:positionH>
                  <wp:positionV relativeFrom="paragraph">
                    <wp:posOffset>128566</wp:posOffset>
                  </wp:positionV>
                  <wp:extent cx="654685" cy="724535"/>
                  <wp:effectExtent l="0" t="0" r="0" b="0"/>
                  <wp:wrapTight wrapText="bothSides">
                    <wp:wrapPolygon edited="0">
                      <wp:start x="8799" y="0"/>
                      <wp:lineTo x="0" y="7951"/>
                      <wp:lineTo x="0" y="9087"/>
                      <wp:lineTo x="2514" y="18174"/>
                      <wp:lineTo x="2514" y="21013"/>
                      <wp:lineTo x="18227" y="21013"/>
                      <wp:lineTo x="18227" y="18174"/>
                      <wp:lineTo x="20741" y="9087"/>
                      <wp:lineTo x="20741" y="7951"/>
                      <wp:lineTo x="11942" y="0"/>
                      <wp:lineTo x="8799" y="0"/>
                    </wp:wrapPolygon>
                  </wp:wrapTight>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54685" cy="724535"/>
                          </a:xfrm>
                          <a:prstGeom prst="rect">
                            <a:avLst/>
                          </a:prstGeom>
                        </pic:spPr>
                      </pic:pic>
                    </a:graphicData>
                  </a:graphic>
                  <wp14:sizeRelH relativeFrom="margin">
                    <wp14:pctWidth>0</wp14:pctWidth>
                  </wp14:sizeRelH>
                  <wp14:sizeRelV relativeFrom="margin">
                    <wp14:pctHeight>0</wp14:pctHeight>
                  </wp14:sizeRelV>
                </wp:anchor>
              </w:drawing>
            </w:r>
            <w:r w:rsidRPr="004A6198">
              <w:rPr>
                <w:rFonts w:eastAsia="Calibri"/>
                <w:sz w:val="22"/>
                <w:szCs w:val="22"/>
              </w:rPr>
              <w:t xml:space="preserve"> </w:t>
            </w:r>
          </w:p>
          <w:p w:rsidR="00EF5063" w:rsidRPr="004A6198" w:rsidRDefault="00EF5063" w:rsidP="00EF5063">
            <w:pPr>
              <w:pStyle w:val="StyleParagraphe"/>
              <w:rPr>
                <w:sz w:val="22"/>
                <w:szCs w:val="22"/>
              </w:rPr>
            </w:pPr>
          </w:p>
        </w:tc>
        <w:tc>
          <w:tcPr>
            <w:tcW w:w="3020" w:type="dxa"/>
          </w:tcPr>
          <w:p w:rsidR="00EF5063" w:rsidRPr="00512E10" w:rsidRDefault="00EF5063" w:rsidP="00512E10">
            <w:pPr>
              <w:pStyle w:val="StyleParagraphe"/>
            </w:pPr>
            <w:r w:rsidRPr="00512E10">
              <w:t>StarUML est un logiciel de modélisation</w:t>
            </w:r>
            <w:hyperlink r:id="rId30">
              <w:r w:rsidRPr="00512E10">
                <w:t xml:space="preserve"> </w:t>
              </w:r>
            </w:hyperlink>
            <w:hyperlink r:id="rId31">
              <w:r w:rsidRPr="00512E10">
                <w:t>UML</w:t>
              </w:r>
            </w:hyperlink>
            <w:hyperlink r:id="rId32">
              <w:r w:rsidRPr="00512E10">
                <w:t>,</w:t>
              </w:r>
            </w:hyperlink>
            <w:r w:rsidRPr="00512E10">
              <w:t xml:space="preserve"> qui a été "cédé comme</w:t>
            </w:r>
            <w:hyperlink r:id="rId33">
              <w:r w:rsidRPr="00512E10">
                <w:t xml:space="preserve"> </w:t>
              </w:r>
            </w:hyperlink>
            <w:hyperlink r:id="rId34">
              <w:r w:rsidRPr="00512E10">
                <w:t>open source"</w:t>
              </w:r>
            </w:hyperlink>
            <w:r w:rsidRPr="00512E10">
              <w:t xml:space="preserve"> par son éditeur, à </w:t>
            </w:r>
            <w:r w:rsidRPr="00512E10">
              <w:tab/>
              <w:t>la fin de son exploitation commerciale (qui visiblement continue ...), sous une licence modifiée de GNU GPL.</w:t>
            </w:r>
            <w:r w:rsidR="002E0999">
              <w:t>[7]</w:t>
            </w:r>
          </w:p>
        </w:tc>
      </w:tr>
      <w:tr w:rsidR="002272A3" w:rsidTr="002F0F49">
        <w:tc>
          <w:tcPr>
            <w:tcW w:w="3020" w:type="dxa"/>
          </w:tcPr>
          <w:p w:rsidR="002272A3" w:rsidRPr="002272A3" w:rsidRDefault="002272A3" w:rsidP="002272A3">
            <w:pPr>
              <w:pStyle w:val="StyleParagraphe"/>
              <w:jc w:val="center"/>
              <w:rPr>
                <w:rFonts w:eastAsia="Calibri"/>
                <w:b/>
                <w:sz w:val="22"/>
                <w:szCs w:val="22"/>
              </w:rPr>
            </w:pPr>
            <w:r w:rsidRPr="002272A3">
              <w:rPr>
                <w:rFonts w:eastAsia="Calibri"/>
                <w:b/>
                <w:sz w:val="22"/>
                <w:szCs w:val="22"/>
              </w:rPr>
              <w:t>XAMPP</w:t>
            </w:r>
          </w:p>
        </w:tc>
        <w:tc>
          <w:tcPr>
            <w:tcW w:w="3020" w:type="dxa"/>
            <w:vAlign w:val="bottom"/>
          </w:tcPr>
          <w:p w:rsidR="002272A3" w:rsidRPr="004A6198" w:rsidRDefault="002272A3" w:rsidP="002272A3">
            <w:pPr>
              <w:pStyle w:val="StyleParagraphe"/>
              <w:rPr>
                <w:sz w:val="22"/>
                <w:szCs w:val="22"/>
              </w:rPr>
            </w:pPr>
            <w:r w:rsidRPr="00CE410E">
              <w:rPr>
                <w:noProof/>
                <w:sz w:val="22"/>
                <w:szCs w:val="22"/>
              </w:rPr>
              <w:drawing>
                <wp:anchor distT="0" distB="0" distL="114300" distR="114300" simplePos="0" relativeHeight="251676672" behindDoc="0" locked="0" layoutInCell="1" allowOverlap="1" wp14:anchorId="47980BE8" wp14:editId="2F0D9AA6">
                  <wp:simplePos x="0" y="0"/>
                  <wp:positionH relativeFrom="column">
                    <wp:posOffset>596900</wp:posOffset>
                  </wp:positionH>
                  <wp:positionV relativeFrom="paragraph">
                    <wp:posOffset>-720725</wp:posOffset>
                  </wp:positionV>
                  <wp:extent cx="594995" cy="594995"/>
                  <wp:effectExtent l="0" t="0" r="0" b="0"/>
                  <wp:wrapNone/>
                  <wp:docPr id="1244" name="Picture 1244" descr="C:\Users\pc\Desktop\Info\3eme\Stage2\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Info\3eme\Stage2\xam.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995" cy="5949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0" w:type="dxa"/>
          </w:tcPr>
          <w:p w:rsidR="002272A3" w:rsidRPr="00512E10" w:rsidRDefault="002272A3" w:rsidP="00512E10">
            <w:pPr>
              <w:pStyle w:val="StyleParagraphe"/>
            </w:pPr>
            <w:r w:rsidRPr="00512E10">
              <w:t>XAMPP est un ensemble de </w:t>
            </w:r>
            <w:hyperlink r:id="rId36" w:tooltip="Logiciel" w:history="1">
              <w:r w:rsidRPr="00512E10">
                <w:rPr>
                  <w:rStyle w:val="Hyperlink"/>
                  <w:color w:val="auto"/>
                  <w:u w:val="none"/>
                </w:rPr>
                <w:t>logiciels</w:t>
              </w:r>
            </w:hyperlink>
            <w:r w:rsidRPr="00512E10">
              <w:t> permettant de mettre en place un </w:t>
            </w:r>
            <w:hyperlink r:id="rId37" w:tooltip="Serveur Web" w:history="1">
              <w:r w:rsidRPr="00512E10">
                <w:rPr>
                  <w:rStyle w:val="Hyperlink"/>
                  <w:color w:val="auto"/>
                  <w:u w:val="none"/>
                </w:rPr>
                <w:t>serveur Web</w:t>
              </w:r>
            </w:hyperlink>
            <w:r w:rsidRPr="00512E10">
              <w:t> local, un </w:t>
            </w:r>
            <w:hyperlink r:id="rId38" w:tooltip="Serveur FTP" w:history="1">
              <w:r w:rsidRPr="00512E10">
                <w:rPr>
                  <w:rStyle w:val="Hyperlink"/>
                  <w:color w:val="auto"/>
                  <w:u w:val="none"/>
                </w:rPr>
                <w:t>serveur FTP</w:t>
              </w:r>
            </w:hyperlink>
            <w:r w:rsidRPr="00512E10">
              <w:t> et un électronique.</w:t>
            </w:r>
            <w:r w:rsidR="002E0999">
              <w:t>[8]</w:t>
            </w:r>
          </w:p>
        </w:tc>
      </w:tr>
      <w:tr w:rsidR="002272A3" w:rsidTr="002F0F49">
        <w:tc>
          <w:tcPr>
            <w:tcW w:w="3020" w:type="dxa"/>
          </w:tcPr>
          <w:p w:rsidR="002272A3" w:rsidRDefault="002272A3" w:rsidP="002272A3">
            <w:pPr>
              <w:pStyle w:val="StyleParagraphe"/>
              <w:rPr>
                <w:rFonts w:eastAsia="Calibri"/>
                <w:sz w:val="22"/>
                <w:szCs w:val="22"/>
              </w:rPr>
            </w:pPr>
          </w:p>
          <w:p w:rsidR="002272A3" w:rsidRPr="002272A3" w:rsidRDefault="002272A3" w:rsidP="002272A3">
            <w:pPr>
              <w:pStyle w:val="StyleParagraphe"/>
              <w:jc w:val="center"/>
              <w:rPr>
                <w:rFonts w:eastAsia="Calibri"/>
                <w:b/>
                <w:sz w:val="22"/>
                <w:szCs w:val="22"/>
              </w:rPr>
            </w:pPr>
            <w:r w:rsidRPr="002272A3">
              <w:rPr>
                <w:rFonts w:eastAsia="Calibri"/>
                <w:b/>
                <w:sz w:val="22"/>
                <w:szCs w:val="22"/>
              </w:rPr>
              <w:t>Gitlab</w:t>
            </w:r>
          </w:p>
          <w:p w:rsidR="002272A3" w:rsidRDefault="002272A3" w:rsidP="002272A3">
            <w:pPr>
              <w:pStyle w:val="StyleParagraphe"/>
              <w:rPr>
                <w:rFonts w:eastAsia="Calibri"/>
                <w:sz w:val="22"/>
                <w:szCs w:val="22"/>
              </w:rPr>
            </w:pPr>
          </w:p>
          <w:p w:rsidR="002272A3" w:rsidRDefault="002272A3" w:rsidP="002272A3">
            <w:pPr>
              <w:pStyle w:val="StyleParagraphe"/>
              <w:rPr>
                <w:rFonts w:eastAsia="Calibri"/>
                <w:sz w:val="22"/>
                <w:szCs w:val="22"/>
              </w:rPr>
            </w:pPr>
          </w:p>
          <w:p w:rsidR="002272A3" w:rsidRDefault="002272A3" w:rsidP="002272A3">
            <w:pPr>
              <w:pStyle w:val="StyleParagraphe"/>
              <w:rPr>
                <w:rFonts w:eastAsia="Calibri"/>
                <w:sz w:val="22"/>
                <w:szCs w:val="22"/>
              </w:rPr>
            </w:pPr>
          </w:p>
        </w:tc>
        <w:tc>
          <w:tcPr>
            <w:tcW w:w="3020" w:type="dxa"/>
            <w:vAlign w:val="bottom"/>
          </w:tcPr>
          <w:p w:rsidR="002272A3" w:rsidRPr="002272A3" w:rsidRDefault="002272A3" w:rsidP="002272A3">
            <w:pPr>
              <w:pStyle w:val="StyleParagraphe"/>
              <w:rPr>
                <w:noProof/>
                <w:sz w:val="22"/>
                <w:szCs w:val="22"/>
              </w:rPr>
            </w:pPr>
            <w:r w:rsidRPr="002272A3">
              <w:rPr>
                <w:noProof/>
                <w:sz w:val="22"/>
                <w:szCs w:val="22"/>
              </w:rPr>
              <w:drawing>
                <wp:anchor distT="0" distB="0" distL="114300" distR="114300" simplePos="0" relativeHeight="251678720" behindDoc="0" locked="0" layoutInCell="1" allowOverlap="1">
                  <wp:simplePos x="0" y="0"/>
                  <wp:positionH relativeFrom="column">
                    <wp:posOffset>510540</wp:posOffset>
                  </wp:positionH>
                  <wp:positionV relativeFrom="paragraph">
                    <wp:posOffset>-939165</wp:posOffset>
                  </wp:positionV>
                  <wp:extent cx="764540" cy="707390"/>
                  <wp:effectExtent l="0" t="0" r="0" b="0"/>
                  <wp:wrapNone/>
                  <wp:docPr id="12" name="Picture 12" descr="C:\Users\pc\Desktop\Info\PFE\Billcom\gi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Info\PFE\Billcom\gitlab.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64540" cy="7073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0" w:type="dxa"/>
          </w:tcPr>
          <w:p w:rsidR="002272A3" w:rsidRPr="00512E10" w:rsidRDefault="00512E10" w:rsidP="00512E10">
            <w:pPr>
              <w:pStyle w:val="StyleParagraphe"/>
            </w:pPr>
            <w:r w:rsidRPr="00512E10">
              <w:t>c’est une plateforme permettant d’héberger et de gérer des projets web de A à Z. Présentée comme la plateforme des développeurs modernes, elle offre la possibilité de gérer ses dépôts Git et ainsi de mieux appréhender la gestion des versions de vos codes sources.</w:t>
            </w:r>
            <w:r w:rsidR="002E0999">
              <w:t>[9]</w:t>
            </w:r>
          </w:p>
        </w:tc>
      </w:tr>
    </w:tbl>
    <w:p w:rsidR="00450959" w:rsidRPr="008520B4" w:rsidRDefault="00450959" w:rsidP="00450959">
      <w:pPr>
        <w:pStyle w:val="StyleParagraphe"/>
      </w:pPr>
    </w:p>
    <w:p w:rsidR="006F7A6E" w:rsidRDefault="006F7A6E" w:rsidP="006F7A6E">
      <w:pPr>
        <w:pStyle w:val="StyleNiveau3"/>
        <w:numPr>
          <w:ilvl w:val="0"/>
          <w:numId w:val="0"/>
        </w:numPr>
        <w:ind w:left="851" w:hanging="799"/>
      </w:pPr>
    </w:p>
    <w:p w:rsidR="006F7A6E" w:rsidRDefault="006F7A6E" w:rsidP="006F7A6E">
      <w:pPr>
        <w:pStyle w:val="StyleNiveau3"/>
        <w:numPr>
          <w:ilvl w:val="0"/>
          <w:numId w:val="0"/>
        </w:numPr>
        <w:ind w:left="851" w:hanging="799"/>
      </w:pPr>
    </w:p>
    <w:p w:rsidR="006F7A6E" w:rsidRDefault="006F7A6E" w:rsidP="006F7A6E">
      <w:pPr>
        <w:pStyle w:val="StyleNiveau3"/>
        <w:numPr>
          <w:ilvl w:val="0"/>
          <w:numId w:val="0"/>
        </w:numPr>
        <w:ind w:left="851" w:hanging="799"/>
      </w:pPr>
    </w:p>
    <w:p w:rsidR="006F7A6E" w:rsidRDefault="006F7A6E" w:rsidP="006F7A6E">
      <w:pPr>
        <w:pStyle w:val="StyleNiveau3"/>
        <w:numPr>
          <w:ilvl w:val="0"/>
          <w:numId w:val="0"/>
        </w:numPr>
        <w:ind w:left="851" w:hanging="799"/>
      </w:pPr>
    </w:p>
    <w:p w:rsidR="006F7A6E" w:rsidRDefault="006F7A6E" w:rsidP="006F7A6E">
      <w:pPr>
        <w:pStyle w:val="StyleNiveau3"/>
        <w:numPr>
          <w:ilvl w:val="0"/>
          <w:numId w:val="0"/>
        </w:numPr>
        <w:ind w:left="851" w:hanging="799"/>
      </w:pPr>
    </w:p>
    <w:p w:rsidR="008520B4" w:rsidRDefault="006F7A6E" w:rsidP="006F7A6E">
      <w:pPr>
        <w:pStyle w:val="StyleNiveau3"/>
        <w:numPr>
          <w:ilvl w:val="0"/>
          <w:numId w:val="0"/>
        </w:numPr>
        <w:ind w:left="851" w:hanging="799"/>
      </w:pPr>
      <w:bookmarkStart w:id="38" w:name="_Toc69401375"/>
      <w:r>
        <w:lastRenderedPageBreak/>
        <w:t>4.2.2. Les outils de test</w:t>
      </w:r>
      <w:bookmarkEnd w:id="38"/>
    </w:p>
    <w:p w:rsidR="006F7A6E" w:rsidRDefault="006F7A6E" w:rsidP="006F7A6E">
      <w:pPr>
        <w:pStyle w:val="StyleNiveau3"/>
        <w:numPr>
          <w:ilvl w:val="0"/>
          <w:numId w:val="0"/>
        </w:numPr>
        <w:ind w:left="851" w:hanging="799"/>
      </w:pPr>
    </w:p>
    <w:p w:rsidR="006F7A6E" w:rsidRPr="006F7A6E" w:rsidRDefault="006F7A6E" w:rsidP="006F7A6E">
      <w:pPr>
        <w:pStyle w:val="StyleParagraphe"/>
      </w:pPr>
      <w:r w:rsidRPr="006F7A6E">
        <w:t>Le test du logiciel fait partie du cycle de vie du développement , son objectif est de s’assurer que le code à déployer est de haute qualité, sans bugs ni erreurs logiques. Afin de faire les tests de l’application nous utilisons les outils suivants</w:t>
      </w:r>
    </w:p>
    <w:p w:rsidR="006F7A6E" w:rsidRDefault="006F7A6E" w:rsidP="006F7A6E">
      <w:pPr>
        <w:pStyle w:val="Caption"/>
        <w:jc w:val="center"/>
      </w:pPr>
      <w:bookmarkStart w:id="39" w:name="_Toc69401392"/>
      <w:bookmarkStart w:id="40" w:name="_Toc69401429"/>
      <w:bookmarkStart w:id="41" w:name="_Toc69401449"/>
      <w:r>
        <w:t xml:space="preserve">Tableau </w:t>
      </w:r>
      <w:fldSimple w:instr=" SEQ Tableau \* ARABIC ">
        <w:r w:rsidR="00EA40D3">
          <w:rPr>
            <w:noProof/>
          </w:rPr>
          <w:t>5</w:t>
        </w:r>
      </w:fldSimple>
      <w:r>
        <w:t xml:space="preserve"> : Outils de test</w:t>
      </w:r>
      <w:bookmarkEnd w:id="39"/>
      <w:bookmarkEnd w:id="40"/>
      <w:bookmarkEnd w:id="41"/>
    </w:p>
    <w:tbl>
      <w:tblPr>
        <w:tblStyle w:val="TableGrid"/>
        <w:tblW w:w="0" w:type="auto"/>
        <w:tblLook w:val="04A0" w:firstRow="1" w:lastRow="0" w:firstColumn="1" w:lastColumn="0" w:noHBand="0" w:noVBand="1"/>
      </w:tblPr>
      <w:tblGrid>
        <w:gridCol w:w="3020"/>
        <w:gridCol w:w="3020"/>
        <w:gridCol w:w="3020"/>
      </w:tblGrid>
      <w:tr w:rsidR="006F7A6E" w:rsidRPr="00450959" w:rsidTr="006F7A6E">
        <w:tc>
          <w:tcPr>
            <w:tcW w:w="3020" w:type="dxa"/>
          </w:tcPr>
          <w:p w:rsidR="006F7A6E" w:rsidRPr="00450959" w:rsidRDefault="006F7A6E" w:rsidP="002F0F49">
            <w:pPr>
              <w:pStyle w:val="StyleParagraphe"/>
              <w:jc w:val="center"/>
              <w:rPr>
                <w:b/>
              </w:rPr>
            </w:pPr>
            <w:r w:rsidRPr="00450959">
              <w:rPr>
                <w:b/>
              </w:rPr>
              <w:t>Logiciel</w:t>
            </w:r>
          </w:p>
        </w:tc>
        <w:tc>
          <w:tcPr>
            <w:tcW w:w="3020" w:type="dxa"/>
          </w:tcPr>
          <w:p w:rsidR="006F7A6E" w:rsidRPr="00450959" w:rsidRDefault="006F7A6E" w:rsidP="002F0F49">
            <w:pPr>
              <w:pStyle w:val="StyleParagraphe"/>
              <w:jc w:val="center"/>
              <w:rPr>
                <w:b/>
              </w:rPr>
            </w:pPr>
            <w:r w:rsidRPr="00450959">
              <w:rPr>
                <w:b/>
              </w:rPr>
              <w:t>Logo</w:t>
            </w:r>
          </w:p>
        </w:tc>
        <w:tc>
          <w:tcPr>
            <w:tcW w:w="3020" w:type="dxa"/>
          </w:tcPr>
          <w:p w:rsidR="006F7A6E" w:rsidRPr="00450959" w:rsidRDefault="006F7A6E" w:rsidP="002F0F49">
            <w:pPr>
              <w:pStyle w:val="StyleParagraphe"/>
              <w:jc w:val="center"/>
              <w:rPr>
                <w:b/>
              </w:rPr>
            </w:pPr>
            <w:r w:rsidRPr="00450959">
              <w:rPr>
                <w:b/>
              </w:rPr>
              <w:t>Description</w:t>
            </w:r>
          </w:p>
        </w:tc>
      </w:tr>
      <w:tr w:rsidR="006F7A6E" w:rsidTr="002F0F49">
        <w:tc>
          <w:tcPr>
            <w:tcW w:w="3020" w:type="dxa"/>
          </w:tcPr>
          <w:p w:rsidR="006F7A6E" w:rsidRPr="006F7A6E" w:rsidRDefault="006F7A6E" w:rsidP="002F0F49">
            <w:pPr>
              <w:pStyle w:val="StyleParagraphe"/>
              <w:jc w:val="center"/>
              <w:rPr>
                <w:rFonts w:eastAsia="Calibri"/>
                <w:b/>
                <w:sz w:val="22"/>
                <w:szCs w:val="22"/>
              </w:rPr>
            </w:pPr>
            <w:r w:rsidRPr="006F7A6E">
              <w:rPr>
                <w:b/>
              </w:rPr>
              <w:t>SwaggerUI</w:t>
            </w:r>
          </w:p>
        </w:tc>
        <w:tc>
          <w:tcPr>
            <w:tcW w:w="3020" w:type="dxa"/>
            <w:vAlign w:val="bottom"/>
          </w:tcPr>
          <w:p w:rsidR="006F7A6E" w:rsidRPr="00CE410E" w:rsidRDefault="006F7A6E" w:rsidP="002F0F49">
            <w:pPr>
              <w:pStyle w:val="StyleParagraphe"/>
              <w:rPr>
                <w:noProof/>
                <w:sz w:val="22"/>
                <w:szCs w:val="22"/>
              </w:rPr>
            </w:pPr>
            <w:r w:rsidRPr="002272A3">
              <w:rPr>
                <w:noProof/>
                <w:sz w:val="22"/>
                <w:szCs w:val="22"/>
              </w:rPr>
              <w:drawing>
                <wp:anchor distT="0" distB="0" distL="114300" distR="114300" simplePos="0" relativeHeight="251680768" behindDoc="0" locked="0" layoutInCell="1" allowOverlap="1" wp14:anchorId="53BF0787" wp14:editId="62909E02">
                  <wp:simplePos x="0" y="0"/>
                  <wp:positionH relativeFrom="column">
                    <wp:posOffset>469265</wp:posOffset>
                  </wp:positionH>
                  <wp:positionV relativeFrom="paragraph">
                    <wp:posOffset>-1670050</wp:posOffset>
                  </wp:positionV>
                  <wp:extent cx="903605" cy="903605"/>
                  <wp:effectExtent l="0" t="0" r="0" b="0"/>
                  <wp:wrapNone/>
                  <wp:docPr id="11" name="Picture 11" descr="C:\Users\pc\Desktop\Info\PFE\Billcom\swa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Info\PFE\Billcom\swagger.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03605" cy="9036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0" w:type="dxa"/>
          </w:tcPr>
          <w:p w:rsidR="006F7A6E" w:rsidRPr="00512E10" w:rsidRDefault="006F7A6E" w:rsidP="002F0F49">
            <w:pPr>
              <w:pStyle w:val="StyleParagraphe"/>
            </w:pPr>
            <w:r w:rsidRPr="00512E10">
              <w:t>C’est une plateforme qui offre des outils permettant de générer la documentation pour son API Web. Il offre également une interface permettant d’explorer et tester les différentes méthodes offertes par le service.</w:t>
            </w:r>
            <w:r w:rsidR="002E0999">
              <w:t>[10]</w:t>
            </w:r>
          </w:p>
        </w:tc>
      </w:tr>
      <w:tr w:rsidR="006F7A6E" w:rsidTr="002F0F49">
        <w:tc>
          <w:tcPr>
            <w:tcW w:w="3020" w:type="dxa"/>
          </w:tcPr>
          <w:p w:rsidR="006F7A6E" w:rsidRPr="006F7A6E" w:rsidRDefault="006F7A6E" w:rsidP="006F7A6E">
            <w:pPr>
              <w:pStyle w:val="StyleParagraphe"/>
              <w:jc w:val="center"/>
              <w:rPr>
                <w:rFonts w:eastAsia="Calibri"/>
                <w:b/>
                <w:sz w:val="22"/>
                <w:szCs w:val="22"/>
              </w:rPr>
            </w:pPr>
            <w:r w:rsidRPr="006F7A6E">
              <w:rPr>
                <w:b/>
              </w:rPr>
              <w:t>Junit 5</w:t>
            </w:r>
          </w:p>
        </w:tc>
        <w:tc>
          <w:tcPr>
            <w:tcW w:w="3020" w:type="dxa"/>
            <w:vAlign w:val="bottom"/>
          </w:tcPr>
          <w:p w:rsidR="006F7A6E" w:rsidRDefault="006F7A6E" w:rsidP="002F0F49">
            <w:pPr>
              <w:pStyle w:val="StyleParagraphe"/>
              <w:rPr>
                <w:noProof/>
                <w:sz w:val="22"/>
                <w:szCs w:val="22"/>
              </w:rPr>
            </w:pPr>
            <w:r w:rsidRPr="006F7A6E">
              <w:rPr>
                <w:noProof/>
                <w:sz w:val="22"/>
                <w:szCs w:val="22"/>
              </w:rPr>
              <w:drawing>
                <wp:anchor distT="0" distB="0" distL="114300" distR="114300" simplePos="0" relativeHeight="251681792" behindDoc="0" locked="0" layoutInCell="1" allowOverlap="1">
                  <wp:simplePos x="0" y="0"/>
                  <wp:positionH relativeFrom="column">
                    <wp:posOffset>584835</wp:posOffset>
                  </wp:positionH>
                  <wp:positionV relativeFrom="paragraph">
                    <wp:posOffset>-455295</wp:posOffset>
                  </wp:positionV>
                  <wp:extent cx="615950" cy="615950"/>
                  <wp:effectExtent l="0" t="0" r="0" b="0"/>
                  <wp:wrapNone/>
                  <wp:docPr id="13" name="Picture 13" descr="C:\Users\pc\Desktop\Info\PFE\Billcom\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Info\PFE\Billcom\junit.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7A6E" w:rsidRPr="002272A3" w:rsidRDefault="006F7A6E" w:rsidP="002F0F49">
            <w:pPr>
              <w:pStyle w:val="StyleParagraphe"/>
              <w:rPr>
                <w:noProof/>
                <w:sz w:val="22"/>
                <w:szCs w:val="22"/>
              </w:rPr>
            </w:pPr>
          </w:p>
        </w:tc>
        <w:tc>
          <w:tcPr>
            <w:tcW w:w="3020" w:type="dxa"/>
          </w:tcPr>
          <w:p w:rsidR="006F7A6E" w:rsidRPr="00512E10" w:rsidRDefault="006F7A6E" w:rsidP="002F0F49">
            <w:pPr>
              <w:pStyle w:val="StyleParagraphe"/>
            </w:pPr>
            <w:r>
              <w:t>C’est un framework de test unitaire, "Junit" qui est un framework open source pour le développement et l’exécution de tests unitaires avec le langage Java</w:t>
            </w:r>
            <w:r w:rsidR="002E0999">
              <w:t>[11]</w:t>
            </w:r>
          </w:p>
        </w:tc>
      </w:tr>
    </w:tbl>
    <w:p w:rsidR="006F7A6E" w:rsidRDefault="006F7A6E" w:rsidP="008520B4">
      <w:pPr>
        <w:pStyle w:val="StyleParagraphe"/>
      </w:pPr>
    </w:p>
    <w:p w:rsidR="00A156B3" w:rsidRDefault="006F7A6E" w:rsidP="006F7A6E">
      <w:pPr>
        <w:pStyle w:val="StyleNiveau3"/>
        <w:numPr>
          <w:ilvl w:val="0"/>
          <w:numId w:val="0"/>
        </w:numPr>
        <w:ind w:left="851" w:hanging="799"/>
      </w:pPr>
      <w:bookmarkStart w:id="42" w:name="_Toc69401376"/>
      <w:r>
        <w:t>4.2.3. Langages de programmation</w:t>
      </w:r>
      <w:bookmarkEnd w:id="42"/>
      <w:r>
        <w:t xml:space="preserve"> </w:t>
      </w:r>
    </w:p>
    <w:p w:rsidR="0070103F" w:rsidRDefault="0070103F" w:rsidP="006F7A6E">
      <w:pPr>
        <w:pStyle w:val="StyleNiveau3"/>
        <w:numPr>
          <w:ilvl w:val="0"/>
          <w:numId w:val="0"/>
        </w:numPr>
        <w:ind w:left="851" w:hanging="799"/>
      </w:pPr>
    </w:p>
    <w:p w:rsidR="0070103F" w:rsidRDefault="00E01487" w:rsidP="00E01487">
      <w:pPr>
        <w:pStyle w:val="StyleParagraphe"/>
      </w:pPr>
      <w:r>
        <w:t>Le tableau numéro 6 ci-dessous présente les langages de programmation pour la partie Back-end et front-end de l’application.</w:t>
      </w:r>
    </w:p>
    <w:p w:rsidR="0070103F" w:rsidRDefault="0070103F" w:rsidP="006F7A6E">
      <w:pPr>
        <w:pStyle w:val="StyleNiveau3"/>
        <w:numPr>
          <w:ilvl w:val="0"/>
          <w:numId w:val="0"/>
        </w:numPr>
        <w:ind w:left="851" w:hanging="799"/>
      </w:pPr>
    </w:p>
    <w:p w:rsidR="0070103F" w:rsidRDefault="0070103F" w:rsidP="006F7A6E">
      <w:pPr>
        <w:pStyle w:val="StyleNiveau3"/>
        <w:numPr>
          <w:ilvl w:val="0"/>
          <w:numId w:val="0"/>
        </w:numPr>
        <w:ind w:left="851" w:hanging="799"/>
      </w:pPr>
    </w:p>
    <w:p w:rsidR="0070103F" w:rsidRDefault="0070103F" w:rsidP="006F7A6E">
      <w:pPr>
        <w:pStyle w:val="StyleNiveau3"/>
        <w:numPr>
          <w:ilvl w:val="0"/>
          <w:numId w:val="0"/>
        </w:numPr>
        <w:ind w:left="851" w:hanging="799"/>
      </w:pPr>
    </w:p>
    <w:p w:rsidR="0070103F" w:rsidRDefault="0070103F" w:rsidP="006F7A6E">
      <w:pPr>
        <w:pStyle w:val="StyleNiveau3"/>
        <w:numPr>
          <w:ilvl w:val="0"/>
          <w:numId w:val="0"/>
        </w:numPr>
        <w:ind w:left="851" w:hanging="799"/>
      </w:pPr>
    </w:p>
    <w:p w:rsidR="0070103F" w:rsidRDefault="0070103F" w:rsidP="006F7A6E">
      <w:pPr>
        <w:pStyle w:val="StyleNiveau3"/>
        <w:numPr>
          <w:ilvl w:val="0"/>
          <w:numId w:val="0"/>
        </w:numPr>
        <w:ind w:left="851" w:hanging="799"/>
      </w:pPr>
    </w:p>
    <w:p w:rsidR="0070103F" w:rsidRDefault="0070103F" w:rsidP="006F7A6E">
      <w:pPr>
        <w:pStyle w:val="StyleNiveau3"/>
        <w:numPr>
          <w:ilvl w:val="0"/>
          <w:numId w:val="0"/>
        </w:numPr>
        <w:ind w:left="851" w:hanging="799"/>
      </w:pPr>
    </w:p>
    <w:p w:rsidR="0070103F" w:rsidRDefault="0070103F" w:rsidP="0070103F">
      <w:pPr>
        <w:pStyle w:val="Caption"/>
        <w:jc w:val="center"/>
      </w:pPr>
      <w:bookmarkStart w:id="43" w:name="_Toc69401393"/>
      <w:bookmarkStart w:id="44" w:name="_Toc69401430"/>
      <w:bookmarkStart w:id="45" w:name="_Toc69401450"/>
      <w:r>
        <w:t xml:space="preserve">Tableau </w:t>
      </w:r>
      <w:fldSimple w:instr=" SEQ Tableau \* ARABIC ">
        <w:r w:rsidR="00EA40D3">
          <w:rPr>
            <w:noProof/>
          </w:rPr>
          <w:t>6</w:t>
        </w:r>
      </w:fldSimple>
      <w:r>
        <w:t xml:space="preserve"> : Langages de programmation</w:t>
      </w:r>
      <w:bookmarkEnd w:id="43"/>
      <w:bookmarkEnd w:id="44"/>
      <w:bookmarkEnd w:id="45"/>
    </w:p>
    <w:tbl>
      <w:tblPr>
        <w:tblStyle w:val="TableGrid"/>
        <w:tblW w:w="0" w:type="auto"/>
        <w:tblLook w:val="04A0" w:firstRow="1" w:lastRow="0" w:firstColumn="1" w:lastColumn="0" w:noHBand="0" w:noVBand="1"/>
      </w:tblPr>
      <w:tblGrid>
        <w:gridCol w:w="3020"/>
        <w:gridCol w:w="3020"/>
        <w:gridCol w:w="3020"/>
      </w:tblGrid>
      <w:tr w:rsidR="002F0F49" w:rsidRPr="00450959" w:rsidTr="002F0F49">
        <w:tc>
          <w:tcPr>
            <w:tcW w:w="3020" w:type="dxa"/>
          </w:tcPr>
          <w:p w:rsidR="0070103F" w:rsidRPr="00450959" w:rsidRDefault="0070103F" w:rsidP="0070103F">
            <w:pPr>
              <w:pStyle w:val="StyleParagraphe"/>
              <w:jc w:val="center"/>
              <w:rPr>
                <w:b/>
              </w:rPr>
            </w:pPr>
            <w:r w:rsidRPr="00450959">
              <w:rPr>
                <w:b/>
              </w:rPr>
              <w:t>L</w:t>
            </w:r>
            <w:r>
              <w:rPr>
                <w:b/>
              </w:rPr>
              <w:t>angage</w:t>
            </w:r>
          </w:p>
        </w:tc>
        <w:tc>
          <w:tcPr>
            <w:tcW w:w="3020" w:type="dxa"/>
          </w:tcPr>
          <w:p w:rsidR="0070103F" w:rsidRPr="00450959" w:rsidRDefault="0070103F" w:rsidP="002F0F49">
            <w:pPr>
              <w:pStyle w:val="StyleParagraphe"/>
              <w:jc w:val="center"/>
              <w:rPr>
                <w:b/>
              </w:rPr>
            </w:pPr>
            <w:r w:rsidRPr="00450959">
              <w:rPr>
                <w:b/>
              </w:rPr>
              <w:t>Logo</w:t>
            </w:r>
          </w:p>
        </w:tc>
        <w:tc>
          <w:tcPr>
            <w:tcW w:w="3020" w:type="dxa"/>
          </w:tcPr>
          <w:p w:rsidR="0070103F" w:rsidRPr="00450959" w:rsidRDefault="0070103F" w:rsidP="002F0F49">
            <w:pPr>
              <w:pStyle w:val="StyleParagraphe"/>
              <w:jc w:val="center"/>
              <w:rPr>
                <w:b/>
              </w:rPr>
            </w:pPr>
            <w:r w:rsidRPr="00450959">
              <w:rPr>
                <w:b/>
              </w:rPr>
              <w:t>Description</w:t>
            </w:r>
          </w:p>
        </w:tc>
      </w:tr>
      <w:tr w:rsidR="002F0F49" w:rsidTr="002F0F49">
        <w:trPr>
          <w:trHeight w:val="3924"/>
        </w:trPr>
        <w:tc>
          <w:tcPr>
            <w:tcW w:w="3020" w:type="dxa"/>
          </w:tcPr>
          <w:p w:rsidR="0070103F" w:rsidRPr="006F7A6E" w:rsidRDefault="0070103F" w:rsidP="002F0F49">
            <w:pPr>
              <w:pStyle w:val="StyleParagraphe"/>
              <w:jc w:val="center"/>
              <w:rPr>
                <w:rFonts w:eastAsia="Calibri"/>
                <w:b/>
                <w:sz w:val="22"/>
                <w:szCs w:val="22"/>
              </w:rPr>
            </w:pPr>
            <w:r>
              <w:rPr>
                <w:b/>
              </w:rPr>
              <w:t xml:space="preserve">Java </w:t>
            </w:r>
          </w:p>
        </w:tc>
        <w:tc>
          <w:tcPr>
            <w:tcW w:w="3020" w:type="dxa"/>
            <w:vAlign w:val="bottom"/>
          </w:tcPr>
          <w:p w:rsidR="0070103F" w:rsidRPr="00CE410E" w:rsidRDefault="002F0F49" w:rsidP="002F0F49">
            <w:pPr>
              <w:pStyle w:val="StyleParagraphe"/>
              <w:rPr>
                <w:noProof/>
                <w:sz w:val="22"/>
                <w:szCs w:val="22"/>
              </w:rPr>
            </w:pPr>
            <w:r w:rsidRPr="002F0F49">
              <w:rPr>
                <w:rStyle w:val="Hyperlink"/>
                <w:noProof/>
                <w:color w:val="FFFFFF" w:themeColor="background1"/>
                <w:u w:val="none"/>
              </w:rPr>
              <w:drawing>
                <wp:anchor distT="0" distB="0" distL="114300" distR="114300" simplePos="0" relativeHeight="251682816" behindDoc="0" locked="0" layoutInCell="1" allowOverlap="1">
                  <wp:simplePos x="0" y="0"/>
                  <wp:positionH relativeFrom="column">
                    <wp:posOffset>488950</wp:posOffset>
                  </wp:positionH>
                  <wp:positionV relativeFrom="paragraph">
                    <wp:posOffset>-1966595</wp:posOffset>
                  </wp:positionV>
                  <wp:extent cx="802005" cy="1147445"/>
                  <wp:effectExtent l="0" t="0" r="0" b="0"/>
                  <wp:wrapNone/>
                  <wp:docPr id="16" name="Picture 16" descr="C:\Users\pc\Desktop\Info\PFE\Billcom\Jav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Info\PFE\Billcom\Java_Logo.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02005" cy="11474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0" w:type="dxa"/>
          </w:tcPr>
          <w:p w:rsidR="0070103F" w:rsidRPr="0070103F" w:rsidRDefault="0070103F" w:rsidP="0070103F">
            <w:pPr>
              <w:pStyle w:val="StyleParagraphe"/>
            </w:pPr>
            <w:r w:rsidRPr="0070103F">
              <w:t>Java est un </w:t>
            </w:r>
            <w:hyperlink r:id="rId43" w:tooltip="Langage de programmation" w:history="1">
              <w:r w:rsidRPr="0070103F">
                <w:rPr>
                  <w:rStyle w:val="Hyperlink"/>
                  <w:color w:val="auto"/>
                  <w:u w:val="none"/>
                </w:rPr>
                <w:t>langage de programmation</w:t>
              </w:r>
            </w:hyperlink>
            <w:r w:rsidRPr="0070103F">
              <w:t> </w:t>
            </w:r>
            <w:r w:rsidR="002F0F49">
              <w:t xml:space="preserve">orienté objet </w:t>
            </w:r>
            <w:hyperlink r:id="rId44" w:tooltip="Programmation orientée objet" w:history="1">
              <w:r w:rsidR="002F0F49">
                <w:t>et une plateforme informatique qui ont été crées par Sun Microsystems en 1995.</w:t>
              </w:r>
              <w:r w:rsidRPr="0070103F">
                <w:t>une plate-forme informatique qui ont été créés par Sun Microsystems en 1995.</w:t>
              </w:r>
              <w:r w:rsidR="002F0F49">
                <w:rPr>
                  <w:snapToGrid w:val="0"/>
                  <w:color w:val="000000"/>
                  <w:w w:val="0"/>
                  <w:sz w:val="0"/>
                  <w:szCs w:val="0"/>
                  <w:u w:color="000000"/>
                  <w:bdr w:val="none" w:sz="0" w:space="0" w:color="000000"/>
                  <w:shd w:val="clear" w:color="000000" w:fill="000000"/>
                  <w:lang w:val="x-none" w:eastAsia="x-none" w:bidi="x-none"/>
                </w:rPr>
                <w:t xml:space="preserve"> </w:t>
              </w:r>
            </w:hyperlink>
            <w:r w:rsidR="002E0999">
              <w:t>[12]</w:t>
            </w:r>
          </w:p>
          <w:p w:rsidR="0070103F" w:rsidRPr="00512E10" w:rsidRDefault="0070103F" w:rsidP="002F0F49">
            <w:pPr>
              <w:pStyle w:val="StyleParagraphe"/>
            </w:pPr>
          </w:p>
        </w:tc>
      </w:tr>
      <w:tr w:rsidR="002F0F49" w:rsidTr="002F0F49">
        <w:tc>
          <w:tcPr>
            <w:tcW w:w="3020" w:type="dxa"/>
          </w:tcPr>
          <w:p w:rsidR="0070103F" w:rsidRPr="006F7A6E" w:rsidRDefault="0070103F" w:rsidP="002F0F49">
            <w:pPr>
              <w:pStyle w:val="StyleParagraphe"/>
              <w:jc w:val="center"/>
              <w:rPr>
                <w:rFonts w:eastAsia="Calibri"/>
                <w:b/>
                <w:sz w:val="22"/>
                <w:szCs w:val="22"/>
              </w:rPr>
            </w:pPr>
            <w:r>
              <w:rPr>
                <w:b/>
              </w:rPr>
              <w:t xml:space="preserve">TypeScript </w:t>
            </w:r>
          </w:p>
        </w:tc>
        <w:tc>
          <w:tcPr>
            <w:tcW w:w="3020" w:type="dxa"/>
            <w:vAlign w:val="bottom"/>
          </w:tcPr>
          <w:p w:rsidR="0070103F" w:rsidRDefault="00E01487" w:rsidP="002F0F49">
            <w:pPr>
              <w:pStyle w:val="StyleParagraphe"/>
              <w:rPr>
                <w:noProof/>
                <w:sz w:val="22"/>
                <w:szCs w:val="22"/>
              </w:rPr>
            </w:pPr>
            <w:r w:rsidRPr="002F0F49">
              <w:rPr>
                <w:noProof/>
                <w:sz w:val="22"/>
                <w:szCs w:val="22"/>
              </w:rPr>
              <w:drawing>
                <wp:anchor distT="0" distB="0" distL="114300" distR="114300" simplePos="0" relativeHeight="251683840" behindDoc="0" locked="0" layoutInCell="1" allowOverlap="1">
                  <wp:simplePos x="0" y="0"/>
                  <wp:positionH relativeFrom="column">
                    <wp:posOffset>488950</wp:posOffset>
                  </wp:positionH>
                  <wp:positionV relativeFrom="paragraph">
                    <wp:posOffset>-838200</wp:posOffset>
                  </wp:positionV>
                  <wp:extent cx="807720" cy="786130"/>
                  <wp:effectExtent l="0" t="0" r="0" b="0"/>
                  <wp:wrapNone/>
                  <wp:docPr id="19" name="Picture 19" descr="C:\Users\pc\Desktop\Info\PFE\Billcom\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Info\PFE\Billcom\type.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07720" cy="78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103F" w:rsidRPr="002272A3" w:rsidRDefault="0070103F" w:rsidP="002F0F49">
            <w:pPr>
              <w:pStyle w:val="StyleParagraphe"/>
              <w:rPr>
                <w:noProof/>
                <w:sz w:val="22"/>
                <w:szCs w:val="22"/>
              </w:rPr>
            </w:pPr>
          </w:p>
        </w:tc>
        <w:tc>
          <w:tcPr>
            <w:tcW w:w="3020" w:type="dxa"/>
          </w:tcPr>
          <w:p w:rsidR="0070103F" w:rsidRPr="00512E10" w:rsidRDefault="0070103F" w:rsidP="00E01487">
            <w:pPr>
              <w:pStyle w:val="StyleParagraphe"/>
            </w:pPr>
            <w:r>
              <w:t xml:space="preserve">C’est un langage de programmation libre et open source développé par Microsoft qui a pour but d'améliorer et de sécuriser la production de code JavaScript. </w:t>
            </w:r>
            <w:r w:rsidR="002E0999">
              <w:t>[13]</w:t>
            </w:r>
          </w:p>
        </w:tc>
      </w:tr>
    </w:tbl>
    <w:p w:rsidR="00A156B3" w:rsidRDefault="00E01487" w:rsidP="00E01487">
      <w:pPr>
        <w:pStyle w:val="StyleNiveau3"/>
        <w:numPr>
          <w:ilvl w:val="0"/>
          <w:numId w:val="0"/>
        </w:numPr>
        <w:ind w:left="851" w:hanging="799"/>
      </w:pPr>
      <w:bookmarkStart w:id="46" w:name="_Toc69401377"/>
      <w:r w:rsidRPr="00E01487">
        <w:t>4.2.4. Technologies utilisés</w:t>
      </w:r>
      <w:bookmarkEnd w:id="46"/>
      <w:r w:rsidRPr="00E01487">
        <w:t xml:space="preserve"> </w:t>
      </w:r>
    </w:p>
    <w:p w:rsidR="00A703A2" w:rsidRDefault="00A703A2" w:rsidP="00A703A2">
      <w:pPr>
        <w:pStyle w:val="Caption"/>
        <w:jc w:val="center"/>
      </w:pPr>
      <w:bookmarkStart w:id="47" w:name="_Toc69401394"/>
      <w:bookmarkStart w:id="48" w:name="_Toc69401431"/>
      <w:bookmarkStart w:id="49" w:name="_Toc69401451"/>
      <w:r>
        <w:t xml:space="preserve">Tableau </w:t>
      </w:r>
      <w:fldSimple w:instr=" SEQ Tableau \* ARABIC ">
        <w:r w:rsidR="00EA40D3">
          <w:rPr>
            <w:noProof/>
          </w:rPr>
          <w:t>7</w:t>
        </w:r>
      </w:fldSimple>
      <w:r>
        <w:t xml:space="preserve"> : Technologies utilisées</w:t>
      </w:r>
      <w:bookmarkEnd w:id="47"/>
      <w:bookmarkEnd w:id="48"/>
      <w:bookmarkEnd w:id="49"/>
    </w:p>
    <w:tbl>
      <w:tblPr>
        <w:tblStyle w:val="TableGrid"/>
        <w:tblW w:w="0" w:type="auto"/>
        <w:tblInd w:w="-5" w:type="dxa"/>
        <w:tblLook w:val="04A0" w:firstRow="1" w:lastRow="0" w:firstColumn="1" w:lastColumn="0" w:noHBand="0" w:noVBand="1"/>
      </w:tblPr>
      <w:tblGrid>
        <w:gridCol w:w="2977"/>
        <w:gridCol w:w="2977"/>
        <w:gridCol w:w="3111"/>
      </w:tblGrid>
      <w:tr w:rsidR="00403A05" w:rsidTr="00E01487">
        <w:tc>
          <w:tcPr>
            <w:tcW w:w="2977" w:type="dxa"/>
          </w:tcPr>
          <w:p w:rsidR="00E01487" w:rsidRDefault="00E01487" w:rsidP="00E01487">
            <w:pPr>
              <w:pStyle w:val="StyleNiveau3"/>
              <w:numPr>
                <w:ilvl w:val="0"/>
                <w:numId w:val="0"/>
              </w:numPr>
            </w:pPr>
            <w:bookmarkStart w:id="50" w:name="_Toc69401378"/>
            <w:r>
              <w:t>Technologies</w:t>
            </w:r>
            <w:bookmarkEnd w:id="50"/>
            <w:r>
              <w:t xml:space="preserve"> </w:t>
            </w:r>
          </w:p>
        </w:tc>
        <w:tc>
          <w:tcPr>
            <w:tcW w:w="2977" w:type="dxa"/>
          </w:tcPr>
          <w:p w:rsidR="00E01487" w:rsidRDefault="00E01487" w:rsidP="00E01487">
            <w:pPr>
              <w:pStyle w:val="StyleNiveau3"/>
              <w:numPr>
                <w:ilvl w:val="0"/>
                <w:numId w:val="0"/>
              </w:numPr>
            </w:pPr>
            <w:bookmarkStart w:id="51" w:name="_Toc69401379"/>
            <w:r>
              <w:t>Logo</w:t>
            </w:r>
            <w:bookmarkEnd w:id="51"/>
          </w:p>
        </w:tc>
        <w:tc>
          <w:tcPr>
            <w:tcW w:w="3111" w:type="dxa"/>
          </w:tcPr>
          <w:p w:rsidR="00E01487" w:rsidRDefault="00E01487" w:rsidP="00E01487">
            <w:pPr>
              <w:pStyle w:val="StyleNiveau3"/>
              <w:numPr>
                <w:ilvl w:val="0"/>
                <w:numId w:val="0"/>
              </w:numPr>
            </w:pPr>
            <w:bookmarkStart w:id="52" w:name="_Toc69401380"/>
            <w:r>
              <w:t>Description</w:t>
            </w:r>
            <w:bookmarkEnd w:id="52"/>
          </w:p>
          <w:p w:rsidR="00E01487" w:rsidRDefault="00E01487" w:rsidP="00E01487">
            <w:pPr>
              <w:pStyle w:val="StyleNiveau3"/>
              <w:numPr>
                <w:ilvl w:val="0"/>
                <w:numId w:val="0"/>
              </w:numPr>
            </w:pPr>
          </w:p>
        </w:tc>
      </w:tr>
      <w:tr w:rsidR="00403A05" w:rsidTr="00E01487">
        <w:tc>
          <w:tcPr>
            <w:tcW w:w="2977" w:type="dxa"/>
          </w:tcPr>
          <w:p w:rsidR="00E01487" w:rsidRDefault="00E01487" w:rsidP="00E01487">
            <w:pPr>
              <w:pStyle w:val="StyleNiveau3"/>
              <w:numPr>
                <w:ilvl w:val="0"/>
                <w:numId w:val="0"/>
              </w:numPr>
              <w:jc w:val="center"/>
            </w:pPr>
            <w:bookmarkStart w:id="53" w:name="_Toc69401381"/>
            <w:r>
              <w:t>Spring Boot 2</w:t>
            </w:r>
            <w:bookmarkEnd w:id="53"/>
          </w:p>
        </w:tc>
        <w:tc>
          <w:tcPr>
            <w:tcW w:w="2977" w:type="dxa"/>
          </w:tcPr>
          <w:p w:rsidR="00E01487" w:rsidRDefault="00E01487" w:rsidP="00E01487">
            <w:pPr>
              <w:pStyle w:val="StyleNiveau3"/>
              <w:numPr>
                <w:ilvl w:val="0"/>
                <w:numId w:val="0"/>
              </w:numPr>
            </w:pPr>
            <w:bookmarkStart w:id="54" w:name="_Toc69401382"/>
            <w:r w:rsidRPr="00C61B9C">
              <w:rPr>
                <w:rFonts w:eastAsia="Calibri"/>
                <w:noProof/>
                <w:sz w:val="22"/>
                <w:szCs w:val="22"/>
              </w:rPr>
              <w:drawing>
                <wp:anchor distT="0" distB="0" distL="114300" distR="114300" simplePos="0" relativeHeight="251685888" behindDoc="0" locked="0" layoutInCell="1" allowOverlap="1" wp14:anchorId="3CE87D0F" wp14:editId="3E12746D">
                  <wp:simplePos x="0" y="0"/>
                  <wp:positionH relativeFrom="column">
                    <wp:posOffset>580390</wp:posOffset>
                  </wp:positionH>
                  <wp:positionV relativeFrom="paragraph">
                    <wp:posOffset>593503</wp:posOffset>
                  </wp:positionV>
                  <wp:extent cx="644094" cy="577969"/>
                  <wp:effectExtent l="0" t="0" r="3810" b="0"/>
                  <wp:wrapNone/>
                  <wp:docPr id="1252" name="Picture 1252" descr="C:\Users\pc\Desktop\Info\3eme\Stage2\spring-bo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Info\3eme\Stage2\spring-boot-logo.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44094" cy="577969"/>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4"/>
          </w:p>
        </w:tc>
        <w:tc>
          <w:tcPr>
            <w:tcW w:w="3111" w:type="dxa"/>
          </w:tcPr>
          <w:p w:rsidR="00E01487" w:rsidRDefault="00E01487" w:rsidP="00E01487">
            <w:pPr>
              <w:pStyle w:val="StyleParagraphe"/>
            </w:pPr>
            <w:r>
              <w:t xml:space="preserve">Pour le développement du back end nous avons opté pour Spring boot 2. C’est un Framework java créé par l’équipe Pivotal qui permet de simplifier le démarrage et le </w:t>
            </w:r>
            <w:r>
              <w:lastRenderedPageBreak/>
              <w:t>développement de nouvelles applications Spring en réduisant la complexité de configuration.</w:t>
            </w:r>
            <w:r w:rsidR="002E0999">
              <w:t>[14]</w:t>
            </w:r>
          </w:p>
        </w:tc>
      </w:tr>
      <w:tr w:rsidR="00403A05" w:rsidTr="00E01487">
        <w:tc>
          <w:tcPr>
            <w:tcW w:w="2977" w:type="dxa"/>
          </w:tcPr>
          <w:p w:rsidR="00E01487" w:rsidRDefault="00E01487" w:rsidP="00E01487">
            <w:pPr>
              <w:pStyle w:val="StyleNiveau3"/>
              <w:numPr>
                <w:ilvl w:val="0"/>
                <w:numId w:val="0"/>
              </w:numPr>
              <w:jc w:val="center"/>
            </w:pPr>
            <w:bookmarkStart w:id="55" w:name="_Toc69401383"/>
            <w:r>
              <w:lastRenderedPageBreak/>
              <w:t>Angular 8</w:t>
            </w:r>
            <w:bookmarkEnd w:id="55"/>
          </w:p>
        </w:tc>
        <w:tc>
          <w:tcPr>
            <w:tcW w:w="2977" w:type="dxa"/>
          </w:tcPr>
          <w:p w:rsidR="00E01487" w:rsidRPr="004A6198" w:rsidRDefault="00E01487" w:rsidP="00E01487">
            <w:pPr>
              <w:pStyle w:val="StyleParagraphe"/>
              <w:rPr>
                <w:sz w:val="22"/>
                <w:szCs w:val="22"/>
              </w:rPr>
            </w:pPr>
            <w:r w:rsidRPr="004A6198">
              <w:rPr>
                <w:rFonts w:eastAsia="Calibri"/>
                <w:sz w:val="22"/>
                <w:szCs w:val="22"/>
              </w:rPr>
              <w:t xml:space="preserve"> </w:t>
            </w:r>
          </w:p>
          <w:p w:rsidR="00E01487" w:rsidRPr="004A6198" w:rsidRDefault="00E01487" w:rsidP="00E01487">
            <w:pPr>
              <w:pStyle w:val="StyleParagraphe"/>
              <w:jc w:val="center"/>
              <w:rPr>
                <w:sz w:val="22"/>
                <w:szCs w:val="22"/>
              </w:rPr>
            </w:pPr>
            <w:r w:rsidRPr="001507F4">
              <w:rPr>
                <w:noProof/>
                <w:sz w:val="22"/>
                <w:szCs w:val="22"/>
              </w:rPr>
              <w:drawing>
                <wp:anchor distT="0" distB="0" distL="114300" distR="114300" simplePos="0" relativeHeight="251687936" behindDoc="1" locked="0" layoutInCell="1" allowOverlap="1" wp14:anchorId="64788345" wp14:editId="7E50E1FA">
                  <wp:simplePos x="0" y="0"/>
                  <wp:positionH relativeFrom="column">
                    <wp:posOffset>526917</wp:posOffset>
                  </wp:positionH>
                  <wp:positionV relativeFrom="paragraph">
                    <wp:posOffset>206242</wp:posOffset>
                  </wp:positionV>
                  <wp:extent cx="810346" cy="802005"/>
                  <wp:effectExtent l="0" t="0" r="0" b="0"/>
                  <wp:wrapNone/>
                  <wp:docPr id="1250" name="Picture 1250" descr="C:\Users\pc\Desktop\Info\3eme\Stage2\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Info\3eme\Stage2\ang.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10346" cy="802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11" w:type="dxa"/>
          </w:tcPr>
          <w:p w:rsidR="00E01487" w:rsidRPr="00E01487" w:rsidRDefault="00E01487" w:rsidP="00E01487">
            <w:pPr>
              <w:pStyle w:val="StyleParagraphe"/>
            </w:pPr>
            <w:r w:rsidRPr="00E01487">
              <w:t>Pour la partie front-end web, nous avons opté pour Angular 8. Angular est un Framework orienté composant qui facilite la création d’une application web. Il permet de créer des applications de type SPA (single page application) en se basant sur un système de routage agile (sans rafraîchissement de page).</w:t>
            </w:r>
            <w:r w:rsidR="002E0999">
              <w:t>[15]</w:t>
            </w:r>
          </w:p>
        </w:tc>
      </w:tr>
      <w:tr w:rsidR="00403A05" w:rsidTr="00E01487">
        <w:tc>
          <w:tcPr>
            <w:tcW w:w="2977" w:type="dxa"/>
          </w:tcPr>
          <w:p w:rsidR="00E01487" w:rsidRDefault="00E01487" w:rsidP="00E01487">
            <w:pPr>
              <w:pStyle w:val="StyleNiveau3"/>
              <w:numPr>
                <w:ilvl w:val="0"/>
                <w:numId w:val="0"/>
              </w:numPr>
              <w:jc w:val="center"/>
            </w:pPr>
            <w:bookmarkStart w:id="56" w:name="_Toc69401384"/>
            <w:r>
              <w:t>Chart.js</w:t>
            </w:r>
            <w:bookmarkEnd w:id="56"/>
          </w:p>
        </w:tc>
        <w:tc>
          <w:tcPr>
            <w:tcW w:w="2977" w:type="dxa"/>
          </w:tcPr>
          <w:p w:rsidR="00E01487" w:rsidRDefault="00E01487" w:rsidP="00E01487">
            <w:pPr>
              <w:pStyle w:val="StyleNiveau3"/>
              <w:numPr>
                <w:ilvl w:val="0"/>
                <w:numId w:val="0"/>
              </w:numPr>
            </w:pPr>
            <w:bookmarkStart w:id="57" w:name="_Toc69401385"/>
            <w:r w:rsidRPr="00C61B9C">
              <w:rPr>
                <w:noProof/>
                <w:sz w:val="22"/>
                <w:szCs w:val="22"/>
              </w:rPr>
              <w:drawing>
                <wp:anchor distT="0" distB="0" distL="114300" distR="114300" simplePos="0" relativeHeight="251689984" behindDoc="0" locked="0" layoutInCell="1" allowOverlap="1" wp14:anchorId="75CEEE60" wp14:editId="1E9BCB38">
                  <wp:simplePos x="0" y="0"/>
                  <wp:positionH relativeFrom="column">
                    <wp:posOffset>330170</wp:posOffset>
                  </wp:positionH>
                  <wp:positionV relativeFrom="paragraph">
                    <wp:posOffset>317219</wp:posOffset>
                  </wp:positionV>
                  <wp:extent cx="1102773" cy="892546"/>
                  <wp:effectExtent l="0" t="0" r="2540" b="3175"/>
                  <wp:wrapNone/>
                  <wp:docPr id="1251" name="Picture 1251" descr="C:\Users\pc\Desktop\Info\3eme\Stage2\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Info\3eme\Stage2\chart.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02773" cy="892546"/>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7"/>
          </w:p>
        </w:tc>
        <w:tc>
          <w:tcPr>
            <w:tcW w:w="3111" w:type="dxa"/>
          </w:tcPr>
          <w:p w:rsidR="00E01487" w:rsidRDefault="00E01487" w:rsidP="00E01487">
            <w:pPr>
              <w:pStyle w:val="StyleParagraphe"/>
            </w:pPr>
            <w:r>
              <w:t>Chartjs est une bibliothèque de code JavaScript open source simple mais flexible pour les concepteurs et les développeurs. C’est un outil JavaScript de représentation des données sous forme de graphes statistiques</w:t>
            </w:r>
            <w:r w:rsidR="002E0999">
              <w:t>.[16]</w:t>
            </w:r>
          </w:p>
        </w:tc>
      </w:tr>
    </w:tbl>
    <w:p w:rsidR="00E01487" w:rsidRPr="00E01487" w:rsidRDefault="00E01487" w:rsidP="00E01487">
      <w:pPr>
        <w:pStyle w:val="StyleNiveau3"/>
        <w:numPr>
          <w:ilvl w:val="0"/>
          <w:numId w:val="0"/>
        </w:numPr>
        <w:ind w:left="851" w:hanging="799"/>
      </w:pPr>
    </w:p>
    <w:p w:rsidR="005656DF" w:rsidRDefault="00E125D8" w:rsidP="00DB48DC">
      <w:pPr>
        <w:pStyle w:val="StyleNiveau1"/>
      </w:pPr>
      <w:bookmarkStart w:id="58" w:name="_Toc69401386"/>
      <w:r>
        <w:t>Planification des sprints</w:t>
      </w:r>
      <w:bookmarkEnd w:id="58"/>
      <w:r>
        <w:t xml:space="preserve"> </w:t>
      </w:r>
    </w:p>
    <w:p w:rsidR="00DB48DC" w:rsidRDefault="00DB48DC" w:rsidP="00DB48DC">
      <w:pPr>
        <w:pStyle w:val="StyleNiveau1"/>
        <w:numPr>
          <w:ilvl w:val="0"/>
          <w:numId w:val="0"/>
        </w:numPr>
      </w:pPr>
    </w:p>
    <w:p w:rsidR="00A156B3" w:rsidRDefault="00E125D8" w:rsidP="005656DF">
      <w:pPr>
        <w:pStyle w:val="StyleParagraphe"/>
      </w:pPr>
      <w:r>
        <w:t xml:space="preserve">Un sprint est une itération de quelques semaines dans laquelle </w:t>
      </w:r>
      <w:r w:rsidR="005656DF">
        <w:t>nous travaillons à</w:t>
      </w:r>
      <w:r>
        <w:t xml:space="preserve"> produire un incrément du produit potentiellement livrable. Après avoir fixé le backlog du produit</w:t>
      </w:r>
      <w:r w:rsidR="005656DF">
        <w:t xml:space="preserve">, </w:t>
      </w:r>
      <w:r>
        <w:t>nous répartissons l’ensemble des « stories » dans un backlog de sprint</w:t>
      </w:r>
      <w:r w:rsidR="005656DF">
        <w:t>, incluant 4 realese</w:t>
      </w:r>
      <w:r w:rsidR="00DB48DC">
        <w:t>.</w:t>
      </w:r>
    </w:p>
    <w:p w:rsidR="005656DF" w:rsidRDefault="005656DF" w:rsidP="005656DF">
      <w:pPr>
        <w:pStyle w:val="StyleParagraphe"/>
      </w:pPr>
    </w:p>
    <w:p w:rsidR="00C64E42" w:rsidRDefault="005656DF" w:rsidP="00C64E42">
      <w:pPr>
        <w:pStyle w:val="StyleParagraphe"/>
      </w:pPr>
      <w:r>
        <w:lastRenderedPageBreak/>
        <w:t>Nous allons commencer par un tableau descriptif du déroulement général du stage pendant les 6 mois :</w:t>
      </w:r>
      <w:r w:rsidR="00C64E42">
        <w:t xml:space="preserve"> </w:t>
      </w:r>
    </w:p>
    <w:p w:rsidR="00C64E42" w:rsidRPr="00C64E42" w:rsidRDefault="00C64E42" w:rsidP="00C64E42">
      <w:pPr>
        <w:pStyle w:val="Caption"/>
        <w:jc w:val="center"/>
        <w:rPr>
          <w:b w:val="0"/>
          <w:bCs w:val="0"/>
          <w:sz w:val="24"/>
          <w:szCs w:val="24"/>
        </w:rPr>
      </w:pPr>
      <w:bookmarkStart w:id="59" w:name="_Toc69401395"/>
      <w:bookmarkStart w:id="60" w:name="_Toc69401432"/>
      <w:bookmarkStart w:id="61" w:name="_Toc69401452"/>
      <w:r>
        <w:t xml:space="preserve">Tableau </w:t>
      </w:r>
      <w:fldSimple w:instr=" SEQ Tableau \* ARABIC ">
        <w:r w:rsidR="00EA40D3">
          <w:rPr>
            <w:noProof/>
          </w:rPr>
          <w:t>8</w:t>
        </w:r>
      </w:fldSimple>
      <w:r>
        <w:t xml:space="preserve"> : Déroulement de stage</w:t>
      </w:r>
      <w:bookmarkEnd w:id="59"/>
      <w:bookmarkEnd w:id="60"/>
      <w:bookmarkEnd w:id="61"/>
    </w:p>
    <w:tbl>
      <w:tblPr>
        <w:tblStyle w:val="TableGrid"/>
        <w:tblW w:w="0" w:type="auto"/>
        <w:tblInd w:w="142" w:type="dxa"/>
        <w:tblLook w:val="04A0" w:firstRow="1" w:lastRow="0" w:firstColumn="1" w:lastColumn="0" w:noHBand="0" w:noVBand="1"/>
      </w:tblPr>
      <w:tblGrid>
        <w:gridCol w:w="2093"/>
        <w:gridCol w:w="1021"/>
        <w:gridCol w:w="850"/>
        <w:gridCol w:w="992"/>
        <w:gridCol w:w="1134"/>
        <w:gridCol w:w="993"/>
        <w:gridCol w:w="1835"/>
      </w:tblGrid>
      <w:tr w:rsidR="00C64E42" w:rsidTr="00C64E42">
        <w:tc>
          <w:tcPr>
            <w:tcW w:w="2093" w:type="dxa"/>
          </w:tcPr>
          <w:p w:rsidR="00C64E42" w:rsidRDefault="00C64E42" w:rsidP="00C64E42">
            <w:pPr>
              <w:spacing w:before="60"/>
              <w:rPr>
                <w:b/>
                <w:bCs/>
                <w:sz w:val="36"/>
                <w:szCs w:val="36"/>
              </w:rPr>
            </w:pPr>
          </w:p>
        </w:tc>
        <w:tc>
          <w:tcPr>
            <w:tcW w:w="1021" w:type="dxa"/>
          </w:tcPr>
          <w:p w:rsidR="00C64E42" w:rsidRDefault="00C64E42" w:rsidP="00C64E42">
            <w:pPr>
              <w:pStyle w:val="StyleParagraphe"/>
            </w:pPr>
            <w:r>
              <w:t>5 Avril</w:t>
            </w:r>
          </w:p>
        </w:tc>
        <w:tc>
          <w:tcPr>
            <w:tcW w:w="850" w:type="dxa"/>
          </w:tcPr>
          <w:p w:rsidR="00C64E42" w:rsidRDefault="00C64E42" w:rsidP="00C64E42">
            <w:pPr>
              <w:pStyle w:val="StyleParagraphe"/>
            </w:pPr>
            <w:r>
              <w:t>5 Mai</w:t>
            </w:r>
          </w:p>
        </w:tc>
        <w:tc>
          <w:tcPr>
            <w:tcW w:w="992" w:type="dxa"/>
          </w:tcPr>
          <w:p w:rsidR="00C64E42" w:rsidRDefault="00C64E42" w:rsidP="00C64E42">
            <w:pPr>
              <w:pStyle w:val="StyleParagraphe"/>
            </w:pPr>
            <w:r>
              <w:t>5 juin</w:t>
            </w:r>
          </w:p>
        </w:tc>
        <w:tc>
          <w:tcPr>
            <w:tcW w:w="1134" w:type="dxa"/>
          </w:tcPr>
          <w:p w:rsidR="00C64E42" w:rsidRDefault="00C64E42" w:rsidP="00C64E42">
            <w:pPr>
              <w:pStyle w:val="StyleParagraphe"/>
            </w:pPr>
            <w:r>
              <w:t>5 Juillet</w:t>
            </w:r>
          </w:p>
        </w:tc>
        <w:tc>
          <w:tcPr>
            <w:tcW w:w="993" w:type="dxa"/>
          </w:tcPr>
          <w:p w:rsidR="00C64E42" w:rsidRDefault="00C64E42" w:rsidP="00C64E42">
            <w:pPr>
              <w:pStyle w:val="StyleParagraphe"/>
            </w:pPr>
            <w:r>
              <w:t>5 Aout</w:t>
            </w:r>
          </w:p>
        </w:tc>
        <w:tc>
          <w:tcPr>
            <w:tcW w:w="1835" w:type="dxa"/>
          </w:tcPr>
          <w:p w:rsidR="00C64E42" w:rsidRDefault="00C64E42" w:rsidP="00C64E42">
            <w:pPr>
              <w:pStyle w:val="StyleParagraphe"/>
            </w:pPr>
            <w:r>
              <w:t>5 Septembre</w:t>
            </w:r>
          </w:p>
        </w:tc>
      </w:tr>
      <w:tr w:rsidR="00C64E42" w:rsidTr="00C64E42">
        <w:tc>
          <w:tcPr>
            <w:tcW w:w="2093" w:type="dxa"/>
          </w:tcPr>
          <w:p w:rsidR="00C64E42" w:rsidRDefault="00C64E42" w:rsidP="00C64E42">
            <w:pPr>
              <w:pStyle w:val="StyleParagraphe"/>
            </w:pPr>
            <w:r>
              <w:t xml:space="preserve">Formation et conception </w:t>
            </w:r>
          </w:p>
        </w:tc>
        <w:tc>
          <w:tcPr>
            <w:tcW w:w="1021" w:type="dxa"/>
            <w:shd w:val="clear" w:color="auto" w:fill="auto"/>
          </w:tcPr>
          <w:p w:rsidR="00C64E42" w:rsidRPr="00C64E42" w:rsidRDefault="00C64E42" w:rsidP="00C64E42">
            <w:pPr>
              <w:spacing w:before="60"/>
              <w:jc w:val="center"/>
              <w:rPr>
                <w:b/>
                <w:bCs/>
                <w:sz w:val="36"/>
                <w:szCs w:val="36"/>
              </w:rPr>
            </w:pPr>
            <w:r>
              <w:rPr>
                <w:b/>
                <w:bCs/>
                <w:sz w:val="36"/>
                <w:szCs w:val="36"/>
              </w:rPr>
              <w:t>*</w:t>
            </w:r>
          </w:p>
        </w:tc>
        <w:tc>
          <w:tcPr>
            <w:tcW w:w="850" w:type="dxa"/>
          </w:tcPr>
          <w:p w:rsidR="00C64E42" w:rsidRDefault="00C64E42" w:rsidP="00C64E42">
            <w:pPr>
              <w:spacing w:before="60"/>
              <w:jc w:val="center"/>
              <w:rPr>
                <w:b/>
                <w:bCs/>
                <w:sz w:val="36"/>
                <w:szCs w:val="36"/>
              </w:rPr>
            </w:pPr>
          </w:p>
        </w:tc>
        <w:tc>
          <w:tcPr>
            <w:tcW w:w="992" w:type="dxa"/>
          </w:tcPr>
          <w:p w:rsidR="00C64E42" w:rsidRDefault="00C64E42" w:rsidP="00C64E42">
            <w:pPr>
              <w:spacing w:before="60"/>
              <w:jc w:val="center"/>
              <w:rPr>
                <w:b/>
                <w:bCs/>
                <w:sz w:val="36"/>
                <w:szCs w:val="36"/>
              </w:rPr>
            </w:pPr>
          </w:p>
        </w:tc>
        <w:tc>
          <w:tcPr>
            <w:tcW w:w="1134" w:type="dxa"/>
          </w:tcPr>
          <w:p w:rsidR="00C64E42" w:rsidRDefault="00C64E42" w:rsidP="00C64E42">
            <w:pPr>
              <w:spacing w:before="60"/>
              <w:jc w:val="center"/>
              <w:rPr>
                <w:b/>
                <w:bCs/>
                <w:sz w:val="36"/>
                <w:szCs w:val="36"/>
              </w:rPr>
            </w:pPr>
          </w:p>
        </w:tc>
        <w:tc>
          <w:tcPr>
            <w:tcW w:w="993" w:type="dxa"/>
          </w:tcPr>
          <w:p w:rsidR="00C64E42" w:rsidRDefault="00C64E42" w:rsidP="00C64E42">
            <w:pPr>
              <w:spacing w:before="60"/>
              <w:jc w:val="center"/>
              <w:rPr>
                <w:b/>
                <w:bCs/>
                <w:sz w:val="36"/>
                <w:szCs w:val="36"/>
              </w:rPr>
            </w:pPr>
          </w:p>
        </w:tc>
        <w:tc>
          <w:tcPr>
            <w:tcW w:w="1835" w:type="dxa"/>
          </w:tcPr>
          <w:p w:rsidR="00C64E42" w:rsidRDefault="00C64E42" w:rsidP="00C64E42">
            <w:pPr>
              <w:spacing w:before="60"/>
              <w:jc w:val="center"/>
              <w:rPr>
                <w:b/>
                <w:bCs/>
                <w:sz w:val="36"/>
                <w:szCs w:val="36"/>
              </w:rPr>
            </w:pPr>
          </w:p>
        </w:tc>
      </w:tr>
      <w:tr w:rsidR="00C64E42" w:rsidTr="00C64E42">
        <w:tc>
          <w:tcPr>
            <w:tcW w:w="2093" w:type="dxa"/>
          </w:tcPr>
          <w:p w:rsidR="00C64E42" w:rsidRDefault="00C64E42" w:rsidP="00C64E42">
            <w:pPr>
              <w:pStyle w:val="StyleParagraphe"/>
            </w:pPr>
            <w:r>
              <w:t>Développement</w:t>
            </w:r>
          </w:p>
        </w:tc>
        <w:tc>
          <w:tcPr>
            <w:tcW w:w="1021" w:type="dxa"/>
          </w:tcPr>
          <w:p w:rsidR="00C64E42" w:rsidRDefault="00756227" w:rsidP="00C64E42">
            <w:pPr>
              <w:spacing w:before="60"/>
              <w:jc w:val="center"/>
              <w:rPr>
                <w:b/>
                <w:bCs/>
                <w:sz w:val="36"/>
                <w:szCs w:val="36"/>
              </w:rPr>
            </w:pPr>
            <w:r>
              <w:rPr>
                <w:b/>
                <w:bCs/>
                <w:sz w:val="36"/>
                <w:szCs w:val="36"/>
              </w:rPr>
              <w:t>*</w:t>
            </w:r>
          </w:p>
        </w:tc>
        <w:tc>
          <w:tcPr>
            <w:tcW w:w="850" w:type="dxa"/>
          </w:tcPr>
          <w:p w:rsidR="00C64E42" w:rsidRDefault="00C64E42" w:rsidP="00C64E42">
            <w:pPr>
              <w:spacing w:before="60"/>
              <w:jc w:val="center"/>
              <w:rPr>
                <w:b/>
                <w:bCs/>
                <w:sz w:val="36"/>
                <w:szCs w:val="36"/>
              </w:rPr>
            </w:pPr>
            <w:r>
              <w:rPr>
                <w:b/>
                <w:bCs/>
                <w:sz w:val="36"/>
                <w:szCs w:val="36"/>
              </w:rPr>
              <w:t>*</w:t>
            </w:r>
          </w:p>
        </w:tc>
        <w:tc>
          <w:tcPr>
            <w:tcW w:w="992" w:type="dxa"/>
          </w:tcPr>
          <w:p w:rsidR="00C64E42" w:rsidRDefault="00C64E42" w:rsidP="00C64E42">
            <w:pPr>
              <w:spacing w:before="60"/>
              <w:jc w:val="center"/>
              <w:rPr>
                <w:b/>
                <w:bCs/>
                <w:sz w:val="36"/>
                <w:szCs w:val="36"/>
              </w:rPr>
            </w:pPr>
            <w:r>
              <w:rPr>
                <w:b/>
                <w:bCs/>
                <w:sz w:val="36"/>
                <w:szCs w:val="36"/>
              </w:rPr>
              <w:t>*</w:t>
            </w:r>
          </w:p>
        </w:tc>
        <w:tc>
          <w:tcPr>
            <w:tcW w:w="1134" w:type="dxa"/>
          </w:tcPr>
          <w:p w:rsidR="00C64E42" w:rsidRDefault="00C64E42" w:rsidP="00C64E42">
            <w:pPr>
              <w:spacing w:before="60"/>
              <w:jc w:val="center"/>
              <w:rPr>
                <w:b/>
                <w:bCs/>
                <w:sz w:val="36"/>
                <w:szCs w:val="36"/>
              </w:rPr>
            </w:pPr>
            <w:r>
              <w:rPr>
                <w:b/>
                <w:bCs/>
                <w:sz w:val="36"/>
                <w:szCs w:val="36"/>
              </w:rPr>
              <w:t>*</w:t>
            </w:r>
          </w:p>
        </w:tc>
        <w:tc>
          <w:tcPr>
            <w:tcW w:w="993" w:type="dxa"/>
          </w:tcPr>
          <w:p w:rsidR="00C64E42" w:rsidRDefault="00C64E42" w:rsidP="00C64E42">
            <w:pPr>
              <w:spacing w:before="60"/>
              <w:jc w:val="center"/>
              <w:rPr>
                <w:b/>
                <w:bCs/>
                <w:sz w:val="36"/>
                <w:szCs w:val="36"/>
              </w:rPr>
            </w:pPr>
            <w:r>
              <w:rPr>
                <w:b/>
                <w:bCs/>
                <w:sz w:val="36"/>
                <w:szCs w:val="36"/>
              </w:rPr>
              <w:t>*</w:t>
            </w:r>
          </w:p>
        </w:tc>
        <w:tc>
          <w:tcPr>
            <w:tcW w:w="1835" w:type="dxa"/>
          </w:tcPr>
          <w:p w:rsidR="00C64E42" w:rsidRDefault="00C64E42" w:rsidP="00C64E42">
            <w:pPr>
              <w:spacing w:before="60"/>
              <w:jc w:val="center"/>
              <w:rPr>
                <w:b/>
                <w:bCs/>
                <w:sz w:val="36"/>
                <w:szCs w:val="36"/>
              </w:rPr>
            </w:pPr>
          </w:p>
        </w:tc>
      </w:tr>
      <w:tr w:rsidR="00C64E42" w:rsidTr="00C64E42">
        <w:tc>
          <w:tcPr>
            <w:tcW w:w="2093" w:type="dxa"/>
          </w:tcPr>
          <w:p w:rsidR="00C64E42" w:rsidRDefault="00C64E42" w:rsidP="00C64E42">
            <w:pPr>
              <w:pStyle w:val="StyleParagraphe"/>
            </w:pPr>
            <w:r>
              <w:t>Test</w:t>
            </w:r>
          </w:p>
        </w:tc>
        <w:tc>
          <w:tcPr>
            <w:tcW w:w="1021" w:type="dxa"/>
          </w:tcPr>
          <w:p w:rsidR="00C64E42" w:rsidRDefault="00C64E42" w:rsidP="00C64E42">
            <w:pPr>
              <w:spacing w:before="60"/>
              <w:jc w:val="center"/>
              <w:rPr>
                <w:b/>
                <w:bCs/>
                <w:sz w:val="36"/>
                <w:szCs w:val="36"/>
              </w:rPr>
            </w:pPr>
          </w:p>
        </w:tc>
        <w:tc>
          <w:tcPr>
            <w:tcW w:w="850" w:type="dxa"/>
          </w:tcPr>
          <w:p w:rsidR="00C64E42" w:rsidRDefault="00C64E42" w:rsidP="00C64E42">
            <w:pPr>
              <w:spacing w:before="60"/>
              <w:jc w:val="center"/>
              <w:rPr>
                <w:b/>
                <w:bCs/>
                <w:sz w:val="36"/>
                <w:szCs w:val="36"/>
              </w:rPr>
            </w:pPr>
          </w:p>
        </w:tc>
        <w:tc>
          <w:tcPr>
            <w:tcW w:w="992" w:type="dxa"/>
          </w:tcPr>
          <w:p w:rsidR="00C64E42" w:rsidRDefault="00C64E42" w:rsidP="00C64E42">
            <w:pPr>
              <w:spacing w:before="60"/>
              <w:jc w:val="center"/>
              <w:rPr>
                <w:b/>
                <w:bCs/>
                <w:sz w:val="36"/>
                <w:szCs w:val="36"/>
              </w:rPr>
            </w:pPr>
          </w:p>
        </w:tc>
        <w:tc>
          <w:tcPr>
            <w:tcW w:w="1134" w:type="dxa"/>
          </w:tcPr>
          <w:p w:rsidR="00C64E42" w:rsidRDefault="00C64E42" w:rsidP="00C64E42">
            <w:pPr>
              <w:spacing w:before="60"/>
              <w:jc w:val="center"/>
              <w:rPr>
                <w:b/>
                <w:bCs/>
                <w:sz w:val="36"/>
                <w:szCs w:val="36"/>
              </w:rPr>
            </w:pPr>
          </w:p>
        </w:tc>
        <w:tc>
          <w:tcPr>
            <w:tcW w:w="993" w:type="dxa"/>
          </w:tcPr>
          <w:p w:rsidR="00C64E42" w:rsidRDefault="00C64E42" w:rsidP="00C64E42">
            <w:pPr>
              <w:spacing w:before="60"/>
              <w:jc w:val="center"/>
              <w:rPr>
                <w:b/>
                <w:bCs/>
                <w:sz w:val="36"/>
                <w:szCs w:val="36"/>
              </w:rPr>
            </w:pPr>
            <w:r>
              <w:rPr>
                <w:b/>
                <w:bCs/>
                <w:sz w:val="36"/>
                <w:szCs w:val="36"/>
              </w:rPr>
              <w:t>*</w:t>
            </w:r>
          </w:p>
        </w:tc>
        <w:tc>
          <w:tcPr>
            <w:tcW w:w="1835" w:type="dxa"/>
          </w:tcPr>
          <w:p w:rsidR="00C64E42" w:rsidRDefault="00C64E42" w:rsidP="00C64E42">
            <w:pPr>
              <w:spacing w:before="60"/>
              <w:jc w:val="center"/>
              <w:rPr>
                <w:b/>
                <w:bCs/>
                <w:sz w:val="36"/>
                <w:szCs w:val="36"/>
              </w:rPr>
            </w:pPr>
            <w:r>
              <w:rPr>
                <w:b/>
                <w:bCs/>
                <w:sz w:val="36"/>
                <w:szCs w:val="36"/>
              </w:rPr>
              <w:t>*</w:t>
            </w:r>
          </w:p>
        </w:tc>
      </w:tr>
    </w:tbl>
    <w:p w:rsidR="00DB48DC" w:rsidRDefault="00DB48DC" w:rsidP="00DB48DC">
      <w:pPr>
        <w:pStyle w:val="StyleParagraphe"/>
      </w:pPr>
    </w:p>
    <w:p w:rsidR="00A156B3" w:rsidRDefault="00DB48DC" w:rsidP="00DB48DC">
      <w:pPr>
        <w:pStyle w:val="StyleParagraphe"/>
      </w:pPr>
      <w:r>
        <w:t>Nous présentons ensuite les sprints à réaliser à réaliser tout au long de notre travail par ce présent tableau.</w:t>
      </w:r>
    </w:p>
    <w:p w:rsidR="000A3CFE" w:rsidRDefault="000A3CFE" w:rsidP="000A3CFE">
      <w:pPr>
        <w:pStyle w:val="Caption"/>
        <w:jc w:val="center"/>
      </w:pPr>
      <w:bookmarkStart w:id="62" w:name="_Toc69401396"/>
      <w:bookmarkStart w:id="63" w:name="_Toc69401433"/>
      <w:bookmarkStart w:id="64" w:name="_Toc69401453"/>
      <w:r>
        <w:t xml:space="preserve">Tableau </w:t>
      </w:r>
      <w:fldSimple w:instr=" SEQ Tableau \* ARABIC ">
        <w:r w:rsidR="00EA40D3">
          <w:rPr>
            <w:noProof/>
          </w:rPr>
          <w:t>9</w:t>
        </w:r>
      </w:fldSimple>
      <w:r>
        <w:t xml:space="preserve"> : Planification des </w:t>
      </w:r>
      <w:r w:rsidR="00756227">
        <w:t>releases</w:t>
      </w:r>
      <w:bookmarkEnd w:id="62"/>
      <w:bookmarkEnd w:id="63"/>
      <w:bookmarkEnd w:id="64"/>
    </w:p>
    <w:tbl>
      <w:tblPr>
        <w:tblStyle w:val="TableGrid"/>
        <w:tblW w:w="0" w:type="auto"/>
        <w:tblLook w:val="04A0" w:firstRow="1" w:lastRow="0" w:firstColumn="1" w:lastColumn="0" w:noHBand="0" w:noVBand="1"/>
      </w:tblPr>
      <w:tblGrid>
        <w:gridCol w:w="2182"/>
        <w:gridCol w:w="2436"/>
        <w:gridCol w:w="2221"/>
        <w:gridCol w:w="2221"/>
      </w:tblGrid>
      <w:tr w:rsidR="00DB48DC" w:rsidTr="00DB48DC">
        <w:tc>
          <w:tcPr>
            <w:tcW w:w="2265" w:type="dxa"/>
          </w:tcPr>
          <w:p w:rsidR="00DB48DC" w:rsidRPr="00DB48DC" w:rsidRDefault="00DB48DC" w:rsidP="00DB48DC">
            <w:pPr>
              <w:pStyle w:val="StyleParagraphe"/>
              <w:jc w:val="center"/>
              <w:rPr>
                <w:b/>
              </w:rPr>
            </w:pPr>
            <w:r w:rsidRPr="00DB48DC">
              <w:rPr>
                <w:b/>
              </w:rPr>
              <w:t>Id</w:t>
            </w:r>
          </w:p>
        </w:tc>
        <w:tc>
          <w:tcPr>
            <w:tcW w:w="2265" w:type="dxa"/>
          </w:tcPr>
          <w:p w:rsidR="00DB48DC" w:rsidRPr="00DB48DC" w:rsidRDefault="00DB48DC" w:rsidP="00DB48DC">
            <w:pPr>
              <w:pStyle w:val="StyleParagraphe"/>
              <w:jc w:val="center"/>
              <w:rPr>
                <w:b/>
              </w:rPr>
            </w:pPr>
            <w:r w:rsidRPr="00DB48DC">
              <w:rPr>
                <w:b/>
              </w:rPr>
              <w:t>Release</w:t>
            </w:r>
          </w:p>
        </w:tc>
        <w:tc>
          <w:tcPr>
            <w:tcW w:w="2265" w:type="dxa"/>
          </w:tcPr>
          <w:p w:rsidR="00DB48DC" w:rsidRPr="00DB48DC" w:rsidRDefault="00DB48DC" w:rsidP="00DB48DC">
            <w:pPr>
              <w:pStyle w:val="StyleParagraphe"/>
              <w:jc w:val="center"/>
              <w:rPr>
                <w:b/>
              </w:rPr>
            </w:pPr>
            <w:r w:rsidRPr="00DB48DC">
              <w:rPr>
                <w:b/>
              </w:rPr>
              <w:t>Date de début</w:t>
            </w:r>
          </w:p>
        </w:tc>
        <w:tc>
          <w:tcPr>
            <w:tcW w:w="2265" w:type="dxa"/>
          </w:tcPr>
          <w:p w:rsidR="00DB48DC" w:rsidRPr="00DB48DC" w:rsidRDefault="00DB48DC" w:rsidP="00DB48DC">
            <w:pPr>
              <w:pStyle w:val="StyleParagraphe"/>
              <w:jc w:val="center"/>
              <w:rPr>
                <w:b/>
              </w:rPr>
            </w:pPr>
            <w:r w:rsidRPr="00DB48DC">
              <w:rPr>
                <w:b/>
              </w:rPr>
              <w:t>Date de fin</w:t>
            </w:r>
          </w:p>
        </w:tc>
      </w:tr>
      <w:tr w:rsidR="00DB48DC" w:rsidTr="00DB48DC">
        <w:tc>
          <w:tcPr>
            <w:tcW w:w="2265" w:type="dxa"/>
          </w:tcPr>
          <w:p w:rsidR="00DB48DC" w:rsidRDefault="00DB48DC" w:rsidP="00756227">
            <w:pPr>
              <w:pStyle w:val="StyleParagraphe"/>
              <w:jc w:val="center"/>
            </w:pPr>
            <w:r>
              <w:t>1</w:t>
            </w:r>
          </w:p>
        </w:tc>
        <w:tc>
          <w:tcPr>
            <w:tcW w:w="2265" w:type="dxa"/>
          </w:tcPr>
          <w:p w:rsidR="00DB48DC" w:rsidRDefault="000A3CFE" w:rsidP="00DB48DC">
            <w:pPr>
              <w:pStyle w:val="StyleParagraphe"/>
            </w:pPr>
            <w:r>
              <w:t>Gestion d’accés</w:t>
            </w:r>
            <w:r w:rsidR="00756227">
              <w:t xml:space="preserve">, gestion des utilisateurs </w:t>
            </w:r>
            <w:r>
              <w:t xml:space="preserve"> et gestion des rôles </w:t>
            </w:r>
          </w:p>
        </w:tc>
        <w:tc>
          <w:tcPr>
            <w:tcW w:w="2265" w:type="dxa"/>
          </w:tcPr>
          <w:p w:rsidR="00DB48DC" w:rsidRDefault="00756227" w:rsidP="00DB48DC">
            <w:pPr>
              <w:pStyle w:val="StyleParagraphe"/>
            </w:pPr>
            <w:r>
              <w:t>20/04/2021</w:t>
            </w:r>
          </w:p>
        </w:tc>
        <w:tc>
          <w:tcPr>
            <w:tcW w:w="2265" w:type="dxa"/>
          </w:tcPr>
          <w:p w:rsidR="00DB48DC" w:rsidRDefault="00756227" w:rsidP="00DB48DC">
            <w:pPr>
              <w:pStyle w:val="StyleParagraphe"/>
            </w:pPr>
            <w:r>
              <w:t>04/05/2021</w:t>
            </w:r>
          </w:p>
        </w:tc>
      </w:tr>
      <w:tr w:rsidR="00DB48DC" w:rsidTr="00DB48DC">
        <w:tc>
          <w:tcPr>
            <w:tcW w:w="2265" w:type="dxa"/>
          </w:tcPr>
          <w:p w:rsidR="00DB48DC" w:rsidRDefault="00DB48DC" w:rsidP="00756227">
            <w:pPr>
              <w:pStyle w:val="StyleParagraphe"/>
              <w:jc w:val="center"/>
            </w:pPr>
            <w:r>
              <w:t>2</w:t>
            </w:r>
          </w:p>
        </w:tc>
        <w:tc>
          <w:tcPr>
            <w:tcW w:w="2265" w:type="dxa"/>
          </w:tcPr>
          <w:p w:rsidR="00DB48DC" w:rsidRDefault="000A3CFE" w:rsidP="00DB48DC">
            <w:pPr>
              <w:pStyle w:val="StyleParagraphe"/>
            </w:pPr>
            <w:r>
              <w:t>Gestion des équipes et gestion des tâches</w:t>
            </w:r>
          </w:p>
        </w:tc>
        <w:tc>
          <w:tcPr>
            <w:tcW w:w="2265" w:type="dxa"/>
          </w:tcPr>
          <w:p w:rsidR="00DB48DC" w:rsidRDefault="00756227" w:rsidP="00DB48DC">
            <w:pPr>
              <w:pStyle w:val="StyleParagraphe"/>
            </w:pPr>
            <w:r>
              <w:t>05/05/2021</w:t>
            </w:r>
          </w:p>
        </w:tc>
        <w:tc>
          <w:tcPr>
            <w:tcW w:w="2265" w:type="dxa"/>
          </w:tcPr>
          <w:p w:rsidR="00DB48DC" w:rsidRDefault="00756227" w:rsidP="00DB48DC">
            <w:pPr>
              <w:pStyle w:val="StyleParagraphe"/>
            </w:pPr>
            <w:r>
              <w:t>25/05/2021</w:t>
            </w:r>
          </w:p>
        </w:tc>
      </w:tr>
      <w:tr w:rsidR="00DB48DC" w:rsidTr="00DB48DC">
        <w:tc>
          <w:tcPr>
            <w:tcW w:w="2265" w:type="dxa"/>
          </w:tcPr>
          <w:p w:rsidR="00DB48DC" w:rsidRDefault="00DB48DC" w:rsidP="00756227">
            <w:pPr>
              <w:pStyle w:val="StyleParagraphe"/>
              <w:jc w:val="center"/>
            </w:pPr>
            <w:r>
              <w:t>3</w:t>
            </w:r>
          </w:p>
        </w:tc>
        <w:tc>
          <w:tcPr>
            <w:tcW w:w="2265" w:type="dxa"/>
          </w:tcPr>
          <w:p w:rsidR="00DB48DC" w:rsidRDefault="000A3CFE" w:rsidP="000A3CFE">
            <w:pPr>
              <w:pStyle w:val="StyleParagraphe"/>
            </w:pPr>
            <w:r>
              <w:t xml:space="preserve">Gestion des Statistiques,historiques et  calcul des KPI  </w:t>
            </w:r>
          </w:p>
        </w:tc>
        <w:tc>
          <w:tcPr>
            <w:tcW w:w="2265" w:type="dxa"/>
          </w:tcPr>
          <w:p w:rsidR="00DB48DC" w:rsidRDefault="00756227" w:rsidP="00DB48DC">
            <w:pPr>
              <w:pStyle w:val="StyleParagraphe"/>
            </w:pPr>
            <w:r>
              <w:t>26/05/2021</w:t>
            </w:r>
          </w:p>
        </w:tc>
        <w:tc>
          <w:tcPr>
            <w:tcW w:w="2265" w:type="dxa"/>
          </w:tcPr>
          <w:p w:rsidR="00DB48DC" w:rsidRDefault="00756227" w:rsidP="00DB48DC">
            <w:pPr>
              <w:pStyle w:val="StyleParagraphe"/>
            </w:pPr>
            <w:r>
              <w:t>01/07/2021</w:t>
            </w:r>
          </w:p>
        </w:tc>
      </w:tr>
      <w:tr w:rsidR="000A3CFE" w:rsidTr="00DB48DC">
        <w:tc>
          <w:tcPr>
            <w:tcW w:w="2265" w:type="dxa"/>
          </w:tcPr>
          <w:p w:rsidR="000A3CFE" w:rsidRDefault="000A3CFE" w:rsidP="00756227">
            <w:pPr>
              <w:pStyle w:val="StyleParagraphe"/>
              <w:jc w:val="center"/>
            </w:pPr>
            <w:r>
              <w:t>4</w:t>
            </w:r>
          </w:p>
        </w:tc>
        <w:tc>
          <w:tcPr>
            <w:tcW w:w="2265" w:type="dxa"/>
          </w:tcPr>
          <w:p w:rsidR="000A3CFE" w:rsidRDefault="000A3CFE" w:rsidP="00DB48DC">
            <w:pPr>
              <w:pStyle w:val="StyleParagraphe"/>
            </w:pPr>
            <w:r>
              <w:t xml:space="preserve">Gestion des notifications et messageries en temps réel </w:t>
            </w:r>
          </w:p>
        </w:tc>
        <w:tc>
          <w:tcPr>
            <w:tcW w:w="2265" w:type="dxa"/>
          </w:tcPr>
          <w:p w:rsidR="000A3CFE" w:rsidRDefault="00756227" w:rsidP="00DB48DC">
            <w:pPr>
              <w:pStyle w:val="StyleParagraphe"/>
            </w:pPr>
            <w:r>
              <w:t>02/07/2021</w:t>
            </w:r>
          </w:p>
        </w:tc>
        <w:tc>
          <w:tcPr>
            <w:tcW w:w="2265" w:type="dxa"/>
          </w:tcPr>
          <w:p w:rsidR="000A3CFE" w:rsidRDefault="00756227" w:rsidP="00DB48DC">
            <w:pPr>
              <w:pStyle w:val="StyleParagraphe"/>
            </w:pPr>
            <w:r>
              <w:t>20/08/2021</w:t>
            </w:r>
          </w:p>
        </w:tc>
      </w:tr>
    </w:tbl>
    <w:p w:rsidR="001F6C49" w:rsidRDefault="001F6C49" w:rsidP="00DB48DC">
      <w:pPr>
        <w:pStyle w:val="StyleParagraphe"/>
      </w:pPr>
    </w:p>
    <w:p w:rsidR="001F6C49" w:rsidRDefault="001F6C49" w:rsidP="00DB48DC">
      <w:pPr>
        <w:pStyle w:val="StyleParagraphe"/>
      </w:pPr>
    </w:p>
    <w:p w:rsidR="00DB48DC" w:rsidRDefault="001F6C49" w:rsidP="001F6C49">
      <w:pPr>
        <w:pStyle w:val="intro-concu"/>
      </w:pPr>
      <w:bookmarkStart w:id="65" w:name="_Toc69401387"/>
      <w:r>
        <w:lastRenderedPageBreak/>
        <w:t>Conclusion</w:t>
      </w:r>
      <w:bookmarkEnd w:id="65"/>
    </w:p>
    <w:p w:rsidR="001F6C49" w:rsidRPr="001F6C49" w:rsidRDefault="001F6C49" w:rsidP="001F6C49">
      <w:pPr>
        <w:pStyle w:val="StyleParagraphe"/>
      </w:pPr>
      <w:r w:rsidRPr="001F6C49">
        <w:t>Dans ce chapitre, nous avons commencé par la présentation de l’équipe du projet,  les besoins fonctionnels, non fonctionnels, le product backlog, le diagramme de cas d’utilisation global,. Après, nous avons illustré l’architecture physique et logique de l’application, le choix des technologies, et la configuration matérielle et logicielle de l’application. Enfin nous avons établi la planification des sprints</w:t>
      </w: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156B3" w:rsidRDefault="00A156B3" w:rsidP="00533D4D">
      <w:pPr>
        <w:spacing w:before="60"/>
        <w:ind w:left="142"/>
        <w:jc w:val="center"/>
        <w:rPr>
          <w:b/>
          <w:bCs/>
          <w:sz w:val="36"/>
          <w:szCs w:val="36"/>
        </w:rPr>
      </w:pPr>
    </w:p>
    <w:p w:rsidR="00AA6DD7" w:rsidRPr="00533D4D" w:rsidRDefault="00AA6DD7" w:rsidP="00533D4D">
      <w:pPr>
        <w:spacing w:before="60"/>
        <w:ind w:left="142"/>
        <w:jc w:val="center"/>
        <w:rPr>
          <w:b/>
          <w:bCs/>
          <w:sz w:val="36"/>
          <w:szCs w:val="36"/>
        </w:rPr>
      </w:pPr>
      <w:r w:rsidRPr="00533D4D">
        <w:rPr>
          <w:b/>
          <w:bCs/>
          <w:sz w:val="36"/>
          <w:szCs w:val="36"/>
        </w:rPr>
        <w:t>Bibliographie</w:t>
      </w:r>
    </w:p>
    <w:p w:rsidR="00533D4D" w:rsidRPr="00AA6DD7" w:rsidRDefault="00533D4D" w:rsidP="00533D4D">
      <w:pPr>
        <w:spacing w:before="60"/>
        <w:jc w:val="both"/>
        <w:rPr>
          <w:rFonts w:ascii="Arial" w:hAnsi="Arial" w:cs="Arial"/>
        </w:rPr>
      </w:pPr>
    </w:p>
    <w:p w:rsidR="00AA6DD7" w:rsidRDefault="00AA6DD7" w:rsidP="00AA6DD7">
      <w:pPr>
        <w:spacing w:before="60"/>
        <w:ind w:left="1418"/>
        <w:jc w:val="both"/>
        <w:rPr>
          <w:rFonts w:ascii="Arial" w:hAnsi="Arial" w:cs="Arial"/>
        </w:rPr>
        <w:sectPr w:rsidR="00AA6DD7" w:rsidSect="00AA6DD7">
          <w:pgSz w:w="11906" w:h="16838" w:code="9"/>
          <w:pgMar w:top="1418" w:right="1418" w:bottom="1418" w:left="1418" w:header="567" w:footer="567" w:gutter="0"/>
          <w:cols w:space="708"/>
          <w:titlePg/>
          <w:docGrid w:linePitch="360"/>
        </w:sectPr>
      </w:pPr>
    </w:p>
    <w:p w:rsidR="00AA6DD7" w:rsidRPr="00AF50FF" w:rsidRDefault="00AA6DD7" w:rsidP="00AF50FF">
      <w:pPr>
        <w:spacing w:before="60"/>
        <w:ind w:left="142"/>
        <w:jc w:val="center"/>
        <w:rPr>
          <w:b/>
          <w:bCs/>
          <w:sz w:val="36"/>
          <w:szCs w:val="36"/>
        </w:rPr>
      </w:pPr>
      <w:r w:rsidRPr="00AF50FF">
        <w:rPr>
          <w:b/>
          <w:bCs/>
          <w:sz w:val="36"/>
          <w:szCs w:val="36"/>
        </w:rPr>
        <w:lastRenderedPageBreak/>
        <w:t xml:space="preserve">Glossaire / Acronymes </w:t>
      </w:r>
    </w:p>
    <w:p w:rsidR="00AA6DD7" w:rsidRPr="00AF50FF" w:rsidRDefault="00AA6DD7" w:rsidP="00AF50FF">
      <w:pPr>
        <w:spacing w:before="60"/>
        <w:ind w:left="142"/>
        <w:jc w:val="center"/>
        <w:rPr>
          <w:b/>
          <w:bCs/>
          <w:sz w:val="36"/>
          <w:szCs w:val="36"/>
        </w:rPr>
      </w:pPr>
      <w:r w:rsidRPr="00AF50FF">
        <w:rPr>
          <w:b/>
          <w:bCs/>
          <w:sz w:val="36"/>
          <w:szCs w:val="36"/>
        </w:rPr>
        <w:t xml:space="preserve">Annexes </w:t>
      </w:r>
    </w:p>
    <w:p w:rsidR="00AA6DD7" w:rsidRDefault="00AA6DD7" w:rsidP="00AA6DD7">
      <w:pPr>
        <w:autoSpaceDE w:val="0"/>
        <w:autoSpaceDN w:val="0"/>
        <w:adjustRightInd w:val="0"/>
        <w:rPr>
          <w:rFonts w:eastAsia="Calibri"/>
          <w:color w:val="000000"/>
        </w:rPr>
      </w:pPr>
    </w:p>
    <w:p w:rsidR="00AA6DD7" w:rsidRDefault="00AA6DD7" w:rsidP="00AA6DD7">
      <w:pPr>
        <w:autoSpaceDE w:val="0"/>
        <w:autoSpaceDN w:val="0"/>
        <w:adjustRightInd w:val="0"/>
        <w:rPr>
          <w:rFonts w:eastAsia="Calibri"/>
          <w:color w:val="000000"/>
        </w:rPr>
        <w:sectPr w:rsidR="00AA6DD7" w:rsidSect="00AA6DD7">
          <w:pgSz w:w="11906" w:h="16838" w:code="9"/>
          <w:pgMar w:top="1418" w:right="1418" w:bottom="1418" w:left="1418" w:header="567" w:footer="567" w:gutter="0"/>
          <w:cols w:space="708"/>
          <w:titlePg/>
          <w:docGrid w:linePitch="360"/>
        </w:sectPr>
      </w:pPr>
    </w:p>
    <w:p w:rsidR="00AA6DD7" w:rsidRPr="00AA6DD7" w:rsidRDefault="00AA6DD7" w:rsidP="00AA6DD7">
      <w:pPr>
        <w:autoSpaceDE w:val="0"/>
        <w:autoSpaceDN w:val="0"/>
        <w:adjustRightInd w:val="0"/>
        <w:rPr>
          <w:rFonts w:eastAsia="Calibri"/>
          <w:color w:val="000000"/>
        </w:rPr>
      </w:pPr>
    </w:p>
    <w:p w:rsidR="00AA6DD7" w:rsidRPr="00AA6DD7" w:rsidRDefault="00AA6DD7" w:rsidP="00AA6DD7">
      <w:pPr>
        <w:autoSpaceDE w:val="0"/>
        <w:autoSpaceDN w:val="0"/>
        <w:adjustRightInd w:val="0"/>
        <w:jc w:val="center"/>
        <w:rPr>
          <w:rFonts w:eastAsia="Calibri"/>
          <w:b/>
          <w:bCs/>
          <w:color w:val="000000"/>
          <w:sz w:val="28"/>
          <w:szCs w:val="28"/>
        </w:rPr>
      </w:pPr>
      <w:r w:rsidRPr="00AA6DD7">
        <w:rPr>
          <w:rFonts w:eastAsia="Calibri"/>
          <w:b/>
          <w:bCs/>
          <w:color w:val="000000"/>
          <w:sz w:val="28"/>
          <w:szCs w:val="28"/>
        </w:rPr>
        <w:t>Résumé</w:t>
      </w: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r w:rsidRPr="00AA6DD7">
        <w:rPr>
          <w:rFonts w:eastAsia="Calibri"/>
          <w:b/>
          <w:bCs/>
          <w:color w:val="000000"/>
        </w:rPr>
        <w:t>Mots clés :</w:t>
      </w:r>
      <w:r w:rsidRPr="00AA6DD7">
        <w:rPr>
          <w:rFonts w:eastAsia="Calibri"/>
          <w:color w:val="000000"/>
        </w:rPr>
        <w:t>.</w:t>
      </w: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Pr="00AA6DD7" w:rsidRDefault="00AA6DD7" w:rsidP="00AA6DD7">
      <w:pPr>
        <w:autoSpaceDE w:val="0"/>
        <w:autoSpaceDN w:val="0"/>
        <w:adjustRightInd w:val="0"/>
        <w:rPr>
          <w:rFonts w:eastAsia="Calibri"/>
          <w:color w:val="000000"/>
        </w:rPr>
      </w:pPr>
    </w:p>
    <w:p w:rsidR="00AA6DD7" w:rsidRDefault="00AA6DD7" w:rsidP="00AA6DD7">
      <w:pPr>
        <w:autoSpaceDE w:val="0"/>
        <w:autoSpaceDN w:val="0"/>
        <w:adjustRightInd w:val="0"/>
        <w:rPr>
          <w:rFonts w:eastAsia="Calibri"/>
          <w:color w:val="000000"/>
        </w:rPr>
      </w:pPr>
    </w:p>
    <w:p w:rsidR="00AA6DD7" w:rsidRPr="00AA6DD7" w:rsidRDefault="00AA6DD7" w:rsidP="00AA6DD7">
      <w:pPr>
        <w:autoSpaceDE w:val="0"/>
        <w:autoSpaceDN w:val="0"/>
        <w:adjustRightInd w:val="0"/>
        <w:rPr>
          <w:rFonts w:eastAsia="Calibri"/>
          <w:color w:val="000000"/>
        </w:rPr>
      </w:pPr>
    </w:p>
    <w:p w:rsidR="00AA6DD7" w:rsidRPr="00AA6DD7" w:rsidRDefault="00AA6DD7" w:rsidP="00AA6DD7">
      <w:pPr>
        <w:autoSpaceDE w:val="0"/>
        <w:autoSpaceDN w:val="0"/>
        <w:adjustRightInd w:val="0"/>
        <w:rPr>
          <w:rFonts w:eastAsia="Calibri"/>
          <w:color w:val="000000"/>
        </w:rPr>
      </w:pPr>
    </w:p>
    <w:p w:rsidR="00AA6DD7" w:rsidRPr="00AA6DD7" w:rsidRDefault="00AA6DD7" w:rsidP="00AA6DD7">
      <w:pPr>
        <w:autoSpaceDE w:val="0"/>
        <w:autoSpaceDN w:val="0"/>
        <w:adjustRightInd w:val="0"/>
        <w:jc w:val="center"/>
        <w:rPr>
          <w:rFonts w:eastAsia="Calibri"/>
          <w:b/>
          <w:bCs/>
          <w:color w:val="000000"/>
          <w:sz w:val="28"/>
          <w:szCs w:val="28"/>
        </w:rPr>
      </w:pPr>
      <w:r w:rsidRPr="00AA6DD7">
        <w:rPr>
          <w:rFonts w:eastAsia="Calibri"/>
          <w:b/>
          <w:bCs/>
          <w:color w:val="000000"/>
          <w:sz w:val="28"/>
          <w:szCs w:val="28"/>
        </w:rPr>
        <w:t>Abstract</w:t>
      </w:r>
    </w:p>
    <w:p w:rsid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r w:rsidRPr="00AA6DD7">
        <w:rPr>
          <w:rFonts w:eastAsia="Calibri"/>
          <w:b/>
          <w:bCs/>
          <w:color w:val="000000"/>
        </w:rPr>
        <w:t>Keywords:</w:t>
      </w: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adjustRightInd w:val="0"/>
        <w:rPr>
          <w:rFonts w:eastAsia="Calibri"/>
          <w:color w:val="000000"/>
        </w:rPr>
      </w:pPr>
    </w:p>
    <w:p w:rsidR="00AA6DD7" w:rsidRPr="00AA6DD7" w:rsidRDefault="00AA6DD7" w:rsidP="00AA6DD7">
      <w:pPr>
        <w:autoSpaceDE w:val="0"/>
        <w:autoSpaceDN w:val="0"/>
        <w:adjustRightInd w:val="0"/>
        <w:rPr>
          <w:rFonts w:eastAsia="Calibri"/>
          <w:color w:val="000000"/>
        </w:rPr>
      </w:pPr>
    </w:p>
    <w:p w:rsidR="00AA6DD7" w:rsidRPr="00AA6DD7" w:rsidRDefault="00AA6DD7" w:rsidP="00AA6DD7">
      <w:pPr>
        <w:autoSpaceDE w:val="0"/>
        <w:autoSpaceDN w:val="0"/>
        <w:adjustRightInd w:val="0"/>
        <w:rPr>
          <w:rFonts w:eastAsia="Calibri"/>
          <w:color w:val="000000"/>
        </w:rPr>
      </w:pPr>
    </w:p>
    <w:p w:rsidR="00AA6DD7" w:rsidRDefault="00AA6DD7" w:rsidP="00AA6DD7">
      <w:pPr>
        <w:autoSpaceDE w:val="0"/>
        <w:autoSpaceDN w:val="0"/>
        <w:adjustRightInd w:val="0"/>
        <w:rPr>
          <w:rFonts w:eastAsia="Calibri"/>
          <w:color w:val="000000"/>
        </w:rPr>
      </w:pPr>
    </w:p>
    <w:p w:rsidR="00AA6DD7" w:rsidRPr="00AA6DD7" w:rsidRDefault="00AA6DD7" w:rsidP="00AA6DD7">
      <w:pPr>
        <w:autoSpaceDE w:val="0"/>
        <w:autoSpaceDN w:val="0"/>
        <w:adjustRightInd w:val="0"/>
        <w:rPr>
          <w:rFonts w:eastAsia="Calibri"/>
          <w:color w:val="000000"/>
        </w:rPr>
      </w:pPr>
    </w:p>
    <w:p w:rsidR="00AA6DD7" w:rsidRPr="00AA6DD7" w:rsidRDefault="00AA6DD7" w:rsidP="00AA6DD7">
      <w:pPr>
        <w:autoSpaceDE w:val="0"/>
        <w:autoSpaceDN w:val="0"/>
        <w:bidi/>
        <w:adjustRightInd w:val="0"/>
        <w:jc w:val="center"/>
        <w:rPr>
          <w:rFonts w:ascii="Times New Roman,Bold" w:eastAsia="Calibri" w:cs="Times New Roman,Bold"/>
          <w:b/>
          <w:bCs/>
          <w:color w:val="000000"/>
          <w:sz w:val="32"/>
          <w:szCs w:val="32"/>
        </w:rPr>
      </w:pPr>
      <w:r w:rsidRPr="00AA6DD7">
        <w:rPr>
          <w:rFonts w:ascii="Times New Roman,Bold" w:eastAsia="Calibri" w:cs="Times New Roman,Bold" w:hint="cs"/>
          <w:b/>
          <w:bCs/>
          <w:color w:val="000000"/>
          <w:sz w:val="32"/>
          <w:szCs w:val="32"/>
          <w:rtl/>
        </w:rPr>
        <w:t>الملخص</w:t>
      </w:r>
    </w:p>
    <w:p w:rsidR="00AA6DD7" w:rsidRDefault="00AA6DD7" w:rsidP="00AA6DD7">
      <w:pPr>
        <w:pBdr>
          <w:top w:val="single" w:sz="4" w:space="1" w:color="auto"/>
          <w:left w:val="single" w:sz="4" w:space="4" w:color="auto"/>
          <w:bottom w:val="single" w:sz="4" w:space="1" w:color="auto"/>
          <w:right w:val="single" w:sz="4" w:space="4" w:color="auto"/>
        </w:pBdr>
        <w:autoSpaceDE w:val="0"/>
        <w:autoSpaceDN w:val="0"/>
        <w:bidi/>
        <w:adjustRightInd w:val="0"/>
        <w:rPr>
          <w:rFonts w:ascii="Arial" w:eastAsia="Calibri" w:hAnsi="Arial" w:cs="Arial"/>
          <w:color w:val="000000"/>
        </w:rPr>
      </w:pPr>
    </w:p>
    <w:p w:rsidR="00AA6DD7" w:rsidRDefault="00AA6DD7" w:rsidP="00AA6DD7">
      <w:pPr>
        <w:pBdr>
          <w:top w:val="single" w:sz="4" w:space="1" w:color="auto"/>
          <w:left w:val="single" w:sz="4" w:space="4" w:color="auto"/>
          <w:bottom w:val="single" w:sz="4" w:space="1" w:color="auto"/>
          <w:right w:val="single" w:sz="4" w:space="4" w:color="auto"/>
        </w:pBdr>
        <w:autoSpaceDE w:val="0"/>
        <w:autoSpaceDN w:val="0"/>
        <w:bidi/>
        <w:adjustRightInd w:val="0"/>
        <w:rPr>
          <w:rFonts w:ascii="Arial" w:eastAsia="Calibri" w:hAnsi="Arial" w:cs="Arial"/>
          <w:color w:val="000000"/>
        </w:rPr>
      </w:pP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bidi/>
        <w:adjustRightInd w:val="0"/>
        <w:rPr>
          <w:rFonts w:ascii="Arial" w:eastAsia="Calibri" w:hAnsi="Arial" w:cs="Arial"/>
          <w:color w:val="000000"/>
        </w:rPr>
      </w:pP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bidi/>
        <w:adjustRightInd w:val="0"/>
        <w:rPr>
          <w:rFonts w:ascii="Arial" w:eastAsia="Calibri" w:hAnsi="Arial" w:cs="Arial"/>
          <w:color w:val="000000"/>
        </w:rPr>
      </w:pPr>
    </w:p>
    <w:p w:rsidR="00AA6DD7" w:rsidRDefault="00AA6DD7" w:rsidP="00AA6DD7">
      <w:pPr>
        <w:pBdr>
          <w:top w:val="single" w:sz="4" w:space="1" w:color="auto"/>
          <w:left w:val="single" w:sz="4" w:space="4" w:color="auto"/>
          <w:bottom w:val="single" w:sz="4" w:space="1" w:color="auto"/>
          <w:right w:val="single" w:sz="4" w:space="4" w:color="auto"/>
        </w:pBdr>
        <w:autoSpaceDE w:val="0"/>
        <w:autoSpaceDN w:val="0"/>
        <w:bidi/>
        <w:adjustRightInd w:val="0"/>
        <w:rPr>
          <w:rFonts w:ascii="Arial" w:eastAsia="Calibri" w:hAnsi="Arial" w:cs="Arial"/>
          <w:color w:val="000000"/>
        </w:rPr>
      </w:pPr>
    </w:p>
    <w:p w:rsidR="00AA6DD7" w:rsidRDefault="00AA6DD7" w:rsidP="00AA6DD7">
      <w:pPr>
        <w:pBdr>
          <w:top w:val="single" w:sz="4" w:space="1" w:color="auto"/>
          <w:left w:val="single" w:sz="4" w:space="4" w:color="auto"/>
          <w:bottom w:val="single" w:sz="4" w:space="1" w:color="auto"/>
          <w:right w:val="single" w:sz="4" w:space="4" w:color="auto"/>
        </w:pBdr>
        <w:autoSpaceDE w:val="0"/>
        <w:autoSpaceDN w:val="0"/>
        <w:bidi/>
        <w:adjustRightInd w:val="0"/>
        <w:rPr>
          <w:rFonts w:ascii="Arial" w:eastAsia="Calibri" w:hAnsi="Arial" w:cs="Arial"/>
          <w:color w:val="000000"/>
        </w:rPr>
      </w:pP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bidi/>
        <w:adjustRightInd w:val="0"/>
        <w:rPr>
          <w:rFonts w:ascii="Arial" w:eastAsia="Calibri" w:hAnsi="Arial" w:cs="Arial"/>
          <w:color w:val="000000"/>
        </w:rPr>
      </w:pP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bidi/>
        <w:adjustRightInd w:val="0"/>
        <w:rPr>
          <w:rFonts w:ascii="Arial,Bold" w:eastAsia="Calibri" w:cs="Arial,Bold"/>
          <w:b/>
          <w:bCs/>
          <w:color w:val="000000"/>
        </w:rPr>
      </w:pPr>
      <w:r w:rsidRPr="00AA6DD7">
        <w:rPr>
          <w:rFonts w:ascii="Arial,Bold" w:eastAsia="Calibri" w:cs="Arial,Bold" w:hint="cs"/>
          <w:b/>
          <w:bCs/>
          <w:color w:val="000000"/>
          <w:rtl/>
        </w:rPr>
        <w:t>الكلمات</w:t>
      </w:r>
      <w:r w:rsidR="00DF0485">
        <w:rPr>
          <w:rFonts w:ascii="Arial,Bold" w:eastAsia="Calibri" w:cs="Arial,Bold" w:hint="cs"/>
          <w:b/>
          <w:bCs/>
          <w:color w:val="000000"/>
          <w:rtl/>
        </w:rPr>
        <w:t xml:space="preserve"> </w:t>
      </w:r>
      <w:r w:rsidRPr="00AA6DD7">
        <w:rPr>
          <w:rFonts w:ascii="Arial,Bold" w:eastAsia="Calibri" w:cs="Arial,Bold" w:hint="cs"/>
          <w:b/>
          <w:bCs/>
          <w:color w:val="000000"/>
          <w:rtl/>
        </w:rPr>
        <w:t>المفاتيح</w:t>
      </w:r>
      <w:r w:rsidRPr="00AA6DD7">
        <w:rPr>
          <w:rFonts w:ascii="Arial,Bold" w:eastAsia="Calibri" w:cs="Arial,Bold"/>
          <w:b/>
          <w:bCs/>
          <w:color w:val="000000"/>
        </w:rPr>
        <w:t xml:space="preserve">: </w:t>
      </w:r>
    </w:p>
    <w:p w:rsidR="00AA6DD7" w:rsidRPr="00AA6DD7" w:rsidRDefault="00AA6DD7" w:rsidP="00AA6DD7">
      <w:pPr>
        <w:pBdr>
          <w:top w:val="single" w:sz="4" w:space="1" w:color="auto"/>
          <w:left w:val="single" w:sz="4" w:space="4" w:color="auto"/>
          <w:bottom w:val="single" w:sz="4" w:space="1" w:color="auto"/>
          <w:right w:val="single" w:sz="4" w:space="4" w:color="auto"/>
        </w:pBdr>
        <w:autoSpaceDE w:val="0"/>
        <w:autoSpaceDN w:val="0"/>
        <w:bidi/>
        <w:adjustRightInd w:val="0"/>
        <w:rPr>
          <w:rFonts w:ascii="Arial" w:eastAsia="Calibri" w:hAnsi="Arial" w:cs="Arial"/>
          <w:color w:val="000000"/>
        </w:rPr>
      </w:pPr>
    </w:p>
    <w:p w:rsidR="00AA6DD7" w:rsidRPr="00AA6DD7" w:rsidRDefault="00AA6DD7" w:rsidP="00AA6DD7">
      <w:pPr>
        <w:jc w:val="center"/>
        <w:rPr>
          <w:lang w:bidi="ar-TN"/>
        </w:rPr>
      </w:pPr>
    </w:p>
    <w:sectPr w:rsidR="00AA6DD7" w:rsidRPr="00AA6DD7" w:rsidSect="00AA6DD7">
      <w:headerReference w:type="first" r:id="rId49"/>
      <w:footerReference w:type="first" r:id="rId50"/>
      <w:pgSz w:w="11906" w:h="16838" w:code="9"/>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523" w:rsidRDefault="009C4523">
      <w:r>
        <w:separator/>
      </w:r>
    </w:p>
  </w:endnote>
  <w:endnote w:type="continuationSeparator" w:id="0">
    <w:p w:rsidR="009C4523" w:rsidRDefault="009C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variable"/>
  </w:font>
  <w:font w:name="Mangal">
    <w:panose1 w:val="00000400000000000000"/>
    <w:charset w:val="00"/>
    <w:family w:val="auto"/>
    <w:pitch w:val="variable"/>
  </w:font>
  <w:font w:name="Georgia">
    <w:panose1 w:val="02040502050405020303"/>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Times New Roman,Bold">
    <w:altName w:val="Times New Roman"/>
    <w:panose1 w:val="00000000000000000000"/>
    <w:charset w:val="B2"/>
    <w:family w:val="auto"/>
    <w:notTrueType/>
    <w:pitch w:val="default"/>
    <w:sig w:usb0="00002000" w:usb1="00000000" w:usb2="00000000" w:usb3="00000000" w:csb0="00000040" w:csb1="00000000"/>
  </w:font>
  <w:font w:name="Arial,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jc w:val="center"/>
      <w:tblBorders>
        <w:top w:val="single" w:sz="12" w:space="0" w:color="auto"/>
      </w:tblBorders>
      <w:tblCellMar>
        <w:top w:w="85" w:type="dxa"/>
        <w:left w:w="170" w:type="dxa"/>
        <w:right w:w="198" w:type="dxa"/>
      </w:tblCellMar>
      <w:tblLook w:val="0000" w:firstRow="0" w:lastRow="0" w:firstColumn="0" w:lastColumn="0" w:noHBand="0" w:noVBand="0"/>
    </w:tblPr>
    <w:tblGrid>
      <w:gridCol w:w="3148"/>
      <w:gridCol w:w="3027"/>
      <w:gridCol w:w="2897"/>
    </w:tblGrid>
    <w:tr w:rsidR="002E0999" w:rsidTr="00DE480D">
      <w:trPr>
        <w:trHeight w:val="432"/>
        <w:jc w:val="center"/>
      </w:trPr>
      <w:tc>
        <w:tcPr>
          <w:tcW w:w="3130" w:type="dxa"/>
          <w:vAlign w:val="center"/>
        </w:tcPr>
        <w:p w:rsidR="002E0999" w:rsidRDefault="002E0999">
          <w:pPr>
            <w:pStyle w:val="Header"/>
            <w:bidi w:val="0"/>
            <w:jc w:val="left"/>
            <w:rPr>
              <w:sz w:val="18"/>
              <w:szCs w:val="18"/>
            </w:rPr>
          </w:pPr>
          <w:r>
            <w:rPr>
              <w:sz w:val="18"/>
              <w:szCs w:val="18"/>
            </w:rPr>
            <w:t>5, Avenue Taha Hussein – Tunis</w:t>
          </w:r>
        </w:p>
        <w:p w:rsidR="002E0999" w:rsidRDefault="002E0999">
          <w:pPr>
            <w:pStyle w:val="Header"/>
            <w:bidi w:val="0"/>
            <w:jc w:val="left"/>
            <w:rPr>
              <w:sz w:val="18"/>
              <w:szCs w:val="18"/>
            </w:rPr>
          </w:pPr>
          <w:r>
            <w:rPr>
              <w:sz w:val="18"/>
              <w:szCs w:val="18"/>
              <w:lang w:val="de-DE"/>
            </w:rPr>
            <w:t>B. P. 56, Bab Menara</w:t>
          </w:r>
          <w:r>
            <w:rPr>
              <w:sz w:val="18"/>
              <w:szCs w:val="18"/>
            </w:rPr>
            <w:t xml:space="preserve"> 1008</w:t>
          </w:r>
        </w:p>
      </w:tc>
      <w:tc>
        <w:tcPr>
          <w:tcW w:w="3010" w:type="dxa"/>
          <w:vAlign w:val="bottom"/>
        </w:tcPr>
        <w:p w:rsidR="002E0999" w:rsidRDefault="002E0999">
          <w:pPr>
            <w:pStyle w:val="Header"/>
            <w:jc w:val="left"/>
            <w:rPr>
              <w:sz w:val="18"/>
              <w:szCs w:val="18"/>
            </w:rPr>
          </w:pPr>
          <w:r>
            <w:rPr>
              <w:rFonts w:hint="cs"/>
              <w:sz w:val="18"/>
              <w:szCs w:val="18"/>
              <w:rtl/>
            </w:rPr>
            <w:t xml:space="preserve">الهاتف: </w:t>
          </w:r>
          <w:r>
            <w:rPr>
              <w:sz w:val="18"/>
              <w:szCs w:val="18"/>
            </w:rPr>
            <w:t xml:space="preserve"> Tel. :  71 . 496 . 066</w:t>
          </w:r>
        </w:p>
        <w:p w:rsidR="002E0999" w:rsidRDefault="002E0999">
          <w:pPr>
            <w:pStyle w:val="Header"/>
            <w:jc w:val="left"/>
            <w:rPr>
              <w:sz w:val="18"/>
              <w:szCs w:val="18"/>
            </w:rPr>
          </w:pPr>
          <w:r>
            <w:rPr>
              <w:rFonts w:hint="cs"/>
              <w:sz w:val="18"/>
              <w:szCs w:val="18"/>
              <w:rtl/>
            </w:rPr>
            <w:t>فاكس :</w:t>
          </w:r>
          <w:r>
            <w:rPr>
              <w:sz w:val="18"/>
              <w:szCs w:val="18"/>
            </w:rPr>
            <w:t xml:space="preserve">  Fax :  71 . 391. 166</w:t>
          </w:r>
        </w:p>
      </w:tc>
      <w:tc>
        <w:tcPr>
          <w:tcW w:w="2880" w:type="dxa"/>
          <w:vAlign w:val="bottom"/>
        </w:tcPr>
        <w:p w:rsidR="002E0999" w:rsidRDefault="002E0999">
          <w:pPr>
            <w:pStyle w:val="Header"/>
            <w:jc w:val="left"/>
            <w:rPr>
              <w:sz w:val="18"/>
              <w:szCs w:val="18"/>
              <w:lang w:bidi="ar-TN"/>
            </w:rPr>
          </w:pPr>
          <w:r>
            <w:rPr>
              <w:rFonts w:hint="cs"/>
              <w:sz w:val="18"/>
              <w:szCs w:val="18"/>
              <w:rtl/>
              <w:lang w:bidi="ar-TN"/>
            </w:rPr>
            <w:t>5،  شارع طه حسين ـ تونس</w:t>
          </w:r>
        </w:p>
        <w:p w:rsidR="002E0999" w:rsidRDefault="002E0999">
          <w:pPr>
            <w:pStyle w:val="Header"/>
            <w:jc w:val="left"/>
            <w:rPr>
              <w:sz w:val="18"/>
              <w:szCs w:val="18"/>
              <w:lang w:bidi="ar-TN"/>
            </w:rPr>
          </w:pPr>
          <w:r>
            <w:rPr>
              <w:rFonts w:hint="cs"/>
              <w:sz w:val="18"/>
              <w:szCs w:val="18"/>
              <w:rtl/>
              <w:lang w:bidi="ar-TN"/>
            </w:rPr>
            <w:t>ص . ب . : 56 باب منارة 1008</w:t>
          </w:r>
        </w:p>
      </w:tc>
    </w:tr>
  </w:tbl>
  <w:p w:rsidR="002E0999" w:rsidRDefault="002E09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999" w:rsidRDefault="002E0999">
    <w:pPr>
      <w:pStyle w:val="Footer"/>
      <w:jc w:val="right"/>
    </w:pPr>
    <w:r>
      <w:fldChar w:fldCharType="begin"/>
    </w:r>
    <w:r>
      <w:instrText>PAGE   \* MERGEFORMAT</w:instrText>
    </w:r>
    <w:r>
      <w:fldChar w:fldCharType="separate"/>
    </w:r>
    <w:r w:rsidR="00502D2A">
      <w:rPr>
        <w:noProof/>
      </w:rPr>
      <w:t>15</w:t>
    </w:r>
    <w:r>
      <w:fldChar w:fldCharType="end"/>
    </w:r>
  </w:p>
  <w:p w:rsidR="002E0999" w:rsidRPr="00533D4D" w:rsidRDefault="002E0999" w:rsidP="00533D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999" w:rsidRDefault="002E0999">
    <w:pPr>
      <w:pStyle w:val="Footer"/>
      <w:jc w:val="right"/>
    </w:pPr>
    <w:r>
      <w:fldChar w:fldCharType="begin"/>
    </w:r>
    <w:r>
      <w:instrText>PAGE   \* MERGEFORMAT</w:instrText>
    </w:r>
    <w:r>
      <w:fldChar w:fldCharType="separate"/>
    </w:r>
    <w:r w:rsidR="00502D2A">
      <w:rPr>
        <w:noProof/>
      </w:rPr>
      <w:t>III</w:t>
    </w:r>
    <w:r>
      <w:fldChar w:fldCharType="end"/>
    </w:r>
  </w:p>
  <w:p w:rsidR="002E0999" w:rsidRDefault="002E09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999" w:rsidRDefault="002E0999">
    <w:pPr>
      <w:pStyle w:val="Footer"/>
      <w:jc w:val="right"/>
    </w:pPr>
    <w:r>
      <w:fldChar w:fldCharType="begin"/>
    </w:r>
    <w:r>
      <w:instrText>PAGE   \* MERGEFORMAT</w:instrText>
    </w:r>
    <w:r>
      <w:fldChar w:fldCharType="separate"/>
    </w:r>
    <w:r w:rsidR="00502D2A">
      <w:rPr>
        <w:noProof/>
      </w:rPr>
      <w:t>12</w:t>
    </w:r>
    <w:r>
      <w:fldChar w:fldCharType="end"/>
    </w:r>
  </w:p>
  <w:p w:rsidR="002E0999" w:rsidRDefault="002E099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999" w:rsidRDefault="002E0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523" w:rsidRDefault="009C4523">
      <w:r>
        <w:separator/>
      </w:r>
    </w:p>
  </w:footnote>
  <w:footnote w:type="continuationSeparator" w:id="0">
    <w:p w:rsidR="009C4523" w:rsidRDefault="009C4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84" w:type="dxa"/>
      <w:tblBorders>
        <w:bottom w:val="single" w:sz="4" w:space="0" w:color="auto"/>
      </w:tblBorders>
      <w:tblCellMar>
        <w:left w:w="70" w:type="dxa"/>
        <w:right w:w="70" w:type="dxa"/>
      </w:tblCellMar>
      <w:tblLook w:val="0000" w:firstRow="0" w:lastRow="0" w:firstColumn="0" w:lastColumn="0" w:noHBand="0" w:noVBand="0"/>
    </w:tblPr>
    <w:tblGrid>
      <w:gridCol w:w="4043"/>
      <w:gridCol w:w="1556"/>
      <w:gridCol w:w="3685"/>
    </w:tblGrid>
    <w:tr w:rsidR="002E0999" w:rsidTr="00CA6FF5">
      <w:trPr>
        <w:trHeight w:val="1124"/>
      </w:trPr>
      <w:tc>
        <w:tcPr>
          <w:tcW w:w="4043" w:type="dxa"/>
          <w:vAlign w:val="center"/>
        </w:tcPr>
        <w:p w:rsidR="002E0999" w:rsidRDefault="002E0999" w:rsidP="00CA6FF5">
          <w:pPr>
            <w:rPr>
              <w:sz w:val="16"/>
              <w:szCs w:val="16"/>
            </w:rPr>
          </w:pPr>
        </w:p>
        <w:p w:rsidR="002E0999" w:rsidRDefault="002E0999" w:rsidP="00CA6FF5">
          <w:pPr>
            <w:rPr>
              <w:sz w:val="16"/>
              <w:szCs w:val="16"/>
            </w:rPr>
          </w:pPr>
          <w:r>
            <w:rPr>
              <w:noProof/>
            </w:rPr>
            <w:drawing>
              <wp:inline distT="0" distB="0" distL="0" distR="0">
                <wp:extent cx="2476500" cy="695325"/>
                <wp:effectExtent l="0" t="0" r="0" b="0"/>
                <wp:docPr id="1" name="Image 1" descr="376187_4429756111980_130264169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76187_4429756111980_1302641696_n"/>
                        <pic:cNvPicPr>
                          <a:picLocks noChangeAspect="1" noChangeArrowheads="1"/>
                        </pic:cNvPicPr>
                      </pic:nvPicPr>
                      <pic:blipFill>
                        <a:blip r:embed="rId1">
                          <a:extLst>
                            <a:ext uri="{28A0092B-C50C-407E-A947-70E740481C1C}">
                              <a14:useLocalDpi xmlns:a14="http://schemas.microsoft.com/office/drawing/2010/main" val="0"/>
                            </a:ext>
                          </a:extLst>
                        </a:blip>
                        <a:srcRect t="38477" b="29482"/>
                        <a:stretch>
                          <a:fillRect/>
                        </a:stretch>
                      </pic:blipFill>
                      <pic:spPr bwMode="auto">
                        <a:xfrm>
                          <a:off x="0" y="0"/>
                          <a:ext cx="2476500" cy="695325"/>
                        </a:xfrm>
                        <a:prstGeom prst="rect">
                          <a:avLst/>
                        </a:prstGeom>
                        <a:noFill/>
                        <a:ln>
                          <a:noFill/>
                        </a:ln>
                      </pic:spPr>
                    </pic:pic>
                  </a:graphicData>
                </a:graphic>
              </wp:inline>
            </w:drawing>
          </w:r>
        </w:p>
        <w:p w:rsidR="002E0999" w:rsidRPr="00835030" w:rsidRDefault="002E0999" w:rsidP="00CA6FF5">
          <w:pPr>
            <w:rPr>
              <w:sz w:val="16"/>
              <w:szCs w:val="16"/>
            </w:rPr>
          </w:pPr>
        </w:p>
      </w:tc>
      <w:tc>
        <w:tcPr>
          <w:tcW w:w="1556" w:type="dxa"/>
          <w:vAlign w:val="center"/>
        </w:tcPr>
        <w:p w:rsidR="002E0999" w:rsidRDefault="002E0999" w:rsidP="00CA6FF5">
          <w:pPr>
            <w:pStyle w:val="Footer"/>
            <w:tabs>
              <w:tab w:val="left" w:pos="708"/>
            </w:tabs>
            <w:jc w:val="center"/>
          </w:pPr>
          <w:r>
            <w:rPr>
              <w:noProof/>
            </w:rPr>
            <w:drawing>
              <wp:inline distT="0" distB="0" distL="0" distR="0">
                <wp:extent cx="619125" cy="93345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9125" cy="933450"/>
                        </a:xfrm>
                        <a:prstGeom prst="rect">
                          <a:avLst/>
                        </a:prstGeom>
                        <a:noFill/>
                        <a:ln>
                          <a:noFill/>
                        </a:ln>
                      </pic:spPr>
                    </pic:pic>
                  </a:graphicData>
                </a:graphic>
              </wp:inline>
            </w:drawing>
          </w:r>
        </w:p>
      </w:tc>
      <w:tc>
        <w:tcPr>
          <w:tcW w:w="3685" w:type="dxa"/>
          <w:vAlign w:val="center"/>
        </w:tcPr>
        <w:p w:rsidR="002E0999" w:rsidRPr="003C2B14" w:rsidRDefault="002E0999" w:rsidP="00CA6FF5">
          <w:pPr>
            <w:pStyle w:val="Heading2"/>
            <w:bidi/>
            <w:spacing w:before="0"/>
            <w:jc w:val="center"/>
            <w:rPr>
              <w:b w:val="0"/>
              <w:bCs w:val="0"/>
              <w:i w:val="0"/>
              <w:iCs w:val="0"/>
              <w:color w:val="31859C"/>
              <w:sz w:val="22"/>
              <w:szCs w:val="22"/>
              <w:lang w:bidi="ar-TN"/>
            </w:rPr>
          </w:pPr>
          <w:r w:rsidRPr="003C2B14">
            <w:rPr>
              <w:rFonts w:hint="cs"/>
              <w:b w:val="0"/>
              <w:bCs w:val="0"/>
              <w:i w:val="0"/>
              <w:iCs w:val="0"/>
              <w:color w:val="31859C"/>
              <w:sz w:val="22"/>
              <w:szCs w:val="22"/>
              <w:rtl/>
              <w:lang w:bidi="ar-TN"/>
            </w:rPr>
            <w:t>الجمهورية التونسية</w:t>
          </w:r>
        </w:p>
        <w:p w:rsidR="002E0999" w:rsidRPr="003C2B14" w:rsidRDefault="002E0999" w:rsidP="00CA6FF5">
          <w:pPr>
            <w:pStyle w:val="Heading2"/>
            <w:bidi/>
            <w:spacing w:before="0"/>
            <w:jc w:val="center"/>
            <w:rPr>
              <w:b w:val="0"/>
              <w:bCs w:val="0"/>
              <w:i w:val="0"/>
              <w:iCs w:val="0"/>
              <w:color w:val="31859C"/>
              <w:sz w:val="22"/>
              <w:szCs w:val="22"/>
              <w:rtl/>
              <w:lang w:bidi="ar-TN"/>
            </w:rPr>
          </w:pPr>
          <w:r w:rsidRPr="003C2B14">
            <w:rPr>
              <w:b w:val="0"/>
              <w:bCs w:val="0"/>
              <w:i w:val="0"/>
              <w:iCs w:val="0"/>
              <w:color w:val="31859C"/>
              <w:sz w:val="22"/>
              <w:szCs w:val="22"/>
              <w:rtl/>
              <w:lang w:bidi="ar-TN"/>
            </w:rPr>
            <w:t xml:space="preserve">وزارة التعليم العالي والبحث العلمي </w:t>
          </w:r>
        </w:p>
        <w:p w:rsidR="002E0999" w:rsidRPr="008C3165" w:rsidRDefault="002E0999" w:rsidP="00CA6FF5">
          <w:pPr>
            <w:pStyle w:val="Heading2"/>
            <w:bidi/>
            <w:spacing w:before="0"/>
            <w:jc w:val="center"/>
            <w:rPr>
              <w:i w:val="0"/>
              <w:iCs w:val="0"/>
              <w:color w:val="31859C"/>
              <w:sz w:val="22"/>
              <w:szCs w:val="22"/>
              <w:rtl/>
              <w:lang w:bidi="ar-TN"/>
            </w:rPr>
          </w:pPr>
          <w:r w:rsidRPr="003C2B14">
            <w:rPr>
              <w:i w:val="0"/>
              <w:iCs w:val="0"/>
              <w:color w:val="31859C"/>
              <w:sz w:val="22"/>
              <w:szCs w:val="22"/>
              <w:rtl/>
              <w:lang w:bidi="ar-TN"/>
            </w:rPr>
            <w:t>جامعة تونس</w:t>
          </w:r>
        </w:p>
        <w:p w:rsidR="002E0999" w:rsidRPr="009B0BDA" w:rsidRDefault="002E0999" w:rsidP="00CA6FF5">
          <w:pPr>
            <w:pStyle w:val="Heading2"/>
            <w:bidi/>
            <w:spacing w:before="0"/>
            <w:jc w:val="center"/>
            <w:rPr>
              <w:rFonts w:cs="Arabic Transparent"/>
              <w:i w:val="0"/>
              <w:iCs w:val="0"/>
              <w:color w:val="0070C0"/>
              <w:sz w:val="24"/>
              <w:szCs w:val="24"/>
            </w:rPr>
          </w:pPr>
          <w:r w:rsidRPr="009B0BDA">
            <w:rPr>
              <w:i w:val="0"/>
              <w:iCs w:val="0"/>
              <w:color w:val="0070C0"/>
              <w:sz w:val="24"/>
              <w:szCs w:val="24"/>
              <w:rtl/>
            </w:rPr>
            <w:t>المدرسة</w:t>
          </w:r>
          <w:r>
            <w:rPr>
              <w:rFonts w:hint="cs"/>
              <w:i w:val="0"/>
              <w:iCs w:val="0"/>
              <w:color w:val="0070C0"/>
              <w:sz w:val="24"/>
              <w:szCs w:val="24"/>
              <w:rtl/>
              <w:lang w:bidi="ar-TN"/>
            </w:rPr>
            <w:t xml:space="preserve"> الوطنية</w:t>
          </w:r>
          <w:r>
            <w:rPr>
              <w:i w:val="0"/>
              <w:iCs w:val="0"/>
              <w:color w:val="0070C0"/>
              <w:sz w:val="24"/>
              <w:szCs w:val="24"/>
              <w:rtl/>
            </w:rPr>
            <w:t xml:space="preserve"> العليـا لل</w:t>
          </w:r>
          <w:r>
            <w:rPr>
              <w:rFonts w:hint="cs"/>
              <w:i w:val="0"/>
              <w:iCs w:val="0"/>
              <w:color w:val="0070C0"/>
              <w:sz w:val="24"/>
              <w:szCs w:val="24"/>
              <w:rtl/>
            </w:rPr>
            <w:t>مهندسين</w:t>
          </w:r>
          <w:r w:rsidRPr="009B0BDA">
            <w:rPr>
              <w:i w:val="0"/>
              <w:iCs w:val="0"/>
              <w:color w:val="0070C0"/>
              <w:sz w:val="24"/>
              <w:szCs w:val="24"/>
              <w:rtl/>
            </w:rPr>
            <w:t xml:space="preserve"> بتونـس</w:t>
          </w:r>
        </w:p>
      </w:tc>
    </w:tr>
  </w:tbl>
  <w:p w:rsidR="002E0999" w:rsidRPr="00CA6FF5" w:rsidRDefault="002E0999">
    <w:pP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999" w:rsidRPr="00533D4D" w:rsidRDefault="002E0999" w:rsidP="00533D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999" w:rsidRDefault="002E09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999" w:rsidRDefault="002E09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C4A2B"/>
    <w:multiLevelType w:val="hybridMultilevel"/>
    <w:tmpl w:val="476ED7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1509B3"/>
    <w:multiLevelType w:val="hybridMultilevel"/>
    <w:tmpl w:val="997A8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40E5B"/>
    <w:multiLevelType w:val="hybridMultilevel"/>
    <w:tmpl w:val="F064C456"/>
    <w:lvl w:ilvl="0" w:tplc="B40836DC">
      <w:start w:val="1"/>
      <w:numFmt w:val="decimal"/>
      <w:lvlText w:val="Chapitr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137D88"/>
    <w:multiLevelType w:val="multilevel"/>
    <w:tmpl w:val="22B601B0"/>
    <w:lvl w:ilvl="0">
      <w:start w:val="1"/>
      <w:numFmt w:val="decimal"/>
      <w:lvlText w:val="%1."/>
      <w:lvlJc w:val="left"/>
      <w:pPr>
        <w:ind w:left="360" w:hanging="360"/>
      </w:pPr>
    </w:lvl>
    <w:lvl w:ilvl="1">
      <w:start w:val="1"/>
      <w:numFmt w:val="decimal"/>
      <w:pStyle w:val="StyleNiveau2"/>
      <w:lvlText w:val="%2."/>
      <w:lvlJc w:val="left"/>
      <w:pPr>
        <w:ind w:left="432" w:hanging="432"/>
      </w:pPr>
      <w:rPr>
        <w:rFonts w:ascii="Times New Roman" w:eastAsia="Times New Roman"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142379"/>
    <w:multiLevelType w:val="multilevel"/>
    <w:tmpl w:val="2EAE21AE"/>
    <w:styleLink w:val="WWNum4"/>
    <w:lvl w:ilvl="0">
      <w:numFmt w:val="bullet"/>
      <w:lvlText w:val=""/>
      <w:lvlJc w:val="left"/>
      <w:pPr>
        <w:ind w:left="720" w:hanging="360"/>
      </w:pPr>
      <w:rPr>
        <w:rFonts w:ascii="Symbol" w:eastAsia="DejaVu Sans" w:hAnsi="Symbol" w:cs="DejaVu Sans"/>
        <w:color w:val="000000"/>
        <w:sz w:val="22"/>
        <w:szCs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A60046F"/>
    <w:multiLevelType w:val="multilevel"/>
    <w:tmpl w:val="6B1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206F5"/>
    <w:multiLevelType w:val="hybridMultilevel"/>
    <w:tmpl w:val="EBE0B5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F105844"/>
    <w:multiLevelType w:val="hybridMultilevel"/>
    <w:tmpl w:val="EEB078D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5BA1B6B"/>
    <w:multiLevelType w:val="multilevel"/>
    <w:tmpl w:val="CFA8FE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tyleNiveau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6471B5"/>
    <w:multiLevelType w:val="multilevel"/>
    <w:tmpl w:val="DA7C6D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BC3178A"/>
    <w:multiLevelType w:val="hybridMultilevel"/>
    <w:tmpl w:val="7F2E9B2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 w15:restartNumberingAfterBreak="0">
    <w:nsid w:val="2CEC1F99"/>
    <w:multiLevelType w:val="hybridMultilevel"/>
    <w:tmpl w:val="F6B29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527A36"/>
    <w:multiLevelType w:val="hybridMultilevel"/>
    <w:tmpl w:val="98206E58"/>
    <w:lvl w:ilvl="0" w:tplc="DCFE87B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EC5612"/>
    <w:multiLevelType w:val="multilevel"/>
    <w:tmpl w:val="5618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66866"/>
    <w:multiLevelType w:val="hybridMultilevel"/>
    <w:tmpl w:val="40FEA6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2B429F"/>
    <w:multiLevelType w:val="hybridMultilevel"/>
    <w:tmpl w:val="3D6E39D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385C71AB"/>
    <w:multiLevelType w:val="hybridMultilevel"/>
    <w:tmpl w:val="1E005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871148"/>
    <w:multiLevelType w:val="hybridMultilevel"/>
    <w:tmpl w:val="F318A274"/>
    <w:lvl w:ilvl="0" w:tplc="48B82626">
      <w:start w:val="5"/>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3F6B2690"/>
    <w:multiLevelType w:val="hybridMultilevel"/>
    <w:tmpl w:val="17AEB49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2E51097"/>
    <w:multiLevelType w:val="multilevel"/>
    <w:tmpl w:val="4B94CD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BC75DE0"/>
    <w:multiLevelType w:val="hybridMultilevel"/>
    <w:tmpl w:val="15604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335F42"/>
    <w:multiLevelType w:val="hybridMultilevel"/>
    <w:tmpl w:val="85C8CD8A"/>
    <w:lvl w:ilvl="0" w:tplc="040C0001">
      <w:start w:val="1"/>
      <w:numFmt w:val="bullet"/>
      <w:lvlText w:val=""/>
      <w:lvlJc w:val="left"/>
      <w:pPr>
        <w:tabs>
          <w:tab w:val="num" w:pos="1068"/>
        </w:tabs>
        <w:ind w:left="1068"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2" w15:restartNumberingAfterBreak="0">
    <w:nsid w:val="4FC7441B"/>
    <w:multiLevelType w:val="hybridMultilevel"/>
    <w:tmpl w:val="13D2BC6C"/>
    <w:lvl w:ilvl="0" w:tplc="10F02E5C">
      <w:start w:val="1"/>
      <w:numFmt w:val="bullet"/>
      <w:lvlText w:val="-"/>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29E78D0">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18C2640">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12CDE32">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EF86422">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84E0C8E">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FB487A6">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BFC105C">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66EE2B8">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50EC411D"/>
    <w:multiLevelType w:val="hybridMultilevel"/>
    <w:tmpl w:val="4F387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3B87CF1"/>
    <w:multiLevelType w:val="hybridMultilevel"/>
    <w:tmpl w:val="E2DCC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3C74977"/>
    <w:multiLevelType w:val="hybridMultilevel"/>
    <w:tmpl w:val="C61EE03E"/>
    <w:lvl w:ilvl="0" w:tplc="040C0001">
      <w:start w:val="1"/>
      <w:numFmt w:val="bullet"/>
      <w:lvlText w:val=""/>
      <w:lvlJc w:val="left"/>
      <w:pPr>
        <w:ind w:left="720" w:hanging="360"/>
      </w:pPr>
      <w:rPr>
        <w:rFonts w:ascii="Symbol" w:hAnsi="Symbol" w:hint="default"/>
      </w:rPr>
    </w:lvl>
    <w:lvl w:ilvl="1" w:tplc="2D5ED9BC">
      <w:numFmt w:val="bullet"/>
      <w:lvlText w:val=""/>
      <w:lvlJc w:val="left"/>
      <w:pPr>
        <w:ind w:left="1440" w:hanging="360"/>
      </w:pPr>
      <w:rPr>
        <w:rFonts w:ascii="Wingdings" w:eastAsia="Wingdings" w:hAnsi="Wingdings"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4A19DF"/>
    <w:multiLevelType w:val="hybridMultilevel"/>
    <w:tmpl w:val="60B2E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5D423B"/>
    <w:multiLevelType w:val="multilevel"/>
    <w:tmpl w:val="DB062682"/>
    <w:lvl w:ilvl="0">
      <w:start w:val="1"/>
      <w:numFmt w:val="decimal"/>
      <w:pStyle w:val="StyleNiveau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E15ED3"/>
    <w:multiLevelType w:val="hybridMultilevel"/>
    <w:tmpl w:val="247AA0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5041B26"/>
    <w:multiLevelType w:val="multilevel"/>
    <w:tmpl w:val="DA7C6D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70651FAD"/>
    <w:multiLevelType w:val="hybridMultilevel"/>
    <w:tmpl w:val="A24E12E8"/>
    <w:lvl w:ilvl="0" w:tplc="BF524BD6">
      <w:start w:val="1"/>
      <w:numFmt w:val="decimal"/>
      <w:lvlText w:val="%1."/>
      <w:lvlJc w:val="left"/>
      <w:pPr>
        <w:ind w:left="1380" w:hanging="360"/>
      </w:pPr>
      <w:rPr>
        <w:rFonts w:hint="default"/>
      </w:rPr>
    </w:lvl>
    <w:lvl w:ilvl="1" w:tplc="040C0019" w:tentative="1">
      <w:start w:val="1"/>
      <w:numFmt w:val="lowerLetter"/>
      <w:lvlText w:val="%2."/>
      <w:lvlJc w:val="left"/>
      <w:pPr>
        <w:ind w:left="2100" w:hanging="360"/>
      </w:pPr>
    </w:lvl>
    <w:lvl w:ilvl="2" w:tplc="040C001B" w:tentative="1">
      <w:start w:val="1"/>
      <w:numFmt w:val="lowerRoman"/>
      <w:lvlText w:val="%3."/>
      <w:lvlJc w:val="right"/>
      <w:pPr>
        <w:ind w:left="2820" w:hanging="180"/>
      </w:pPr>
    </w:lvl>
    <w:lvl w:ilvl="3" w:tplc="040C000F" w:tentative="1">
      <w:start w:val="1"/>
      <w:numFmt w:val="decimal"/>
      <w:lvlText w:val="%4."/>
      <w:lvlJc w:val="left"/>
      <w:pPr>
        <w:ind w:left="3540" w:hanging="360"/>
      </w:pPr>
    </w:lvl>
    <w:lvl w:ilvl="4" w:tplc="040C0019" w:tentative="1">
      <w:start w:val="1"/>
      <w:numFmt w:val="lowerLetter"/>
      <w:lvlText w:val="%5."/>
      <w:lvlJc w:val="left"/>
      <w:pPr>
        <w:ind w:left="4260" w:hanging="360"/>
      </w:pPr>
    </w:lvl>
    <w:lvl w:ilvl="5" w:tplc="040C001B" w:tentative="1">
      <w:start w:val="1"/>
      <w:numFmt w:val="lowerRoman"/>
      <w:lvlText w:val="%6."/>
      <w:lvlJc w:val="right"/>
      <w:pPr>
        <w:ind w:left="4980" w:hanging="180"/>
      </w:pPr>
    </w:lvl>
    <w:lvl w:ilvl="6" w:tplc="040C000F" w:tentative="1">
      <w:start w:val="1"/>
      <w:numFmt w:val="decimal"/>
      <w:lvlText w:val="%7."/>
      <w:lvlJc w:val="left"/>
      <w:pPr>
        <w:ind w:left="5700" w:hanging="360"/>
      </w:pPr>
    </w:lvl>
    <w:lvl w:ilvl="7" w:tplc="040C0019" w:tentative="1">
      <w:start w:val="1"/>
      <w:numFmt w:val="lowerLetter"/>
      <w:lvlText w:val="%8."/>
      <w:lvlJc w:val="left"/>
      <w:pPr>
        <w:ind w:left="6420" w:hanging="360"/>
      </w:pPr>
    </w:lvl>
    <w:lvl w:ilvl="8" w:tplc="040C001B" w:tentative="1">
      <w:start w:val="1"/>
      <w:numFmt w:val="lowerRoman"/>
      <w:lvlText w:val="%9."/>
      <w:lvlJc w:val="right"/>
      <w:pPr>
        <w:ind w:left="7140" w:hanging="180"/>
      </w:pPr>
    </w:lvl>
  </w:abstractNum>
  <w:abstractNum w:abstractNumId="31" w15:restartNumberingAfterBreak="0">
    <w:nsid w:val="727952B8"/>
    <w:multiLevelType w:val="hybridMultilevel"/>
    <w:tmpl w:val="33549366"/>
    <w:lvl w:ilvl="0" w:tplc="040C0001">
      <w:start w:val="1"/>
      <w:numFmt w:val="bullet"/>
      <w:lvlText w:val=""/>
      <w:lvlJc w:val="left"/>
      <w:pPr>
        <w:tabs>
          <w:tab w:val="num" w:pos="810"/>
        </w:tabs>
        <w:ind w:left="81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2" w15:restartNumberingAfterBreak="0">
    <w:nsid w:val="73D8727D"/>
    <w:multiLevelType w:val="hybridMultilevel"/>
    <w:tmpl w:val="79B21572"/>
    <w:lvl w:ilvl="0" w:tplc="3454D038">
      <w:numFmt w:val="bullet"/>
      <w:lvlText w:val=""/>
      <w:lvlJc w:val="left"/>
      <w:pPr>
        <w:tabs>
          <w:tab w:val="num" w:pos="1068"/>
        </w:tabs>
        <w:ind w:left="1068" w:hanging="360"/>
      </w:pPr>
      <w:rPr>
        <w:rFonts w:ascii="Symbol" w:eastAsia="Times New Roman"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3" w15:restartNumberingAfterBreak="0">
    <w:nsid w:val="73EA30B4"/>
    <w:multiLevelType w:val="hybridMultilevel"/>
    <w:tmpl w:val="2C484020"/>
    <w:lvl w:ilvl="0" w:tplc="10F02E5C">
      <w:start w:val="1"/>
      <w:numFmt w:val="bullet"/>
      <w:lvlText w:val="-"/>
      <w:lvlJc w:val="left"/>
      <w:pPr>
        <w:ind w:left="720"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813925"/>
    <w:multiLevelType w:val="multilevel"/>
    <w:tmpl w:val="5618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942C91"/>
    <w:multiLevelType w:val="multilevel"/>
    <w:tmpl w:val="DA7C6D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15:restartNumberingAfterBreak="0">
    <w:nsid w:val="784D719E"/>
    <w:multiLevelType w:val="hybridMultilevel"/>
    <w:tmpl w:val="1BE44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2B3E8F"/>
    <w:multiLevelType w:val="hybridMultilevel"/>
    <w:tmpl w:val="7F426A0E"/>
    <w:lvl w:ilvl="0" w:tplc="F294CEDE">
      <w:start w:val="1"/>
      <w:numFmt w:val="bullet"/>
      <w:lvlText w:val="-"/>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50284E8">
      <w:start w:val="1"/>
      <w:numFmt w:val="bullet"/>
      <w:lvlText w:val="o"/>
      <w:lvlJc w:val="left"/>
      <w:pPr>
        <w:ind w:left="154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5DB0BA8E">
      <w:start w:val="1"/>
      <w:numFmt w:val="bullet"/>
      <w:lvlText w:val="▪"/>
      <w:lvlJc w:val="left"/>
      <w:pPr>
        <w:ind w:left="226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0260A8C">
      <w:start w:val="1"/>
      <w:numFmt w:val="bullet"/>
      <w:lvlText w:val="•"/>
      <w:lvlJc w:val="left"/>
      <w:pPr>
        <w:ind w:left="298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010E756">
      <w:start w:val="1"/>
      <w:numFmt w:val="bullet"/>
      <w:lvlText w:val="o"/>
      <w:lvlJc w:val="left"/>
      <w:pPr>
        <w:ind w:left="3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50B0F3A4">
      <w:start w:val="1"/>
      <w:numFmt w:val="bullet"/>
      <w:lvlText w:val="▪"/>
      <w:lvlJc w:val="left"/>
      <w:pPr>
        <w:ind w:left="442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835287D8">
      <w:start w:val="1"/>
      <w:numFmt w:val="bullet"/>
      <w:lvlText w:val="•"/>
      <w:lvlJc w:val="left"/>
      <w:pPr>
        <w:ind w:left="514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AFAFAE8">
      <w:start w:val="1"/>
      <w:numFmt w:val="bullet"/>
      <w:lvlText w:val="o"/>
      <w:lvlJc w:val="left"/>
      <w:pPr>
        <w:ind w:left="586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56BCFCD8">
      <w:start w:val="1"/>
      <w:numFmt w:val="bullet"/>
      <w:lvlText w:val="▪"/>
      <w:lvlJc w:val="left"/>
      <w:pPr>
        <w:ind w:left="658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8" w15:restartNumberingAfterBreak="0">
    <w:nsid w:val="7AAE30BE"/>
    <w:multiLevelType w:val="hybridMultilevel"/>
    <w:tmpl w:val="B58E783A"/>
    <w:lvl w:ilvl="0" w:tplc="DD7EC512">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AB373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B838CC"/>
    <w:multiLevelType w:val="hybridMultilevel"/>
    <w:tmpl w:val="2CE83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C285EE9"/>
    <w:multiLevelType w:val="hybridMultilevel"/>
    <w:tmpl w:val="22AED380"/>
    <w:lvl w:ilvl="0" w:tplc="57FCF11E">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15:restartNumberingAfterBreak="0">
    <w:nsid w:val="7E170C8B"/>
    <w:multiLevelType w:val="hybridMultilevel"/>
    <w:tmpl w:val="DA7C6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6"/>
  </w:num>
  <w:num w:numId="10">
    <w:abstractNumId w:val="11"/>
  </w:num>
  <w:num w:numId="11">
    <w:abstractNumId w:val="7"/>
  </w:num>
  <w:num w:numId="12">
    <w:abstractNumId w:val="27"/>
  </w:num>
  <w:num w:numId="13">
    <w:abstractNumId w:val="6"/>
  </w:num>
  <w:num w:numId="14">
    <w:abstractNumId w:val="3"/>
  </w:num>
  <w:num w:numId="15">
    <w:abstractNumId w:val="8"/>
  </w:num>
  <w:num w:numId="16">
    <w:abstractNumId w:val="39"/>
  </w:num>
  <w:num w:numId="17">
    <w:abstractNumId w:val="2"/>
  </w:num>
  <w:num w:numId="18">
    <w:abstractNumId w:val="25"/>
  </w:num>
  <w:num w:numId="19">
    <w:abstractNumId w:val="41"/>
  </w:num>
  <w:num w:numId="20">
    <w:abstractNumId w:val="18"/>
  </w:num>
  <w:num w:numId="21">
    <w:abstractNumId w:val="24"/>
  </w:num>
  <w:num w:numId="22">
    <w:abstractNumId w:val="20"/>
  </w:num>
  <w:num w:numId="23">
    <w:abstractNumId w:val="1"/>
  </w:num>
  <w:num w:numId="24">
    <w:abstractNumId w:val="30"/>
  </w:num>
  <w:num w:numId="25">
    <w:abstractNumId w:val="23"/>
  </w:num>
  <w:num w:numId="26">
    <w:abstractNumId w:val="36"/>
  </w:num>
  <w:num w:numId="27">
    <w:abstractNumId w:val="5"/>
  </w:num>
  <w:num w:numId="28">
    <w:abstractNumId w:val="0"/>
  </w:num>
  <w:num w:numId="29">
    <w:abstractNumId w:val="19"/>
  </w:num>
  <w:num w:numId="30">
    <w:abstractNumId w:val="3"/>
    <w:lvlOverride w:ilvl="0">
      <w:startOverride w:val="1"/>
    </w:lvlOverride>
    <w:lvlOverride w:ilvl="1">
      <w:startOverride w:val="2"/>
    </w:lvlOverride>
    <w:lvlOverride w:ilvl="2">
      <w:startOverride w:val="2"/>
    </w:lvlOverride>
  </w:num>
  <w:num w:numId="31">
    <w:abstractNumId w:val="22"/>
  </w:num>
  <w:num w:numId="32">
    <w:abstractNumId w:val="33"/>
  </w:num>
  <w:num w:numId="33">
    <w:abstractNumId w:val="27"/>
    <w:lvlOverride w:ilvl="0">
      <w:startOverride w:val="1"/>
    </w:lvlOverride>
    <w:lvlOverride w:ilvl="1">
      <w:startOverride w:val="2"/>
    </w:lvlOverride>
  </w:num>
  <w:num w:numId="34">
    <w:abstractNumId w:val="14"/>
  </w:num>
  <w:num w:numId="35">
    <w:abstractNumId w:val="37"/>
  </w:num>
  <w:num w:numId="36">
    <w:abstractNumId w:val="38"/>
  </w:num>
  <w:num w:numId="37">
    <w:abstractNumId w:val="40"/>
  </w:num>
  <w:num w:numId="38">
    <w:abstractNumId w:val="26"/>
  </w:num>
  <w:num w:numId="39">
    <w:abstractNumId w:val="28"/>
  </w:num>
  <w:num w:numId="40">
    <w:abstractNumId w:val="42"/>
  </w:num>
  <w:num w:numId="41">
    <w:abstractNumId w:val="13"/>
  </w:num>
  <w:num w:numId="42">
    <w:abstractNumId w:val="34"/>
  </w:num>
  <w:num w:numId="43">
    <w:abstractNumId w:val="29"/>
  </w:num>
  <w:num w:numId="44">
    <w:abstractNumId w:val="4"/>
  </w:num>
  <w:num w:numId="45">
    <w:abstractNumId w:val="35"/>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fr-FR"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9DE"/>
    <w:rsid w:val="000016C2"/>
    <w:rsid w:val="00001852"/>
    <w:rsid w:val="000115F9"/>
    <w:rsid w:val="000219DE"/>
    <w:rsid w:val="000247FF"/>
    <w:rsid w:val="00026F90"/>
    <w:rsid w:val="00031CF0"/>
    <w:rsid w:val="00033672"/>
    <w:rsid w:val="00036049"/>
    <w:rsid w:val="0004045A"/>
    <w:rsid w:val="00041C80"/>
    <w:rsid w:val="000475FA"/>
    <w:rsid w:val="00060021"/>
    <w:rsid w:val="0008090C"/>
    <w:rsid w:val="0008717D"/>
    <w:rsid w:val="000A3CFE"/>
    <w:rsid w:val="000B0C1E"/>
    <w:rsid w:val="000B295A"/>
    <w:rsid w:val="000C1083"/>
    <w:rsid w:val="000C1614"/>
    <w:rsid w:val="000D0475"/>
    <w:rsid w:val="000D3164"/>
    <w:rsid w:val="000E3D0F"/>
    <w:rsid w:val="001020CF"/>
    <w:rsid w:val="00124099"/>
    <w:rsid w:val="00134065"/>
    <w:rsid w:val="00135A19"/>
    <w:rsid w:val="00135CD9"/>
    <w:rsid w:val="00160344"/>
    <w:rsid w:val="001661C7"/>
    <w:rsid w:val="00167AF2"/>
    <w:rsid w:val="001B58F2"/>
    <w:rsid w:val="001E4E7E"/>
    <w:rsid w:val="001F104E"/>
    <w:rsid w:val="001F2EE9"/>
    <w:rsid w:val="001F45E1"/>
    <w:rsid w:val="001F6C49"/>
    <w:rsid w:val="0020301C"/>
    <w:rsid w:val="0020640C"/>
    <w:rsid w:val="00207D6C"/>
    <w:rsid w:val="0021421C"/>
    <w:rsid w:val="00217566"/>
    <w:rsid w:val="00225A9D"/>
    <w:rsid w:val="002272A3"/>
    <w:rsid w:val="002336A6"/>
    <w:rsid w:val="00233D4F"/>
    <w:rsid w:val="00242049"/>
    <w:rsid w:val="00252F2C"/>
    <w:rsid w:val="002543AB"/>
    <w:rsid w:val="00257F3D"/>
    <w:rsid w:val="00261EBE"/>
    <w:rsid w:val="0028017C"/>
    <w:rsid w:val="002807E8"/>
    <w:rsid w:val="00287492"/>
    <w:rsid w:val="00291729"/>
    <w:rsid w:val="002919F6"/>
    <w:rsid w:val="00294734"/>
    <w:rsid w:val="00296B82"/>
    <w:rsid w:val="002A5246"/>
    <w:rsid w:val="002B64A8"/>
    <w:rsid w:val="002C204E"/>
    <w:rsid w:val="002D4D75"/>
    <w:rsid w:val="002E0999"/>
    <w:rsid w:val="002E112E"/>
    <w:rsid w:val="002F0F49"/>
    <w:rsid w:val="002F542A"/>
    <w:rsid w:val="002F6BE6"/>
    <w:rsid w:val="003242F5"/>
    <w:rsid w:val="003526E5"/>
    <w:rsid w:val="00377C68"/>
    <w:rsid w:val="00385A87"/>
    <w:rsid w:val="00386407"/>
    <w:rsid w:val="003935E2"/>
    <w:rsid w:val="003C3EB8"/>
    <w:rsid w:val="003D3495"/>
    <w:rsid w:val="003D599B"/>
    <w:rsid w:val="003F2B35"/>
    <w:rsid w:val="00403A05"/>
    <w:rsid w:val="00407307"/>
    <w:rsid w:val="0041067B"/>
    <w:rsid w:val="00411C18"/>
    <w:rsid w:val="00440F89"/>
    <w:rsid w:val="00441430"/>
    <w:rsid w:val="004416B9"/>
    <w:rsid w:val="00442A94"/>
    <w:rsid w:val="004475D8"/>
    <w:rsid w:val="0045002D"/>
    <w:rsid w:val="00450959"/>
    <w:rsid w:val="00453A04"/>
    <w:rsid w:val="004645A2"/>
    <w:rsid w:val="00467831"/>
    <w:rsid w:val="00475143"/>
    <w:rsid w:val="004832C1"/>
    <w:rsid w:val="00484F4C"/>
    <w:rsid w:val="00486502"/>
    <w:rsid w:val="00490797"/>
    <w:rsid w:val="004C29E8"/>
    <w:rsid w:val="004C6CA5"/>
    <w:rsid w:val="004D04C4"/>
    <w:rsid w:val="004E1A59"/>
    <w:rsid w:val="004F2BE9"/>
    <w:rsid w:val="004F625C"/>
    <w:rsid w:val="00502D2A"/>
    <w:rsid w:val="00510BBA"/>
    <w:rsid w:val="00512E10"/>
    <w:rsid w:val="005247B1"/>
    <w:rsid w:val="00533D4D"/>
    <w:rsid w:val="00535042"/>
    <w:rsid w:val="00535FE1"/>
    <w:rsid w:val="00537550"/>
    <w:rsid w:val="0055297F"/>
    <w:rsid w:val="0055387B"/>
    <w:rsid w:val="00554201"/>
    <w:rsid w:val="00554B2F"/>
    <w:rsid w:val="005656DF"/>
    <w:rsid w:val="005716E1"/>
    <w:rsid w:val="00572CA4"/>
    <w:rsid w:val="00585A9C"/>
    <w:rsid w:val="00585DD1"/>
    <w:rsid w:val="005920E0"/>
    <w:rsid w:val="00597E9B"/>
    <w:rsid w:val="005A6F0A"/>
    <w:rsid w:val="005B7BCF"/>
    <w:rsid w:val="005F5F0A"/>
    <w:rsid w:val="00613CC2"/>
    <w:rsid w:val="006164D5"/>
    <w:rsid w:val="006229DD"/>
    <w:rsid w:val="00640707"/>
    <w:rsid w:val="00652E2A"/>
    <w:rsid w:val="006551A0"/>
    <w:rsid w:val="00655FFA"/>
    <w:rsid w:val="00697F8A"/>
    <w:rsid w:val="006A2478"/>
    <w:rsid w:val="006C71B1"/>
    <w:rsid w:val="006E0886"/>
    <w:rsid w:val="006E0CD3"/>
    <w:rsid w:val="006F7709"/>
    <w:rsid w:val="006F7A6E"/>
    <w:rsid w:val="0070103F"/>
    <w:rsid w:val="00704AC4"/>
    <w:rsid w:val="0070586F"/>
    <w:rsid w:val="00727E35"/>
    <w:rsid w:val="00752173"/>
    <w:rsid w:val="00752389"/>
    <w:rsid w:val="00752C04"/>
    <w:rsid w:val="00756227"/>
    <w:rsid w:val="007604C8"/>
    <w:rsid w:val="00766D3C"/>
    <w:rsid w:val="00771104"/>
    <w:rsid w:val="007967B9"/>
    <w:rsid w:val="007A7C7E"/>
    <w:rsid w:val="007B453B"/>
    <w:rsid w:val="007B79C9"/>
    <w:rsid w:val="007C4F4A"/>
    <w:rsid w:val="007E22DF"/>
    <w:rsid w:val="007E6D0A"/>
    <w:rsid w:val="007F1F83"/>
    <w:rsid w:val="007F4230"/>
    <w:rsid w:val="007F5411"/>
    <w:rsid w:val="007F5D8F"/>
    <w:rsid w:val="00810B3B"/>
    <w:rsid w:val="00815C46"/>
    <w:rsid w:val="00817560"/>
    <w:rsid w:val="00824A96"/>
    <w:rsid w:val="00835030"/>
    <w:rsid w:val="008520B4"/>
    <w:rsid w:val="00856F34"/>
    <w:rsid w:val="008666F3"/>
    <w:rsid w:val="008673F4"/>
    <w:rsid w:val="00867C11"/>
    <w:rsid w:val="008808F5"/>
    <w:rsid w:val="008938B2"/>
    <w:rsid w:val="00897ACF"/>
    <w:rsid w:val="008A16BA"/>
    <w:rsid w:val="008A276D"/>
    <w:rsid w:val="008C4EF5"/>
    <w:rsid w:val="008C59A1"/>
    <w:rsid w:val="008C71CD"/>
    <w:rsid w:val="008D2577"/>
    <w:rsid w:val="008D3C08"/>
    <w:rsid w:val="008E28E8"/>
    <w:rsid w:val="008E3FAA"/>
    <w:rsid w:val="008F0A87"/>
    <w:rsid w:val="008F46FA"/>
    <w:rsid w:val="00900244"/>
    <w:rsid w:val="00907380"/>
    <w:rsid w:val="00924B92"/>
    <w:rsid w:val="00925908"/>
    <w:rsid w:val="00957359"/>
    <w:rsid w:val="00971D00"/>
    <w:rsid w:val="009727FE"/>
    <w:rsid w:val="009767CF"/>
    <w:rsid w:val="00981197"/>
    <w:rsid w:val="00987BF0"/>
    <w:rsid w:val="009951A5"/>
    <w:rsid w:val="00995F30"/>
    <w:rsid w:val="009A199F"/>
    <w:rsid w:val="009A71F0"/>
    <w:rsid w:val="009B07DE"/>
    <w:rsid w:val="009B2BD1"/>
    <w:rsid w:val="009B6593"/>
    <w:rsid w:val="009C20FE"/>
    <w:rsid w:val="009C314A"/>
    <w:rsid w:val="009C4523"/>
    <w:rsid w:val="009C49B9"/>
    <w:rsid w:val="009C53B7"/>
    <w:rsid w:val="009D22AD"/>
    <w:rsid w:val="009E31F5"/>
    <w:rsid w:val="009E3899"/>
    <w:rsid w:val="009E483E"/>
    <w:rsid w:val="00A1138C"/>
    <w:rsid w:val="00A1515E"/>
    <w:rsid w:val="00A156B3"/>
    <w:rsid w:val="00A703A2"/>
    <w:rsid w:val="00A720A7"/>
    <w:rsid w:val="00A75651"/>
    <w:rsid w:val="00AA1694"/>
    <w:rsid w:val="00AA37BE"/>
    <w:rsid w:val="00AA6DD7"/>
    <w:rsid w:val="00AC0ECB"/>
    <w:rsid w:val="00AF17F1"/>
    <w:rsid w:val="00AF50FF"/>
    <w:rsid w:val="00B016B5"/>
    <w:rsid w:val="00B0216C"/>
    <w:rsid w:val="00B234A6"/>
    <w:rsid w:val="00B352A7"/>
    <w:rsid w:val="00B3638B"/>
    <w:rsid w:val="00B36693"/>
    <w:rsid w:val="00B43605"/>
    <w:rsid w:val="00B46970"/>
    <w:rsid w:val="00B521E9"/>
    <w:rsid w:val="00B53E7E"/>
    <w:rsid w:val="00B57A96"/>
    <w:rsid w:val="00B65C15"/>
    <w:rsid w:val="00B775C7"/>
    <w:rsid w:val="00B77E5E"/>
    <w:rsid w:val="00B81D45"/>
    <w:rsid w:val="00B93C2D"/>
    <w:rsid w:val="00BA2C02"/>
    <w:rsid w:val="00BB6060"/>
    <w:rsid w:val="00BC1BA7"/>
    <w:rsid w:val="00BE2F2D"/>
    <w:rsid w:val="00BF0A2C"/>
    <w:rsid w:val="00C04731"/>
    <w:rsid w:val="00C074A5"/>
    <w:rsid w:val="00C10ABA"/>
    <w:rsid w:val="00C1135B"/>
    <w:rsid w:val="00C4135E"/>
    <w:rsid w:val="00C544C0"/>
    <w:rsid w:val="00C6462B"/>
    <w:rsid w:val="00C64E42"/>
    <w:rsid w:val="00C707A6"/>
    <w:rsid w:val="00CA1C16"/>
    <w:rsid w:val="00CA1F12"/>
    <w:rsid w:val="00CA6FF5"/>
    <w:rsid w:val="00CB3890"/>
    <w:rsid w:val="00CB6248"/>
    <w:rsid w:val="00CC158F"/>
    <w:rsid w:val="00CC7276"/>
    <w:rsid w:val="00CD527D"/>
    <w:rsid w:val="00CE0C6D"/>
    <w:rsid w:val="00CE5E1E"/>
    <w:rsid w:val="00CF37B5"/>
    <w:rsid w:val="00D05062"/>
    <w:rsid w:val="00D14E3B"/>
    <w:rsid w:val="00D156DD"/>
    <w:rsid w:val="00D15E59"/>
    <w:rsid w:val="00D212F0"/>
    <w:rsid w:val="00D34C4E"/>
    <w:rsid w:val="00D43149"/>
    <w:rsid w:val="00D45610"/>
    <w:rsid w:val="00D53C61"/>
    <w:rsid w:val="00D643C3"/>
    <w:rsid w:val="00D976DB"/>
    <w:rsid w:val="00DB09AD"/>
    <w:rsid w:val="00DB48DC"/>
    <w:rsid w:val="00DC3059"/>
    <w:rsid w:val="00DD29DB"/>
    <w:rsid w:val="00DD364F"/>
    <w:rsid w:val="00DE2D47"/>
    <w:rsid w:val="00DE480D"/>
    <w:rsid w:val="00DE5451"/>
    <w:rsid w:val="00DE6D15"/>
    <w:rsid w:val="00DF0485"/>
    <w:rsid w:val="00DF0B13"/>
    <w:rsid w:val="00DF1A52"/>
    <w:rsid w:val="00E01487"/>
    <w:rsid w:val="00E02FDD"/>
    <w:rsid w:val="00E03E04"/>
    <w:rsid w:val="00E052CB"/>
    <w:rsid w:val="00E10D72"/>
    <w:rsid w:val="00E125D8"/>
    <w:rsid w:val="00E12742"/>
    <w:rsid w:val="00E20275"/>
    <w:rsid w:val="00E252FE"/>
    <w:rsid w:val="00E51A47"/>
    <w:rsid w:val="00E557DA"/>
    <w:rsid w:val="00E626CA"/>
    <w:rsid w:val="00E64062"/>
    <w:rsid w:val="00E70496"/>
    <w:rsid w:val="00E73113"/>
    <w:rsid w:val="00E81A7E"/>
    <w:rsid w:val="00E81DC6"/>
    <w:rsid w:val="00E8586A"/>
    <w:rsid w:val="00E92569"/>
    <w:rsid w:val="00E94E24"/>
    <w:rsid w:val="00EA224C"/>
    <w:rsid w:val="00EA2A64"/>
    <w:rsid w:val="00EA40D3"/>
    <w:rsid w:val="00EB6511"/>
    <w:rsid w:val="00EC04C2"/>
    <w:rsid w:val="00ED2FB5"/>
    <w:rsid w:val="00ED5D9A"/>
    <w:rsid w:val="00EE2DB0"/>
    <w:rsid w:val="00EE6E87"/>
    <w:rsid w:val="00EE7B63"/>
    <w:rsid w:val="00EF5063"/>
    <w:rsid w:val="00F02717"/>
    <w:rsid w:val="00F029FD"/>
    <w:rsid w:val="00F02BA8"/>
    <w:rsid w:val="00F26453"/>
    <w:rsid w:val="00F3122D"/>
    <w:rsid w:val="00F3626C"/>
    <w:rsid w:val="00F4039F"/>
    <w:rsid w:val="00F91F71"/>
    <w:rsid w:val="00F97CD2"/>
    <w:rsid w:val="00F97DD6"/>
    <w:rsid w:val="00FA7260"/>
    <w:rsid w:val="00FB3555"/>
    <w:rsid w:val="00FB3AA9"/>
    <w:rsid w:val="00FC1A60"/>
    <w:rsid w:val="00FC31BD"/>
    <w:rsid w:val="00FC489D"/>
    <w:rsid w:val="00FC4E37"/>
    <w:rsid w:val="00FD3533"/>
    <w:rsid w:val="00FE1499"/>
    <w:rsid w:val="00FE54ED"/>
    <w:rsid w:val="00FF525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4347C4-B6D4-4E4B-899A-67A68E43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AA9"/>
    <w:rPr>
      <w:sz w:val="24"/>
      <w:szCs w:val="24"/>
    </w:rPr>
  </w:style>
  <w:style w:type="paragraph" w:styleId="Heading1">
    <w:name w:val="heading 1"/>
    <w:basedOn w:val="Normal"/>
    <w:next w:val="Normal"/>
    <w:qFormat/>
    <w:rsid w:val="00FB3AA9"/>
    <w:pPr>
      <w:keepNext/>
      <w:bidi/>
      <w:jc w:val="center"/>
      <w:outlineLvl w:val="0"/>
    </w:pPr>
    <w:rPr>
      <w:rFonts w:cs="Arabic Transparent"/>
      <w:b/>
      <w:bCs/>
      <w:sz w:val="28"/>
      <w:lang w:bidi="ar-TN"/>
    </w:rPr>
  </w:style>
  <w:style w:type="paragraph" w:styleId="Heading2">
    <w:name w:val="heading 2"/>
    <w:basedOn w:val="Normal"/>
    <w:next w:val="Normal"/>
    <w:link w:val="Heading2Char"/>
    <w:qFormat/>
    <w:rsid w:val="00FB3AA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B3AA9"/>
    <w:pPr>
      <w:keepNext/>
      <w:bidi/>
      <w:outlineLvl w:val="2"/>
    </w:pPr>
    <w:rPr>
      <w:sz w:val="28"/>
      <w:szCs w:val="28"/>
      <w:lang w:bidi="ar-TN"/>
    </w:rPr>
  </w:style>
  <w:style w:type="paragraph" w:styleId="Heading4">
    <w:name w:val="heading 4"/>
    <w:basedOn w:val="Normal"/>
    <w:next w:val="Normal"/>
    <w:qFormat/>
    <w:rsid w:val="00FB3AA9"/>
    <w:pPr>
      <w:keepNext/>
      <w:bidi/>
      <w:jc w:val="center"/>
      <w:outlineLvl w:val="3"/>
    </w:pPr>
    <w:rPr>
      <w:b/>
      <w:bCs/>
      <w:sz w:val="72"/>
      <w:szCs w:val="72"/>
      <w:lang w:bidi="ar-TN"/>
    </w:rPr>
  </w:style>
  <w:style w:type="paragraph" w:styleId="Heading5">
    <w:name w:val="heading 5"/>
    <w:basedOn w:val="Normal"/>
    <w:next w:val="Normal"/>
    <w:qFormat/>
    <w:rsid w:val="00FB3AA9"/>
    <w:pPr>
      <w:keepNext/>
      <w:jc w:val="both"/>
      <w:outlineLvl w:val="4"/>
    </w:pPr>
    <w:rPr>
      <w:b/>
      <w:bCs/>
      <w:lang w:bidi="ar-TN"/>
    </w:rPr>
  </w:style>
  <w:style w:type="paragraph" w:styleId="Heading6">
    <w:name w:val="heading 6"/>
    <w:basedOn w:val="Normal"/>
    <w:next w:val="Normal"/>
    <w:qFormat/>
    <w:rsid w:val="00FB3AA9"/>
    <w:pPr>
      <w:keepNext/>
      <w:outlineLvl w:val="5"/>
    </w:pPr>
    <w:rPr>
      <w:b/>
      <w:bCs/>
      <w:lang w:bidi="ar-TN"/>
    </w:rPr>
  </w:style>
  <w:style w:type="paragraph" w:styleId="Heading7">
    <w:name w:val="heading 7"/>
    <w:basedOn w:val="Normal"/>
    <w:next w:val="Normal"/>
    <w:qFormat/>
    <w:rsid w:val="00FB3AA9"/>
    <w:pPr>
      <w:keepNext/>
      <w:tabs>
        <w:tab w:val="left" w:pos="3600"/>
      </w:tabs>
      <w:bidi/>
      <w:jc w:val="center"/>
      <w:outlineLvl w:val="6"/>
    </w:pPr>
    <w:rPr>
      <w:sz w:val="28"/>
      <w:szCs w:val="28"/>
      <w:lang w:bidi="ar-TN"/>
    </w:rPr>
  </w:style>
  <w:style w:type="paragraph" w:styleId="Heading8">
    <w:name w:val="heading 8"/>
    <w:basedOn w:val="Normal"/>
    <w:next w:val="Normal"/>
    <w:qFormat/>
    <w:rsid w:val="00FB3AA9"/>
    <w:pPr>
      <w:keepNext/>
      <w:tabs>
        <w:tab w:val="left" w:pos="3600"/>
      </w:tabs>
      <w:bidi/>
      <w:outlineLvl w:val="7"/>
    </w:pPr>
    <w:rPr>
      <w:b/>
      <w:bCs/>
      <w:sz w:val="28"/>
      <w:szCs w:val="28"/>
      <w:lang w:bidi="ar-T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B3AA9"/>
    <w:pPr>
      <w:bidi/>
      <w:spacing w:line="360" w:lineRule="auto"/>
      <w:jc w:val="right"/>
    </w:pPr>
    <w:rPr>
      <w:sz w:val="20"/>
    </w:rPr>
  </w:style>
  <w:style w:type="paragraph" w:styleId="Footer">
    <w:name w:val="footer"/>
    <w:basedOn w:val="Normal"/>
    <w:link w:val="FooterChar"/>
    <w:uiPriority w:val="99"/>
    <w:rsid w:val="00FB3AA9"/>
    <w:pPr>
      <w:tabs>
        <w:tab w:val="center" w:pos="4536"/>
        <w:tab w:val="right" w:pos="9072"/>
      </w:tabs>
    </w:pPr>
  </w:style>
  <w:style w:type="paragraph" w:styleId="BodyTextIndent">
    <w:name w:val="Body Text Indent"/>
    <w:basedOn w:val="Normal"/>
    <w:rsid w:val="00FB3AA9"/>
    <w:pPr>
      <w:bidi/>
      <w:ind w:left="70"/>
    </w:pPr>
    <w:rPr>
      <w:lang w:bidi="ar-TN"/>
    </w:rPr>
  </w:style>
  <w:style w:type="paragraph" w:styleId="BodyText">
    <w:name w:val="Body Text"/>
    <w:basedOn w:val="Normal"/>
    <w:rsid w:val="00FB3AA9"/>
    <w:pPr>
      <w:tabs>
        <w:tab w:val="left" w:pos="3600"/>
      </w:tabs>
      <w:jc w:val="both"/>
    </w:pPr>
    <w:rPr>
      <w:sz w:val="32"/>
      <w:szCs w:val="32"/>
      <w:lang w:bidi="ar-TN"/>
    </w:rPr>
  </w:style>
  <w:style w:type="paragraph" w:styleId="BodyText2">
    <w:name w:val="Body Text 2"/>
    <w:basedOn w:val="Normal"/>
    <w:rsid w:val="00FB3AA9"/>
    <w:pPr>
      <w:tabs>
        <w:tab w:val="left" w:pos="3600"/>
      </w:tabs>
      <w:bidi/>
      <w:spacing w:line="360" w:lineRule="auto"/>
      <w:jc w:val="both"/>
    </w:pPr>
    <w:rPr>
      <w:sz w:val="28"/>
      <w:szCs w:val="28"/>
      <w:lang w:bidi="ar-TN"/>
    </w:rPr>
  </w:style>
  <w:style w:type="paragraph" w:styleId="BalloonText">
    <w:name w:val="Balloon Text"/>
    <w:basedOn w:val="Normal"/>
    <w:semiHidden/>
    <w:rsid w:val="00E12742"/>
    <w:rPr>
      <w:rFonts w:ascii="Tahoma" w:hAnsi="Tahoma" w:cs="Tahoma"/>
      <w:sz w:val="16"/>
      <w:szCs w:val="16"/>
    </w:rPr>
  </w:style>
  <w:style w:type="table" w:styleId="TableGrid">
    <w:name w:val="Table Grid"/>
    <w:basedOn w:val="TableNormal"/>
    <w:rsid w:val="00C707A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247B1"/>
    <w:pPr>
      <w:spacing w:before="100" w:beforeAutospacing="1" w:after="100" w:afterAutospacing="1"/>
    </w:pPr>
  </w:style>
  <w:style w:type="character" w:customStyle="1" w:styleId="longtext">
    <w:name w:val="long_text"/>
    <w:basedOn w:val="DefaultParagraphFont"/>
    <w:rsid w:val="005247B1"/>
  </w:style>
  <w:style w:type="character" w:customStyle="1" w:styleId="contextentry">
    <w:name w:val="contextentry"/>
    <w:basedOn w:val="DefaultParagraphFont"/>
    <w:rsid w:val="005247B1"/>
  </w:style>
  <w:style w:type="character" w:customStyle="1" w:styleId="apple-converted-space">
    <w:name w:val="apple-converted-space"/>
    <w:basedOn w:val="DefaultParagraphFont"/>
    <w:rsid w:val="00DE2D47"/>
  </w:style>
  <w:style w:type="character" w:customStyle="1" w:styleId="FooterChar">
    <w:name w:val="Footer Char"/>
    <w:link w:val="Footer"/>
    <w:uiPriority w:val="99"/>
    <w:rsid w:val="00CA6FF5"/>
    <w:rPr>
      <w:sz w:val="24"/>
      <w:szCs w:val="24"/>
    </w:rPr>
  </w:style>
  <w:style w:type="character" w:customStyle="1" w:styleId="Heading2Char">
    <w:name w:val="Heading 2 Char"/>
    <w:link w:val="Heading2"/>
    <w:rsid w:val="00CA6FF5"/>
    <w:rPr>
      <w:rFonts w:ascii="Arial" w:hAnsi="Arial" w:cs="Arial"/>
      <w:b/>
      <w:bCs/>
      <w:i/>
      <w:iCs/>
      <w:sz w:val="28"/>
      <w:szCs w:val="28"/>
    </w:rPr>
  </w:style>
  <w:style w:type="paragraph" w:styleId="NormalWeb">
    <w:name w:val="Normal (Web)"/>
    <w:basedOn w:val="Normal"/>
    <w:link w:val="NormalWebChar"/>
    <w:uiPriority w:val="99"/>
    <w:unhideWhenUsed/>
    <w:rsid w:val="00AA6DD7"/>
    <w:pPr>
      <w:spacing w:before="100" w:beforeAutospacing="1" w:after="100" w:afterAutospacing="1"/>
    </w:pPr>
  </w:style>
  <w:style w:type="paragraph" w:customStyle="1" w:styleId="StyleChap">
    <w:name w:val="StyleChap"/>
    <w:basedOn w:val="NormalWeb"/>
    <w:link w:val="StyleChapCar"/>
    <w:autoRedefine/>
    <w:qFormat/>
    <w:rsid w:val="008D3C08"/>
    <w:pPr>
      <w:spacing w:before="0" w:beforeAutospacing="0" w:after="360" w:afterAutospacing="0"/>
      <w:ind w:left="1985" w:hanging="1985"/>
      <w:jc w:val="both"/>
    </w:pPr>
    <w:rPr>
      <w:b/>
      <w:bCs/>
      <w:sz w:val="36"/>
      <w:szCs w:val="36"/>
    </w:rPr>
  </w:style>
  <w:style w:type="paragraph" w:customStyle="1" w:styleId="StyleNiveau1">
    <w:name w:val="StyleNiveau1"/>
    <w:basedOn w:val="NormalWeb"/>
    <w:link w:val="StyleNiveau1Car"/>
    <w:qFormat/>
    <w:rsid w:val="00AF50FF"/>
    <w:pPr>
      <w:numPr>
        <w:numId w:val="12"/>
      </w:numPr>
      <w:spacing w:before="240" w:beforeAutospacing="0" w:after="120" w:afterAutospacing="0"/>
      <w:jc w:val="both"/>
    </w:pPr>
    <w:rPr>
      <w:b/>
      <w:bCs/>
      <w:sz w:val="32"/>
      <w:szCs w:val="32"/>
    </w:rPr>
  </w:style>
  <w:style w:type="character" w:customStyle="1" w:styleId="NormalWebChar">
    <w:name w:val="Normal (Web) Char"/>
    <w:link w:val="NormalWeb"/>
    <w:uiPriority w:val="99"/>
    <w:rsid w:val="00D34C4E"/>
    <w:rPr>
      <w:sz w:val="24"/>
      <w:szCs w:val="24"/>
    </w:rPr>
  </w:style>
  <w:style w:type="character" w:customStyle="1" w:styleId="StyleChapCar">
    <w:name w:val="StyleChap Car"/>
    <w:link w:val="StyleChap"/>
    <w:rsid w:val="008D3C08"/>
    <w:rPr>
      <w:b/>
      <w:bCs/>
      <w:sz w:val="36"/>
      <w:szCs w:val="36"/>
    </w:rPr>
  </w:style>
  <w:style w:type="paragraph" w:customStyle="1" w:styleId="StyleNiveau2">
    <w:name w:val="StyleNiveau2"/>
    <w:basedOn w:val="NormalWeb"/>
    <w:link w:val="StyleNiveau2Car"/>
    <w:qFormat/>
    <w:rsid w:val="003D599B"/>
    <w:pPr>
      <w:numPr>
        <w:ilvl w:val="1"/>
        <w:numId w:val="14"/>
      </w:numPr>
      <w:spacing w:before="240" w:beforeAutospacing="0" w:after="120" w:afterAutospacing="0"/>
      <w:jc w:val="both"/>
    </w:pPr>
    <w:rPr>
      <w:b/>
      <w:bCs/>
      <w:sz w:val="28"/>
      <w:szCs w:val="28"/>
    </w:rPr>
  </w:style>
  <w:style w:type="character" w:customStyle="1" w:styleId="StyleNiveau1Car">
    <w:name w:val="StyleNiveau1 Car"/>
    <w:link w:val="StyleNiveau1"/>
    <w:rsid w:val="00AF50FF"/>
    <w:rPr>
      <w:b/>
      <w:bCs/>
      <w:sz w:val="32"/>
      <w:szCs w:val="32"/>
    </w:rPr>
  </w:style>
  <w:style w:type="paragraph" w:customStyle="1" w:styleId="StyleNiveau3">
    <w:name w:val="StyleNiveau3"/>
    <w:basedOn w:val="NormalWeb"/>
    <w:link w:val="StyleNiveau3Car"/>
    <w:qFormat/>
    <w:rsid w:val="00AF50FF"/>
    <w:pPr>
      <w:numPr>
        <w:ilvl w:val="2"/>
        <w:numId w:val="15"/>
      </w:numPr>
      <w:spacing w:before="120" w:beforeAutospacing="0" w:after="120" w:afterAutospacing="0"/>
      <w:ind w:left="851" w:hanging="799"/>
      <w:jc w:val="both"/>
    </w:pPr>
    <w:rPr>
      <w:b/>
      <w:bCs/>
    </w:rPr>
  </w:style>
  <w:style w:type="character" w:customStyle="1" w:styleId="StyleNiveau2Car">
    <w:name w:val="StyleNiveau2 Car"/>
    <w:link w:val="StyleNiveau2"/>
    <w:rsid w:val="003D599B"/>
    <w:rPr>
      <w:b/>
      <w:bCs/>
      <w:sz w:val="28"/>
      <w:szCs w:val="28"/>
    </w:rPr>
  </w:style>
  <w:style w:type="paragraph" w:customStyle="1" w:styleId="StyleAutresNiveaux">
    <w:name w:val="StyleAutresNiveaux"/>
    <w:basedOn w:val="NormalWeb"/>
    <w:link w:val="StyleAutresNiveauxCar"/>
    <w:qFormat/>
    <w:rsid w:val="00AF50FF"/>
    <w:pPr>
      <w:spacing w:before="120" w:beforeAutospacing="0" w:after="0" w:afterAutospacing="0"/>
      <w:jc w:val="both"/>
    </w:pPr>
    <w:rPr>
      <w:b/>
      <w:bCs/>
    </w:rPr>
  </w:style>
  <w:style w:type="character" w:customStyle="1" w:styleId="StyleNiveau3Car">
    <w:name w:val="StyleNiveau3 Car"/>
    <w:link w:val="StyleNiveau3"/>
    <w:rsid w:val="00AF50FF"/>
    <w:rPr>
      <w:b/>
      <w:bCs/>
      <w:sz w:val="24"/>
      <w:szCs w:val="24"/>
    </w:rPr>
  </w:style>
  <w:style w:type="paragraph" w:styleId="TOCHeading">
    <w:name w:val="TOC Heading"/>
    <w:basedOn w:val="Heading1"/>
    <w:next w:val="Normal"/>
    <w:uiPriority w:val="39"/>
    <w:unhideWhenUsed/>
    <w:qFormat/>
    <w:rsid w:val="00D34C4E"/>
    <w:pPr>
      <w:keepLines/>
      <w:bidi w:val="0"/>
      <w:spacing w:before="240" w:line="259" w:lineRule="auto"/>
      <w:jc w:val="left"/>
      <w:outlineLvl w:val="9"/>
    </w:pPr>
    <w:rPr>
      <w:rFonts w:ascii="Calibri Light" w:hAnsi="Calibri Light" w:cs="Times New Roman"/>
      <w:b w:val="0"/>
      <w:bCs w:val="0"/>
      <w:color w:val="2F5496"/>
      <w:sz w:val="32"/>
      <w:szCs w:val="32"/>
      <w:lang w:bidi="ar-SA"/>
    </w:rPr>
  </w:style>
  <w:style w:type="character" w:customStyle="1" w:styleId="StyleAutresNiveauxCar">
    <w:name w:val="StyleAutresNiveaux Car"/>
    <w:link w:val="StyleAutresNiveaux"/>
    <w:rsid w:val="00AF50FF"/>
    <w:rPr>
      <w:b/>
      <w:bCs/>
      <w:sz w:val="24"/>
      <w:szCs w:val="24"/>
    </w:rPr>
  </w:style>
  <w:style w:type="paragraph" w:styleId="TOC1">
    <w:name w:val="toc 1"/>
    <w:basedOn w:val="Normal"/>
    <w:next w:val="Normal"/>
    <w:autoRedefine/>
    <w:uiPriority w:val="39"/>
    <w:rsid w:val="00D34C4E"/>
  </w:style>
  <w:style w:type="paragraph" w:styleId="TOC2">
    <w:name w:val="toc 2"/>
    <w:basedOn w:val="Normal"/>
    <w:next w:val="Normal"/>
    <w:autoRedefine/>
    <w:uiPriority w:val="39"/>
    <w:rsid w:val="00D34C4E"/>
    <w:pPr>
      <w:ind w:left="240"/>
    </w:pPr>
  </w:style>
  <w:style w:type="paragraph" w:styleId="TOC3">
    <w:name w:val="toc 3"/>
    <w:basedOn w:val="Normal"/>
    <w:next w:val="Normal"/>
    <w:autoRedefine/>
    <w:uiPriority w:val="39"/>
    <w:rsid w:val="00D34C4E"/>
    <w:pPr>
      <w:ind w:left="480"/>
    </w:pPr>
  </w:style>
  <w:style w:type="paragraph" w:styleId="TOC4">
    <w:name w:val="toc 4"/>
    <w:basedOn w:val="Normal"/>
    <w:next w:val="Normal"/>
    <w:autoRedefine/>
    <w:uiPriority w:val="39"/>
    <w:rsid w:val="00D34C4E"/>
    <w:pPr>
      <w:ind w:left="720"/>
    </w:pPr>
  </w:style>
  <w:style w:type="paragraph" w:styleId="TOC5">
    <w:name w:val="toc 5"/>
    <w:basedOn w:val="Normal"/>
    <w:next w:val="Normal"/>
    <w:autoRedefine/>
    <w:uiPriority w:val="39"/>
    <w:rsid w:val="00D34C4E"/>
    <w:pPr>
      <w:ind w:left="960"/>
    </w:pPr>
  </w:style>
  <w:style w:type="character" w:styleId="Hyperlink">
    <w:name w:val="Hyperlink"/>
    <w:uiPriority w:val="99"/>
    <w:unhideWhenUsed/>
    <w:rsid w:val="00D34C4E"/>
    <w:rPr>
      <w:color w:val="0563C1"/>
      <w:u w:val="single"/>
    </w:rPr>
  </w:style>
  <w:style w:type="paragraph" w:customStyle="1" w:styleId="StyleParagraphe">
    <w:name w:val="StyleParagraphe"/>
    <w:basedOn w:val="Normal"/>
    <w:link w:val="StyleParagrapheCar"/>
    <w:qFormat/>
    <w:rsid w:val="00AF50FF"/>
    <w:pPr>
      <w:autoSpaceDE w:val="0"/>
      <w:autoSpaceDN w:val="0"/>
      <w:adjustRightInd w:val="0"/>
      <w:spacing w:before="120" w:after="120" w:line="360" w:lineRule="auto"/>
      <w:jc w:val="both"/>
    </w:pPr>
  </w:style>
  <w:style w:type="character" w:customStyle="1" w:styleId="StyleParagrapheCar">
    <w:name w:val="StyleParagraphe Car"/>
    <w:link w:val="StyleParagraphe"/>
    <w:rsid w:val="00AF50FF"/>
    <w:rPr>
      <w:sz w:val="24"/>
      <w:szCs w:val="24"/>
    </w:rPr>
  </w:style>
  <w:style w:type="paragraph" w:customStyle="1" w:styleId="intro-concu">
    <w:name w:val="intro-concu"/>
    <w:basedOn w:val="Normal"/>
    <w:qFormat/>
    <w:rsid w:val="000219DE"/>
    <w:pPr>
      <w:autoSpaceDE w:val="0"/>
      <w:autoSpaceDN w:val="0"/>
      <w:adjustRightInd w:val="0"/>
      <w:spacing w:before="120" w:after="120" w:line="360" w:lineRule="auto"/>
    </w:pPr>
    <w:rPr>
      <w:b/>
      <w:sz w:val="32"/>
    </w:rPr>
  </w:style>
  <w:style w:type="paragraph" w:styleId="Caption">
    <w:name w:val="caption"/>
    <w:basedOn w:val="Normal"/>
    <w:next w:val="Normal"/>
    <w:unhideWhenUsed/>
    <w:qFormat/>
    <w:rsid w:val="003D599B"/>
    <w:rPr>
      <w:b/>
      <w:bCs/>
      <w:sz w:val="20"/>
      <w:szCs w:val="20"/>
    </w:rPr>
  </w:style>
  <w:style w:type="table" w:customStyle="1" w:styleId="TableGrid0">
    <w:name w:val="TableGrid"/>
    <w:rsid w:val="009B6593"/>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Strong">
    <w:name w:val="Strong"/>
    <w:basedOn w:val="DefaultParagraphFont"/>
    <w:uiPriority w:val="22"/>
    <w:qFormat/>
    <w:rsid w:val="001F104E"/>
    <w:rPr>
      <w:b/>
      <w:bCs/>
    </w:rPr>
  </w:style>
  <w:style w:type="paragraph" w:styleId="Subtitle">
    <w:name w:val="Subtitle"/>
    <w:aliases w:val="StyleNiveau4"/>
    <w:basedOn w:val="NormalWeb"/>
    <w:next w:val="Normal"/>
    <w:link w:val="SubtitleChar"/>
    <w:qFormat/>
    <w:rsid w:val="00377C68"/>
    <w:pPr>
      <w:numPr>
        <w:ilvl w:val="1"/>
      </w:numPr>
      <w:spacing w:after="160"/>
    </w:pPr>
    <w:rPr>
      <w:rFonts w:eastAsiaTheme="minorEastAsia" w:cstheme="minorBidi"/>
      <w:b/>
      <w:color w:val="000000" w:themeColor="text1"/>
      <w:spacing w:val="15"/>
      <w:sz w:val="22"/>
      <w:szCs w:val="22"/>
    </w:rPr>
  </w:style>
  <w:style w:type="character" w:customStyle="1" w:styleId="SubtitleChar">
    <w:name w:val="Subtitle Char"/>
    <w:aliases w:val="StyleNiveau4 Char"/>
    <w:basedOn w:val="DefaultParagraphFont"/>
    <w:link w:val="Subtitle"/>
    <w:rsid w:val="00377C68"/>
    <w:rPr>
      <w:rFonts w:eastAsiaTheme="minorEastAsia" w:cstheme="minorBidi"/>
      <w:b/>
      <w:color w:val="000000" w:themeColor="text1"/>
      <w:spacing w:val="15"/>
      <w:sz w:val="22"/>
      <w:szCs w:val="22"/>
    </w:rPr>
  </w:style>
  <w:style w:type="character" w:customStyle="1" w:styleId="lang-en">
    <w:name w:val="lang-en"/>
    <w:basedOn w:val="DefaultParagraphFont"/>
    <w:rsid w:val="00EF5063"/>
  </w:style>
  <w:style w:type="paragraph" w:customStyle="1" w:styleId="arial">
    <w:name w:val="arial"/>
    <w:basedOn w:val="Normal"/>
    <w:rsid w:val="0070103F"/>
    <w:pPr>
      <w:suppressAutoHyphens/>
      <w:autoSpaceDN w:val="0"/>
      <w:spacing w:line="450" w:lineRule="atLeast"/>
      <w:jc w:val="both"/>
      <w:textAlignment w:val="baseline"/>
    </w:pPr>
    <w:rPr>
      <w:rFonts w:ascii="Arial" w:eastAsia="Arial" w:hAnsi="Arial" w:cs="Arial"/>
      <w:color w:val="000000"/>
      <w:lang w:eastAsia="zh-CN" w:bidi="hi-IN"/>
    </w:rPr>
  </w:style>
  <w:style w:type="paragraph" w:customStyle="1" w:styleId="Footnote">
    <w:name w:val="Footnote"/>
    <w:basedOn w:val="Normal"/>
    <w:rsid w:val="0070103F"/>
    <w:pPr>
      <w:widowControl w:val="0"/>
      <w:suppressAutoHyphens/>
      <w:autoSpaceDN w:val="0"/>
      <w:textAlignment w:val="baseline"/>
    </w:pPr>
    <w:rPr>
      <w:rFonts w:ascii="Liberation Serif" w:eastAsia="DejaVu Sans" w:hAnsi="Liberation Serif" w:cs="Mangal"/>
      <w:sz w:val="20"/>
      <w:szCs w:val="18"/>
      <w:lang w:eastAsia="zh-CN" w:bidi="hi-IN"/>
    </w:rPr>
  </w:style>
  <w:style w:type="character" w:customStyle="1" w:styleId="Internetlink">
    <w:name w:val="Internet link"/>
    <w:basedOn w:val="DefaultParagraphFont"/>
    <w:rsid w:val="0070103F"/>
    <w:rPr>
      <w:color w:val="0000FF"/>
      <w:u w:val="single"/>
    </w:rPr>
  </w:style>
  <w:style w:type="numbering" w:customStyle="1" w:styleId="WWNum4">
    <w:name w:val="WWNum4"/>
    <w:basedOn w:val="NoList"/>
    <w:rsid w:val="0070103F"/>
    <w:pPr>
      <w:numPr>
        <w:numId w:val="44"/>
      </w:numPr>
    </w:pPr>
  </w:style>
  <w:style w:type="character" w:styleId="FootnoteReference">
    <w:name w:val="footnote reference"/>
    <w:basedOn w:val="DefaultParagraphFont"/>
    <w:uiPriority w:val="99"/>
    <w:semiHidden/>
    <w:unhideWhenUsed/>
    <w:rsid w:val="0070103F"/>
    <w:rPr>
      <w:vertAlign w:val="superscript"/>
    </w:rPr>
  </w:style>
  <w:style w:type="character" w:styleId="FollowedHyperlink">
    <w:name w:val="FollowedHyperlink"/>
    <w:basedOn w:val="DefaultParagraphFont"/>
    <w:semiHidden/>
    <w:unhideWhenUsed/>
    <w:rsid w:val="0070103F"/>
    <w:rPr>
      <w:color w:val="954F72" w:themeColor="followedHyperlink"/>
      <w:u w:val="single"/>
    </w:rPr>
  </w:style>
  <w:style w:type="paragraph" w:styleId="TOC6">
    <w:name w:val="toc 6"/>
    <w:basedOn w:val="Normal"/>
    <w:next w:val="Normal"/>
    <w:autoRedefine/>
    <w:uiPriority w:val="39"/>
    <w:unhideWhenUsed/>
    <w:rsid w:val="002E0999"/>
    <w:pPr>
      <w:spacing w:after="100"/>
      <w:ind w:left="1200"/>
    </w:pPr>
  </w:style>
  <w:style w:type="paragraph" w:styleId="TableofFigures">
    <w:name w:val="table of figures"/>
    <w:basedOn w:val="Normal"/>
    <w:next w:val="Normal"/>
    <w:uiPriority w:val="99"/>
    <w:unhideWhenUsed/>
    <w:rsid w:val="002E0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5245">
      <w:bodyDiv w:val="1"/>
      <w:marLeft w:val="0"/>
      <w:marRight w:val="0"/>
      <w:marTop w:val="0"/>
      <w:marBottom w:val="0"/>
      <w:divBdr>
        <w:top w:val="none" w:sz="0" w:space="0" w:color="auto"/>
        <w:left w:val="none" w:sz="0" w:space="0" w:color="auto"/>
        <w:bottom w:val="none" w:sz="0" w:space="0" w:color="auto"/>
        <w:right w:val="none" w:sz="0" w:space="0" w:color="auto"/>
      </w:divBdr>
    </w:div>
    <w:div w:id="448089485">
      <w:bodyDiv w:val="1"/>
      <w:marLeft w:val="0"/>
      <w:marRight w:val="0"/>
      <w:marTop w:val="0"/>
      <w:marBottom w:val="0"/>
      <w:divBdr>
        <w:top w:val="none" w:sz="0" w:space="0" w:color="auto"/>
        <w:left w:val="none" w:sz="0" w:space="0" w:color="auto"/>
        <w:bottom w:val="none" w:sz="0" w:space="0" w:color="auto"/>
        <w:right w:val="none" w:sz="0" w:space="0" w:color="auto"/>
      </w:divBdr>
    </w:div>
    <w:div w:id="809136116">
      <w:bodyDiv w:val="1"/>
      <w:marLeft w:val="0"/>
      <w:marRight w:val="0"/>
      <w:marTop w:val="0"/>
      <w:marBottom w:val="0"/>
      <w:divBdr>
        <w:top w:val="none" w:sz="0" w:space="0" w:color="auto"/>
        <w:left w:val="none" w:sz="0" w:space="0" w:color="auto"/>
        <w:bottom w:val="none" w:sz="0" w:space="0" w:color="auto"/>
        <w:right w:val="none" w:sz="0" w:space="0" w:color="auto"/>
      </w:divBdr>
    </w:div>
    <w:div w:id="1474759412">
      <w:bodyDiv w:val="1"/>
      <w:marLeft w:val="0"/>
      <w:marRight w:val="0"/>
      <w:marTop w:val="0"/>
      <w:marBottom w:val="0"/>
      <w:divBdr>
        <w:top w:val="none" w:sz="0" w:space="0" w:color="auto"/>
        <w:left w:val="none" w:sz="0" w:space="0" w:color="auto"/>
        <w:bottom w:val="none" w:sz="0" w:space="0" w:color="auto"/>
        <w:right w:val="none" w:sz="0" w:space="0" w:color="auto"/>
      </w:divBdr>
    </w:div>
    <w:div w:id="1475173104">
      <w:bodyDiv w:val="1"/>
      <w:marLeft w:val="0"/>
      <w:marRight w:val="0"/>
      <w:marTop w:val="0"/>
      <w:marBottom w:val="0"/>
      <w:divBdr>
        <w:top w:val="none" w:sz="0" w:space="0" w:color="auto"/>
        <w:left w:val="none" w:sz="0" w:space="0" w:color="auto"/>
        <w:bottom w:val="none" w:sz="0" w:space="0" w:color="auto"/>
        <w:right w:val="none" w:sz="0" w:space="0" w:color="auto"/>
      </w:divBdr>
    </w:div>
    <w:div w:id="1745182436">
      <w:bodyDiv w:val="1"/>
      <w:marLeft w:val="0"/>
      <w:marRight w:val="0"/>
      <w:marTop w:val="0"/>
      <w:marBottom w:val="0"/>
      <w:divBdr>
        <w:top w:val="none" w:sz="0" w:space="0" w:color="auto"/>
        <w:left w:val="none" w:sz="0" w:space="0" w:color="auto"/>
        <w:bottom w:val="none" w:sz="0" w:space="0" w:color="auto"/>
        <w:right w:val="none" w:sz="0" w:space="0" w:color="auto"/>
      </w:divBdr>
    </w:div>
    <w:div w:id="1888293681">
      <w:bodyDiv w:val="1"/>
      <w:marLeft w:val="0"/>
      <w:marRight w:val="0"/>
      <w:marTop w:val="0"/>
      <w:marBottom w:val="0"/>
      <w:divBdr>
        <w:top w:val="none" w:sz="0" w:space="0" w:color="auto"/>
        <w:left w:val="none" w:sz="0" w:space="0" w:color="auto"/>
        <w:bottom w:val="none" w:sz="0" w:space="0" w:color="auto"/>
        <w:right w:val="none" w:sz="0" w:space="0" w:color="auto"/>
      </w:divBdr>
    </w:div>
    <w:div w:id="19681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fr.wikipedia.org/wiki/Licence_publique_g%C3%A9n%C3%A9rale_GNU" TargetMode="External"/><Relationship Id="rId39" Type="http://schemas.openxmlformats.org/officeDocument/2006/relationships/image" Target="media/image12.png"/><Relationship Id="rId21" Type="http://schemas.openxmlformats.org/officeDocument/2006/relationships/footer" Target="footer4.xml"/><Relationship Id="rId34" Type="http://schemas.openxmlformats.org/officeDocument/2006/relationships/hyperlink" Target="https://fr.wikipedia.org/wiki/Open_source" TargetMode="External"/><Relationship Id="rId42" Type="http://schemas.openxmlformats.org/officeDocument/2006/relationships/image" Target="media/image15.png"/><Relationship Id="rId47" Type="http://schemas.openxmlformats.org/officeDocument/2006/relationships/image" Target="media/image18.png"/><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pc\Desktop\Info\PFE\Billcom\rapport.docx" TargetMode="External"/><Relationship Id="rId29" Type="http://schemas.openxmlformats.org/officeDocument/2006/relationships/image" Target="media/image10.png"/><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fr.wikipedia.org/wiki/UML_(informatique)" TargetMode="External"/><Relationship Id="rId37" Type="http://schemas.openxmlformats.org/officeDocument/2006/relationships/hyperlink" Target="https://fr.wikipedia.org/wiki/Serveur_Web" TargetMode="External"/><Relationship Id="rId40" Type="http://schemas.openxmlformats.org/officeDocument/2006/relationships/image" Target="media/image13.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file:///C:\Users\pc\Desktop\Info\PFE\Billcom\rapport.docx" TargetMode="External"/><Relationship Id="rId23" Type="http://schemas.openxmlformats.org/officeDocument/2006/relationships/image" Target="media/image8.png"/><Relationship Id="rId28" Type="http://schemas.openxmlformats.org/officeDocument/2006/relationships/hyperlink" Target="https://fr.wikipedia.org/wiki/Base_de_donn%C3%A9es" TargetMode="External"/><Relationship Id="rId36" Type="http://schemas.openxmlformats.org/officeDocument/2006/relationships/hyperlink" Target="https://fr.wikipedia.org/wiki/Logiciel" TargetMode="External"/><Relationship Id="rId49"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hyperlink" Target="https://fr.wikipedia.org/wiki/UML_(informatique)" TargetMode="External"/><Relationship Id="rId44" Type="http://schemas.openxmlformats.org/officeDocument/2006/relationships/hyperlink" Target="https://fr.wikipedia.org/wiki/Programmation_orient%C3%A9e_obje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c\Desktop\Info\PFE\Billcom\rapport.docx" TargetMode="External"/><Relationship Id="rId22" Type="http://schemas.openxmlformats.org/officeDocument/2006/relationships/image" Target="media/image7.jpeg"/><Relationship Id="rId27" Type="http://schemas.openxmlformats.org/officeDocument/2006/relationships/hyperlink" Target="https://fr.wikipedia.org/wiki/Logiciel_propri%C3%A9taire" TargetMode="External"/><Relationship Id="rId30" Type="http://schemas.openxmlformats.org/officeDocument/2006/relationships/hyperlink" Target="https://fr.wikipedia.org/wiki/UML_(informatique)" TargetMode="External"/><Relationship Id="rId35" Type="http://schemas.openxmlformats.org/officeDocument/2006/relationships/image" Target="media/image11.png"/><Relationship Id="rId43" Type="http://schemas.openxmlformats.org/officeDocument/2006/relationships/hyperlink" Target="https://fr.wikipedia.org/wiki/Langage_de_programmation" TargetMode="External"/><Relationship Id="rId48" Type="http://schemas.openxmlformats.org/officeDocument/2006/relationships/image" Target="media/image19.jpeg"/><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fr.wikipedia.org/wiki/Syst%C3%A8me_de_gestion_de_base_de_donn%C3%A9es" TargetMode="External"/><Relationship Id="rId33" Type="http://schemas.openxmlformats.org/officeDocument/2006/relationships/hyperlink" Target="https://fr.wikipedia.org/wiki/Open_source" TargetMode="External"/><Relationship Id="rId38" Type="http://schemas.openxmlformats.org/officeDocument/2006/relationships/hyperlink" Target="https://fr.wikipedia.org/wiki/Serveur_FTP" TargetMode="External"/><Relationship Id="rId46" Type="http://schemas.openxmlformats.org/officeDocument/2006/relationships/image" Target="media/image17.png"/><Relationship Id="rId20" Type="http://schemas.openxmlformats.org/officeDocument/2006/relationships/image" Target="media/image6.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Mod&#232;le-du-rapport-PFA1-2018-2019-1%20(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EDFBA-F46C-42F8-93A4-2CC9C45FF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Modèle-du-rapport-PFA1-2018-2019-1 (3).dotx</Template>
  <TotalTime>0</TotalTime>
  <Pages>27</Pages>
  <Words>3955</Words>
  <Characters>21758</Characters>
  <Application>Microsoft Office Word</Application>
  <DocSecurity>0</DocSecurity>
  <Lines>181</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ModèlePFA1</vt:lpstr>
      <vt:lpstr>ModèlePFA1</vt:lpstr>
    </vt:vector>
  </TitlesOfParts>
  <Company>esstt</Company>
  <LinksUpToDate>false</LinksUpToDate>
  <CharactersWithSpaces>25662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ModèlePFA1</dc:title>
  <dc:creator>Admin</dc:creator>
  <cp:lastModifiedBy>pc</cp:lastModifiedBy>
  <cp:revision>2</cp:revision>
  <cp:lastPrinted>2021-04-15T15:53:00Z</cp:lastPrinted>
  <dcterms:created xsi:type="dcterms:W3CDTF">2021-04-21T09:27:00Z</dcterms:created>
  <dcterms:modified xsi:type="dcterms:W3CDTF">2021-04-21T09:27:00Z</dcterms:modified>
</cp:coreProperties>
</file>