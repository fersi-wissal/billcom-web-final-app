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F5" w:rsidRDefault="00CA6FF5" w:rsidP="00810B3B">
      <w:pPr>
        <w:jc w:val="right"/>
        <w:rPr>
          <w:b/>
          <w:bCs/>
          <w:i/>
          <w:iCs/>
          <w:sz w:val="22"/>
          <w:szCs w:val="22"/>
          <w:lang w:bidi="ar-TN"/>
        </w:rPr>
      </w:pPr>
    </w:p>
    <w:p w:rsidR="00B53E7E" w:rsidRPr="00286223" w:rsidRDefault="00B53E7E" w:rsidP="00810B3B">
      <w:pPr>
        <w:jc w:val="right"/>
        <w:rPr>
          <w:b/>
          <w:bCs/>
          <w:i/>
          <w:iCs/>
          <w:lang w:bidi="ar-TN"/>
        </w:rPr>
      </w:pPr>
      <w:r w:rsidRPr="00286223">
        <w:rPr>
          <w:b/>
          <w:bCs/>
          <w:i/>
          <w:iCs/>
          <w:sz w:val="22"/>
          <w:szCs w:val="22"/>
          <w:lang w:bidi="ar-TN"/>
        </w:rPr>
        <w:t xml:space="preserve">Réf : </w:t>
      </w:r>
      <w:r w:rsidR="00502842">
        <w:rPr>
          <w:b/>
          <w:bCs/>
          <w:i/>
          <w:iCs/>
          <w:sz w:val="22"/>
          <w:szCs w:val="22"/>
          <w:lang w:bidi="ar-TN"/>
        </w:rPr>
        <w:t>CDC</w:t>
      </w:r>
    </w:p>
    <w:p w:rsidR="00B53E7E" w:rsidRDefault="00B53E7E" w:rsidP="00DE480D">
      <w:pPr>
        <w:rPr>
          <w:lang w:bidi="ar-TN"/>
        </w:rPr>
      </w:pPr>
    </w:p>
    <w:p w:rsidR="00B53E7E" w:rsidRDefault="00B53E7E" w:rsidP="00DE480D">
      <w:pPr>
        <w:jc w:val="center"/>
        <w:rPr>
          <w:rFonts w:ascii="Georgia" w:hAnsi="Georgia"/>
          <w:b/>
          <w:bCs/>
          <w:sz w:val="44"/>
          <w:szCs w:val="44"/>
          <w:lang w:bidi="ar-TN"/>
        </w:rPr>
      </w:pPr>
    </w:p>
    <w:p w:rsidR="00B53E7E" w:rsidRPr="00905AD0" w:rsidRDefault="00502842" w:rsidP="007F1F83">
      <w:pPr>
        <w:jc w:val="center"/>
        <w:rPr>
          <w:rFonts w:ascii="Georgia" w:hAnsi="Georgia"/>
          <w:b/>
          <w:bCs/>
          <w:sz w:val="44"/>
          <w:szCs w:val="44"/>
          <w:lang w:bidi="ar-TN"/>
        </w:rPr>
      </w:pPr>
      <w:r>
        <w:rPr>
          <w:rFonts w:ascii="Georgia" w:hAnsi="Georgia"/>
          <w:b/>
          <w:bCs/>
          <w:sz w:val="44"/>
          <w:szCs w:val="44"/>
          <w:lang w:bidi="ar-TN"/>
        </w:rPr>
        <w:t xml:space="preserve">Cahier des Charges </w:t>
      </w:r>
    </w:p>
    <w:p w:rsidR="00B53E7E" w:rsidRDefault="00B53E7E" w:rsidP="00DE480D">
      <w:pPr>
        <w:jc w:val="center"/>
        <w:rPr>
          <w:lang w:bidi="ar-TN"/>
        </w:rPr>
      </w:pPr>
    </w:p>
    <w:p w:rsidR="00B53E7E" w:rsidRDefault="00DF0B13" w:rsidP="00DE480D">
      <w:pPr>
        <w:jc w:val="center"/>
        <w:rPr>
          <w:rFonts w:ascii="Lucida Calligraphy" w:hAnsi="Lucida Calligraphy"/>
          <w:lang w:bidi="ar-TN"/>
        </w:rPr>
      </w:pPr>
      <w:r>
        <w:rPr>
          <w:rFonts w:ascii="Lucida Calligraphy" w:hAnsi="Lucida Calligraphy"/>
          <w:lang w:bidi="ar-TN"/>
        </w:rPr>
        <w:t>de</w:t>
      </w:r>
    </w:p>
    <w:p w:rsidR="00B53E7E" w:rsidRDefault="00B53E7E" w:rsidP="00DE480D">
      <w:pPr>
        <w:jc w:val="center"/>
        <w:rPr>
          <w:rFonts w:ascii="Lucida Calligraphy" w:hAnsi="Lucida Calligraphy"/>
          <w:b/>
          <w:bCs/>
          <w:sz w:val="28"/>
          <w:szCs w:val="28"/>
          <w:lang w:bidi="ar-TN"/>
        </w:rPr>
      </w:pPr>
    </w:p>
    <w:p w:rsidR="00B53E7E" w:rsidRPr="00D6466F" w:rsidRDefault="00233D4F" w:rsidP="00DE480D">
      <w:pPr>
        <w:jc w:val="center"/>
        <w:rPr>
          <w:rFonts w:ascii="Georgia" w:hAnsi="Georgia"/>
          <w:b/>
          <w:bCs/>
          <w:sz w:val="32"/>
          <w:szCs w:val="32"/>
          <w:lang w:bidi="ar-TN"/>
        </w:rPr>
      </w:pPr>
      <w:r>
        <w:rPr>
          <w:rFonts w:ascii="Georgia" w:hAnsi="Georgia"/>
          <w:b/>
          <w:bCs/>
          <w:sz w:val="32"/>
          <w:szCs w:val="32"/>
          <w:lang w:bidi="ar-TN"/>
        </w:rPr>
        <w:t>Pr</w:t>
      </w:r>
      <w:r w:rsidR="00502842">
        <w:rPr>
          <w:rFonts w:ascii="Georgia" w:hAnsi="Georgia"/>
          <w:b/>
          <w:bCs/>
          <w:sz w:val="32"/>
          <w:szCs w:val="32"/>
          <w:lang w:bidi="ar-TN"/>
        </w:rPr>
        <w:t>ojet Fin d’étude</w:t>
      </w:r>
    </w:p>
    <w:p w:rsidR="00B53E7E" w:rsidRDefault="00B53E7E" w:rsidP="00DE480D">
      <w:pPr>
        <w:jc w:val="center"/>
        <w:rPr>
          <w:rFonts w:ascii="Lucida Calligraphy" w:hAnsi="Lucida Calligraphy"/>
          <w:b/>
          <w:bCs/>
          <w:sz w:val="28"/>
          <w:szCs w:val="28"/>
          <w:lang w:bidi="ar-TN"/>
        </w:rPr>
      </w:pPr>
    </w:p>
    <w:p w:rsidR="00B53E7E" w:rsidRPr="00905AD0" w:rsidRDefault="00B53E7E" w:rsidP="00502842">
      <w:pPr>
        <w:rPr>
          <w:rFonts w:ascii="Lucida Calligraphy" w:hAnsi="Lucida Calligraphy"/>
          <w:lang w:bidi="ar-TN"/>
        </w:rPr>
      </w:pPr>
    </w:p>
    <w:p w:rsidR="00B53E7E" w:rsidRDefault="00502842" w:rsidP="00DE480D">
      <w:pPr>
        <w:jc w:val="center"/>
        <w:rPr>
          <w:rFonts w:ascii="Lucida Calligraphy" w:hAnsi="Lucida Calligraphy"/>
          <w:lang w:bidi="ar-TN"/>
        </w:rPr>
      </w:pPr>
      <w:r>
        <w:rPr>
          <w:rFonts w:ascii="Lucida Calligraphy" w:hAnsi="Lucida Calligraphy"/>
          <w:lang w:bidi="ar-TN"/>
        </w:rPr>
        <w:t xml:space="preserve">Entreprise d’accueil </w:t>
      </w:r>
    </w:p>
    <w:p w:rsidR="00865C37" w:rsidRDefault="00865C37" w:rsidP="00DE480D">
      <w:pPr>
        <w:jc w:val="center"/>
        <w:rPr>
          <w:rFonts w:ascii="Lucida Calligraphy" w:hAnsi="Lucida Calligraphy"/>
          <w:lang w:bidi="ar-TN"/>
        </w:rPr>
      </w:pPr>
    </w:p>
    <w:p w:rsidR="007F1F83" w:rsidRDefault="00865C37" w:rsidP="00DE480D">
      <w:pPr>
        <w:jc w:val="center"/>
        <w:rPr>
          <w:rFonts w:ascii="Georgia" w:hAnsi="Georgia"/>
          <w:b/>
          <w:bCs/>
          <w:sz w:val="32"/>
          <w:szCs w:val="32"/>
          <w:lang w:bidi="ar-TN"/>
        </w:rPr>
      </w:pPr>
      <w:r>
        <w:rPr>
          <w:rFonts w:ascii="Lucida Calligraphy" w:hAnsi="Lucida Calligraphy"/>
          <w:b/>
          <w:bCs/>
          <w:sz w:val="28"/>
          <w:szCs w:val="28"/>
          <w:lang w:bidi="ar-TN"/>
        </w:rPr>
        <w:t xml:space="preserve">Billcom Consulting </w:t>
      </w:r>
    </w:p>
    <w:p w:rsidR="00DF0B13" w:rsidRDefault="00DF0B13" w:rsidP="00DE480D">
      <w:pPr>
        <w:jc w:val="center"/>
        <w:rPr>
          <w:rFonts w:ascii="Georgia" w:hAnsi="Georgia"/>
          <w:b/>
          <w:bCs/>
          <w:sz w:val="32"/>
          <w:szCs w:val="32"/>
          <w:lang w:bidi="ar-TN"/>
        </w:rPr>
      </w:pPr>
    </w:p>
    <w:p w:rsidR="00B53E7E" w:rsidRDefault="00E10D72" w:rsidP="00DE480D">
      <w:pPr>
        <w:jc w:val="center"/>
        <w:rPr>
          <w:rFonts w:ascii="Georgia" w:hAnsi="Georgia"/>
          <w:b/>
          <w:bCs/>
          <w:sz w:val="32"/>
          <w:szCs w:val="32"/>
          <w:lang w:bidi="ar-TN"/>
        </w:rPr>
      </w:pPr>
      <w:r>
        <w:rPr>
          <w:rFonts w:ascii="Georgia" w:hAnsi="Georgia"/>
          <w:b/>
          <w:bCs/>
          <w:sz w:val="32"/>
          <w:szCs w:val="32"/>
          <w:lang w:bidi="ar-TN"/>
        </w:rPr>
        <w:t xml:space="preserve"> </w:t>
      </w:r>
    </w:p>
    <w:p w:rsidR="00B53E7E" w:rsidRPr="00905AD0" w:rsidRDefault="00B53E7E" w:rsidP="00DE480D">
      <w:pPr>
        <w:jc w:val="center"/>
        <w:rPr>
          <w:rFonts w:ascii="Georgia" w:hAnsi="Georgia"/>
          <w:b/>
          <w:bCs/>
          <w:sz w:val="32"/>
          <w:szCs w:val="32"/>
          <w:lang w:bidi="ar-TN"/>
        </w:rPr>
      </w:pPr>
    </w:p>
    <w:p w:rsidR="00B53E7E" w:rsidRDefault="00502842" w:rsidP="00DE480D">
      <w:pPr>
        <w:jc w:val="center"/>
        <w:rPr>
          <w:rFonts w:ascii="Lucida Calligraphy" w:hAnsi="Lucida Calligraphy"/>
          <w:b/>
          <w:bCs/>
          <w:sz w:val="28"/>
          <w:szCs w:val="28"/>
          <w:lang w:bidi="ar-TN"/>
        </w:rPr>
      </w:pPr>
      <w:r>
        <w:rPr>
          <w:rFonts w:ascii="Lucida Calligraphy" w:hAnsi="Lucida Calligraphy"/>
          <w:b/>
          <w:bCs/>
          <w:noProof/>
          <w:sz w:val="28"/>
          <w:szCs w:val="28"/>
        </w:rPr>
        <mc:AlternateContent>
          <mc:Choice Requires="wps">
            <w:drawing>
              <wp:anchor distT="0" distB="0" distL="114300" distR="114300" simplePos="0" relativeHeight="251658240" behindDoc="0" locked="0" layoutInCell="1" allowOverlap="1">
                <wp:simplePos x="0" y="0"/>
                <wp:positionH relativeFrom="column">
                  <wp:posOffset>357505</wp:posOffset>
                </wp:positionH>
                <wp:positionV relativeFrom="paragraph">
                  <wp:posOffset>155575</wp:posOffset>
                </wp:positionV>
                <wp:extent cx="5248275" cy="635"/>
                <wp:effectExtent l="19685" t="17145" r="18415" b="2032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8275" cy="63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EB2F0B" id="_x0000_t32" coordsize="21600,21600" o:spt="32" o:oned="t" path="m,l21600,21600e" filled="f">
                <v:path arrowok="t" fillok="f" o:connecttype="none"/>
                <o:lock v:ext="edit" shapetype="t"/>
              </v:shapetype>
              <v:shape id="AutoShape 4" o:spid="_x0000_s1026" type="#_x0000_t32" style="position:absolute;margin-left:28.15pt;margin-top:12.25pt;width:413.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" strokeweight="2.25pt"/>
            </w:pict>
          </mc:Fallback>
        </mc:AlternateContent>
      </w:r>
    </w:p>
    <w:p w:rsidR="00502842" w:rsidRPr="00905AD0" w:rsidRDefault="00502842" w:rsidP="00C873D5">
      <w:pPr>
        <w:jc w:val="center"/>
        <w:rPr>
          <w:rFonts w:ascii="Georgia" w:hAnsi="Georgia"/>
          <w:b/>
          <w:bCs/>
          <w:sz w:val="44"/>
          <w:szCs w:val="44"/>
          <w:lang w:bidi="ar-TN"/>
        </w:rPr>
      </w:pPr>
      <w:r>
        <w:rPr>
          <w:rFonts w:ascii="Georgia" w:hAnsi="Georgia"/>
          <w:b/>
          <w:bCs/>
          <w:sz w:val="44"/>
          <w:szCs w:val="44"/>
          <w:lang w:bidi="ar-TN"/>
        </w:rPr>
        <w:t>Conce</w:t>
      </w:r>
      <w:r w:rsidR="0054422C">
        <w:rPr>
          <w:rFonts w:ascii="Georgia" w:hAnsi="Georgia"/>
          <w:b/>
          <w:bCs/>
          <w:sz w:val="44"/>
          <w:szCs w:val="44"/>
          <w:lang w:bidi="ar-TN"/>
        </w:rPr>
        <w:t>ption et développement d’une</w:t>
      </w:r>
      <w:r w:rsidR="00C873D5">
        <w:rPr>
          <w:rFonts w:ascii="Georgia" w:hAnsi="Georgia"/>
          <w:b/>
          <w:bCs/>
          <w:sz w:val="44"/>
          <w:szCs w:val="44"/>
          <w:lang w:bidi="ar-TN"/>
        </w:rPr>
        <w:t xml:space="preserve"> plateforme de gestion de télétravail </w:t>
      </w:r>
    </w:p>
    <w:p w:rsidR="00B53E7E" w:rsidRDefault="00502842" w:rsidP="00DE480D">
      <w:pPr>
        <w:jc w:val="center"/>
        <w:rPr>
          <w:rFonts w:ascii="Lucida Calligraphy" w:hAnsi="Lucida Calligraphy"/>
          <w:b/>
          <w:bCs/>
          <w:sz w:val="28"/>
          <w:szCs w:val="28"/>
          <w:lang w:bidi="ar-TN"/>
        </w:rPr>
      </w:pPr>
      <w:r>
        <w:rPr>
          <w:rFonts w:ascii="Lucida Calligraphy" w:hAnsi="Lucida Calligraphy"/>
          <w:b/>
          <w:bCs/>
          <w:noProof/>
          <w:sz w:val="28"/>
          <w:szCs w:val="28"/>
        </w:rPr>
        <mc:AlternateContent>
          <mc:Choice Requires="wps">
            <w:drawing>
              <wp:anchor distT="0" distB="0" distL="114300" distR="114300" simplePos="0" relativeHeight="251657216" behindDoc="0" locked="0" layoutInCell="1" allowOverlap="1">
                <wp:simplePos x="0" y="0"/>
                <wp:positionH relativeFrom="column">
                  <wp:posOffset>357505</wp:posOffset>
                </wp:positionH>
                <wp:positionV relativeFrom="paragraph">
                  <wp:posOffset>132080</wp:posOffset>
                </wp:positionV>
                <wp:extent cx="5248275" cy="635"/>
                <wp:effectExtent l="19685" t="22860" r="18415" b="1460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8275" cy="63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364057" id="AutoShape 3" o:spid="_x0000_s1026" type="#_x0000_t32" style="position:absolute;margin-left:28.15pt;margin-top:10.4pt;width:413.2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" strokeweight="2.25pt"/>
            </w:pict>
          </mc:Fallback>
        </mc:AlternateContent>
      </w:r>
    </w:p>
    <w:p w:rsidR="00B53E7E" w:rsidRDefault="00B53E7E" w:rsidP="00DE480D">
      <w:pPr>
        <w:jc w:val="center"/>
        <w:rPr>
          <w:rFonts w:ascii="Lucida Calligraphy" w:hAnsi="Lucida Calligraphy"/>
          <w:b/>
          <w:bCs/>
          <w:sz w:val="28"/>
          <w:szCs w:val="28"/>
          <w:lang w:bidi="ar-TN"/>
        </w:rPr>
      </w:pPr>
    </w:p>
    <w:p w:rsidR="00B53E7E" w:rsidRDefault="00B53E7E" w:rsidP="00DE480D">
      <w:pPr>
        <w:jc w:val="center"/>
        <w:rPr>
          <w:lang w:bidi="ar-TN"/>
        </w:rPr>
      </w:pPr>
    </w:p>
    <w:p w:rsidR="00B53E7E" w:rsidRPr="00286223" w:rsidRDefault="00502842" w:rsidP="00DE480D">
      <w:pPr>
        <w:jc w:val="center"/>
        <w:rPr>
          <w:b/>
          <w:bCs/>
          <w:lang w:bidi="ar-TN"/>
        </w:rPr>
      </w:pPr>
      <w:r>
        <w:rPr>
          <w:b/>
          <w:bCs/>
          <w:sz w:val="28"/>
          <w:szCs w:val="28"/>
          <w:lang w:bidi="ar-TN"/>
        </w:rPr>
        <w:t>Encadrement</w:t>
      </w:r>
    </w:p>
    <w:p w:rsidR="00B53E7E" w:rsidRDefault="00B53E7E" w:rsidP="00DE480D">
      <w:pPr>
        <w:jc w:val="center"/>
        <w:rPr>
          <w:lang w:bidi="ar-TN"/>
        </w:rPr>
      </w:pPr>
    </w:p>
    <w:p w:rsidR="00B53E7E" w:rsidRDefault="00B53E7E" w:rsidP="00DE480D">
      <w:pPr>
        <w:jc w:val="center"/>
        <w:rPr>
          <w:lang w:bidi="ar-TN"/>
        </w:rPr>
      </w:pPr>
    </w:p>
    <w:p w:rsidR="00B53E7E" w:rsidRDefault="00B53E7E" w:rsidP="00DE480D">
      <w:pPr>
        <w:spacing w:line="360" w:lineRule="auto"/>
        <w:ind w:firstLine="708"/>
        <w:rPr>
          <w:lang w:bidi="ar-TN"/>
        </w:rPr>
      </w:pPr>
      <w:r w:rsidRPr="00B53E7E">
        <w:rPr>
          <w:b/>
          <w:bCs/>
          <w:lang w:bidi="ar-TN"/>
        </w:rPr>
        <w:t>M</w:t>
      </w:r>
      <w:r w:rsidR="00C873D5">
        <w:rPr>
          <w:b/>
          <w:bCs/>
          <w:lang w:bidi="ar-TN"/>
        </w:rPr>
        <w:t>onsieur</w:t>
      </w:r>
      <w:r>
        <w:rPr>
          <w:lang w:bidi="ar-TN"/>
        </w:rPr>
        <w:tab/>
      </w:r>
      <w:r w:rsidR="00C873D5">
        <w:rPr>
          <w:lang w:bidi="ar-TN"/>
        </w:rPr>
        <w:t xml:space="preserve">Heni Ouelhezi </w:t>
      </w:r>
      <w:r w:rsidR="00502842">
        <w:rPr>
          <w:lang w:bidi="ar-TN"/>
        </w:rPr>
        <w:t xml:space="preserve">                         </w:t>
      </w:r>
      <w:r>
        <w:rPr>
          <w:lang w:bidi="ar-TN"/>
        </w:rPr>
        <w:tab/>
      </w:r>
      <w:r>
        <w:rPr>
          <w:lang w:bidi="ar-TN"/>
        </w:rPr>
        <w:tab/>
      </w:r>
      <w:r w:rsidR="00DF0B13">
        <w:rPr>
          <w:b/>
          <w:bCs/>
          <w:lang w:bidi="ar-TN"/>
        </w:rPr>
        <w:t>Encadrant</w:t>
      </w:r>
    </w:p>
    <w:p w:rsidR="00B53E7E" w:rsidRDefault="00B53E7E" w:rsidP="00DE480D">
      <w:pPr>
        <w:spacing w:line="360" w:lineRule="auto"/>
        <w:ind w:firstLine="708"/>
        <w:jc w:val="center"/>
        <w:rPr>
          <w:b/>
          <w:bCs/>
          <w:lang w:bidi="ar-TN"/>
        </w:rPr>
      </w:pPr>
    </w:p>
    <w:p w:rsidR="00B53E7E" w:rsidRDefault="00B53E7E" w:rsidP="00DE480D">
      <w:pPr>
        <w:spacing w:line="360" w:lineRule="auto"/>
        <w:ind w:firstLine="708"/>
        <w:jc w:val="center"/>
        <w:rPr>
          <w:b/>
          <w:bCs/>
          <w:lang w:bidi="ar-TN"/>
        </w:rPr>
      </w:pPr>
    </w:p>
    <w:p w:rsidR="00DE480D" w:rsidRDefault="00DE480D" w:rsidP="00DE480D">
      <w:pPr>
        <w:spacing w:line="360" w:lineRule="auto"/>
        <w:ind w:firstLine="708"/>
        <w:jc w:val="center"/>
        <w:rPr>
          <w:b/>
          <w:bCs/>
          <w:lang w:bidi="ar-TN"/>
        </w:rPr>
      </w:pPr>
    </w:p>
    <w:p w:rsidR="00AA6DD7" w:rsidRDefault="00502842" w:rsidP="00810B3B">
      <w:pPr>
        <w:spacing w:line="360" w:lineRule="auto"/>
        <w:ind w:firstLine="708"/>
        <w:jc w:val="center"/>
        <w:rPr>
          <w:b/>
          <w:bCs/>
          <w:lang w:bidi="ar-TN"/>
        </w:rPr>
        <w:sectPr w:rsidR="00AA6DD7" w:rsidSect="00AA6DD7">
          <w:headerReference w:type="default" r:id="rId8"/>
          <w:pgSz w:w="11906" w:h="16838" w:code="9"/>
          <w:pgMar w:top="1418" w:right="1418" w:bottom="1418" w:left="1418" w:header="567" w:footer="567" w:gutter="0"/>
          <w:cols w:space="708"/>
          <w:docGrid w:linePitch="360"/>
        </w:sectPr>
      </w:pPr>
      <w:r>
        <w:rPr>
          <w:b/>
          <w:bCs/>
          <w:lang w:bidi="ar-TN"/>
        </w:rPr>
        <w:t>Année universitaire : 2020</w:t>
      </w:r>
      <w:r w:rsidR="00CC158F">
        <w:rPr>
          <w:b/>
          <w:bCs/>
          <w:lang w:bidi="ar-TN"/>
        </w:rPr>
        <w:t>-</w:t>
      </w:r>
      <w:r>
        <w:rPr>
          <w:b/>
          <w:bCs/>
          <w:lang w:bidi="ar-TN"/>
        </w:rPr>
        <w:t>2021</w:t>
      </w:r>
    </w:p>
    <w:p w:rsidR="00995F30" w:rsidRDefault="004E5A72" w:rsidP="00865C37">
      <w:pPr>
        <w:spacing w:before="60"/>
        <w:rPr>
          <w:b/>
          <w:bCs/>
          <w:sz w:val="36"/>
          <w:szCs w:val="36"/>
        </w:rPr>
      </w:pPr>
      <w:r>
        <w:rPr>
          <w:b/>
          <w:bCs/>
          <w:sz w:val="36"/>
          <w:szCs w:val="36"/>
        </w:rPr>
        <w:lastRenderedPageBreak/>
        <w:t xml:space="preserve">                                    </w:t>
      </w:r>
      <w:r w:rsidRPr="00AF50FF">
        <w:rPr>
          <w:b/>
          <w:bCs/>
          <w:sz w:val="36"/>
          <w:szCs w:val="36"/>
        </w:rPr>
        <w:t>Table des matières</w:t>
      </w:r>
    </w:p>
    <w:p w:rsidR="00865C37" w:rsidRPr="00865C37" w:rsidRDefault="00865C37" w:rsidP="00865C37">
      <w:pPr>
        <w:spacing w:before="60"/>
        <w:rPr>
          <w:b/>
          <w:bCs/>
          <w:sz w:val="36"/>
          <w:szCs w:val="36"/>
        </w:rPr>
      </w:pPr>
    </w:p>
    <w:p w:rsidR="00172737" w:rsidRDefault="00865C37">
      <w:pPr>
        <w:pStyle w:val="TOC1"/>
        <w:tabs>
          <w:tab w:val="right" w:leader="dot" w:pos="9060"/>
        </w:tabs>
        <w:rPr>
          <w:rFonts w:asciiTheme="minorHAnsi" w:eastAsiaTheme="minorEastAsia" w:hAnsiTheme="minorHAnsi" w:cstheme="minorBidi"/>
          <w:noProof/>
          <w:sz w:val="22"/>
          <w:szCs w:val="22"/>
        </w:rPr>
      </w:pPr>
      <w:r>
        <w:rPr>
          <w:b/>
          <w:bCs/>
          <w:sz w:val="36"/>
          <w:szCs w:val="36"/>
          <w:lang w:val="en-US"/>
        </w:rPr>
        <w:fldChar w:fldCharType="begin"/>
      </w:r>
      <w:r>
        <w:rPr>
          <w:b/>
          <w:bCs/>
          <w:sz w:val="36"/>
          <w:szCs w:val="36"/>
          <w:lang w:val="en-US"/>
        </w:rPr>
        <w:instrText xml:space="preserve"> TOC \o "1-3" \h \z \t "StyleNiveau1;1;StyleNiveau2;2;StyleNiveau3;3" </w:instrText>
      </w:r>
      <w:r>
        <w:rPr>
          <w:b/>
          <w:bCs/>
          <w:sz w:val="36"/>
          <w:szCs w:val="36"/>
          <w:lang w:val="en-US"/>
        </w:rPr>
        <w:fldChar w:fldCharType="separate"/>
      </w:r>
      <w:hyperlink w:anchor="_Toc69308620" w:history="1">
        <w:r w:rsidR="00172737" w:rsidRPr="0080325F">
          <w:rPr>
            <w:rStyle w:val="Hyperlink"/>
            <w:noProof/>
          </w:rPr>
          <w:t>1. Présentation de Projet</w:t>
        </w:r>
        <w:r w:rsidR="00172737">
          <w:rPr>
            <w:noProof/>
            <w:webHidden/>
          </w:rPr>
          <w:tab/>
        </w:r>
        <w:r w:rsidR="00172737">
          <w:rPr>
            <w:noProof/>
            <w:webHidden/>
          </w:rPr>
          <w:fldChar w:fldCharType="begin"/>
        </w:r>
        <w:r w:rsidR="00172737">
          <w:rPr>
            <w:noProof/>
            <w:webHidden/>
          </w:rPr>
          <w:instrText xml:space="preserve"> PAGEREF _Toc69308620 \h </w:instrText>
        </w:r>
        <w:r w:rsidR="00172737">
          <w:rPr>
            <w:noProof/>
            <w:webHidden/>
          </w:rPr>
        </w:r>
        <w:r w:rsidR="00172737">
          <w:rPr>
            <w:noProof/>
            <w:webHidden/>
          </w:rPr>
          <w:fldChar w:fldCharType="separate"/>
        </w:r>
        <w:r w:rsidR="0054422C">
          <w:rPr>
            <w:noProof/>
            <w:webHidden/>
          </w:rPr>
          <w:t>4</w:t>
        </w:r>
        <w:r w:rsidR="00172737">
          <w:rPr>
            <w:noProof/>
            <w:webHidden/>
          </w:rPr>
          <w:fldChar w:fldCharType="end"/>
        </w:r>
      </w:hyperlink>
    </w:p>
    <w:p w:rsidR="00172737" w:rsidRDefault="00B0362C">
      <w:pPr>
        <w:pStyle w:val="TOC1"/>
        <w:tabs>
          <w:tab w:val="right" w:leader="dot" w:pos="9060"/>
        </w:tabs>
        <w:rPr>
          <w:rFonts w:asciiTheme="minorHAnsi" w:eastAsiaTheme="minorEastAsia" w:hAnsiTheme="minorHAnsi" w:cstheme="minorBidi"/>
          <w:noProof/>
          <w:sz w:val="22"/>
          <w:szCs w:val="22"/>
        </w:rPr>
      </w:pPr>
      <w:hyperlink w:anchor="_Toc69308621" w:history="1">
        <w:r w:rsidR="00172737" w:rsidRPr="0080325F">
          <w:rPr>
            <w:rStyle w:val="Hyperlink"/>
            <w:noProof/>
          </w:rPr>
          <w:t>1.1 Présentation de l’entreprise</w:t>
        </w:r>
        <w:r w:rsidR="00172737">
          <w:rPr>
            <w:noProof/>
            <w:webHidden/>
          </w:rPr>
          <w:tab/>
        </w:r>
        <w:r w:rsidR="00172737">
          <w:rPr>
            <w:noProof/>
            <w:webHidden/>
          </w:rPr>
          <w:fldChar w:fldCharType="begin"/>
        </w:r>
        <w:r w:rsidR="00172737">
          <w:rPr>
            <w:noProof/>
            <w:webHidden/>
          </w:rPr>
          <w:instrText xml:space="preserve"> PAGEREF _Toc69308621 \h </w:instrText>
        </w:r>
        <w:r w:rsidR="00172737">
          <w:rPr>
            <w:noProof/>
            <w:webHidden/>
          </w:rPr>
        </w:r>
        <w:r w:rsidR="00172737">
          <w:rPr>
            <w:noProof/>
            <w:webHidden/>
          </w:rPr>
          <w:fldChar w:fldCharType="separate"/>
        </w:r>
        <w:r w:rsidR="0054422C">
          <w:rPr>
            <w:noProof/>
            <w:webHidden/>
          </w:rPr>
          <w:t>4</w:t>
        </w:r>
        <w:r w:rsidR="00172737">
          <w:rPr>
            <w:noProof/>
            <w:webHidden/>
          </w:rPr>
          <w:fldChar w:fldCharType="end"/>
        </w:r>
      </w:hyperlink>
    </w:p>
    <w:p w:rsidR="00172737" w:rsidRDefault="00B0362C">
      <w:pPr>
        <w:pStyle w:val="TOC2"/>
        <w:tabs>
          <w:tab w:val="right" w:leader="dot" w:pos="9060"/>
        </w:tabs>
        <w:rPr>
          <w:rFonts w:asciiTheme="minorHAnsi" w:eastAsiaTheme="minorEastAsia" w:hAnsiTheme="minorHAnsi" w:cstheme="minorBidi"/>
          <w:noProof/>
          <w:sz w:val="22"/>
          <w:szCs w:val="22"/>
        </w:rPr>
      </w:pPr>
      <w:hyperlink w:anchor="_Toc69308622" w:history="1">
        <w:r w:rsidR="00172737" w:rsidRPr="0080325F">
          <w:rPr>
            <w:rStyle w:val="Hyperlink"/>
            <w:noProof/>
          </w:rPr>
          <w:t>1.2. Problématique</w:t>
        </w:r>
        <w:r w:rsidR="00172737">
          <w:rPr>
            <w:noProof/>
            <w:webHidden/>
          </w:rPr>
          <w:tab/>
        </w:r>
        <w:r w:rsidR="00172737">
          <w:rPr>
            <w:noProof/>
            <w:webHidden/>
          </w:rPr>
          <w:fldChar w:fldCharType="begin"/>
        </w:r>
        <w:r w:rsidR="00172737">
          <w:rPr>
            <w:noProof/>
            <w:webHidden/>
          </w:rPr>
          <w:instrText xml:space="preserve"> PAGEREF _Toc69308622 \h </w:instrText>
        </w:r>
        <w:r w:rsidR="00172737">
          <w:rPr>
            <w:noProof/>
            <w:webHidden/>
          </w:rPr>
        </w:r>
        <w:r w:rsidR="00172737">
          <w:rPr>
            <w:noProof/>
            <w:webHidden/>
          </w:rPr>
          <w:fldChar w:fldCharType="separate"/>
        </w:r>
        <w:r w:rsidR="0054422C">
          <w:rPr>
            <w:noProof/>
            <w:webHidden/>
          </w:rPr>
          <w:t>4</w:t>
        </w:r>
        <w:r w:rsidR="00172737">
          <w:rPr>
            <w:noProof/>
            <w:webHidden/>
          </w:rPr>
          <w:fldChar w:fldCharType="end"/>
        </w:r>
      </w:hyperlink>
    </w:p>
    <w:p w:rsidR="00172737" w:rsidRDefault="00B0362C">
      <w:pPr>
        <w:pStyle w:val="TOC2"/>
        <w:tabs>
          <w:tab w:val="right" w:leader="dot" w:pos="9060"/>
        </w:tabs>
        <w:rPr>
          <w:rFonts w:asciiTheme="minorHAnsi" w:eastAsiaTheme="minorEastAsia" w:hAnsiTheme="minorHAnsi" w:cstheme="minorBidi"/>
          <w:noProof/>
          <w:sz w:val="22"/>
          <w:szCs w:val="22"/>
        </w:rPr>
      </w:pPr>
      <w:hyperlink w:anchor="_Toc69308623" w:history="1">
        <w:r w:rsidR="00172737" w:rsidRPr="0080325F">
          <w:rPr>
            <w:rStyle w:val="Hyperlink"/>
            <w:noProof/>
          </w:rPr>
          <w:t>1.3. Étude et critique de l’existant</w:t>
        </w:r>
        <w:r w:rsidR="00172737">
          <w:rPr>
            <w:noProof/>
            <w:webHidden/>
          </w:rPr>
          <w:tab/>
        </w:r>
        <w:r w:rsidR="00172737">
          <w:rPr>
            <w:noProof/>
            <w:webHidden/>
          </w:rPr>
          <w:fldChar w:fldCharType="begin"/>
        </w:r>
        <w:r w:rsidR="00172737">
          <w:rPr>
            <w:noProof/>
            <w:webHidden/>
          </w:rPr>
          <w:instrText xml:space="preserve"> PAGEREF _Toc69308623 \h </w:instrText>
        </w:r>
        <w:r w:rsidR="00172737">
          <w:rPr>
            <w:noProof/>
            <w:webHidden/>
          </w:rPr>
        </w:r>
        <w:r w:rsidR="00172737">
          <w:rPr>
            <w:noProof/>
            <w:webHidden/>
          </w:rPr>
          <w:fldChar w:fldCharType="separate"/>
        </w:r>
        <w:r w:rsidR="0054422C">
          <w:rPr>
            <w:noProof/>
            <w:webHidden/>
          </w:rPr>
          <w:t>5</w:t>
        </w:r>
        <w:r w:rsidR="00172737">
          <w:rPr>
            <w:noProof/>
            <w:webHidden/>
          </w:rPr>
          <w:fldChar w:fldCharType="end"/>
        </w:r>
      </w:hyperlink>
    </w:p>
    <w:p w:rsidR="00172737" w:rsidRDefault="00B0362C">
      <w:pPr>
        <w:pStyle w:val="TOC2"/>
        <w:tabs>
          <w:tab w:val="right" w:leader="dot" w:pos="9060"/>
        </w:tabs>
        <w:rPr>
          <w:rFonts w:asciiTheme="minorHAnsi" w:eastAsiaTheme="minorEastAsia" w:hAnsiTheme="minorHAnsi" w:cstheme="minorBidi"/>
          <w:noProof/>
          <w:sz w:val="22"/>
          <w:szCs w:val="22"/>
        </w:rPr>
      </w:pPr>
      <w:hyperlink w:anchor="_Toc69308624" w:history="1">
        <w:r w:rsidR="00172737" w:rsidRPr="0080325F">
          <w:rPr>
            <w:rStyle w:val="Hyperlink"/>
            <w:noProof/>
          </w:rPr>
          <w:t>1.4. Solution proposée</w:t>
        </w:r>
        <w:r w:rsidR="00172737">
          <w:rPr>
            <w:noProof/>
            <w:webHidden/>
          </w:rPr>
          <w:tab/>
        </w:r>
        <w:r w:rsidR="00172737">
          <w:rPr>
            <w:noProof/>
            <w:webHidden/>
          </w:rPr>
          <w:fldChar w:fldCharType="begin"/>
        </w:r>
        <w:r w:rsidR="00172737">
          <w:rPr>
            <w:noProof/>
            <w:webHidden/>
          </w:rPr>
          <w:instrText xml:space="preserve"> PAGEREF _Toc69308624 \h </w:instrText>
        </w:r>
        <w:r w:rsidR="00172737">
          <w:rPr>
            <w:noProof/>
            <w:webHidden/>
          </w:rPr>
        </w:r>
        <w:r w:rsidR="00172737">
          <w:rPr>
            <w:noProof/>
            <w:webHidden/>
          </w:rPr>
          <w:fldChar w:fldCharType="separate"/>
        </w:r>
        <w:r w:rsidR="0054422C">
          <w:rPr>
            <w:noProof/>
            <w:webHidden/>
          </w:rPr>
          <w:t>5</w:t>
        </w:r>
        <w:r w:rsidR="00172737">
          <w:rPr>
            <w:noProof/>
            <w:webHidden/>
          </w:rPr>
          <w:fldChar w:fldCharType="end"/>
        </w:r>
      </w:hyperlink>
    </w:p>
    <w:p w:rsidR="00172737" w:rsidRDefault="00B0362C">
      <w:pPr>
        <w:pStyle w:val="TOC2"/>
        <w:tabs>
          <w:tab w:val="right" w:leader="dot" w:pos="9060"/>
        </w:tabs>
        <w:rPr>
          <w:rFonts w:asciiTheme="minorHAnsi" w:eastAsiaTheme="minorEastAsia" w:hAnsiTheme="minorHAnsi" w:cstheme="minorBidi"/>
          <w:noProof/>
          <w:sz w:val="22"/>
          <w:szCs w:val="22"/>
        </w:rPr>
      </w:pPr>
      <w:hyperlink w:anchor="_Toc69308625" w:history="1">
        <w:r w:rsidR="00172737" w:rsidRPr="0080325F">
          <w:rPr>
            <w:rStyle w:val="Hyperlink"/>
            <w:noProof/>
          </w:rPr>
          <w:t>1.5. Cibles de projet</w:t>
        </w:r>
        <w:r w:rsidR="00172737">
          <w:rPr>
            <w:noProof/>
            <w:webHidden/>
          </w:rPr>
          <w:tab/>
        </w:r>
        <w:r w:rsidR="00172737">
          <w:rPr>
            <w:noProof/>
            <w:webHidden/>
          </w:rPr>
          <w:fldChar w:fldCharType="begin"/>
        </w:r>
        <w:r w:rsidR="00172737">
          <w:rPr>
            <w:noProof/>
            <w:webHidden/>
          </w:rPr>
          <w:instrText xml:space="preserve"> PAGEREF _Toc69308625 \h </w:instrText>
        </w:r>
        <w:r w:rsidR="00172737">
          <w:rPr>
            <w:noProof/>
            <w:webHidden/>
          </w:rPr>
        </w:r>
        <w:r w:rsidR="00172737">
          <w:rPr>
            <w:noProof/>
            <w:webHidden/>
          </w:rPr>
          <w:fldChar w:fldCharType="separate"/>
        </w:r>
        <w:r w:rsidR="0054422C">
          <w:rPr>
            <w:noProof/>
            <w:webHidden/>
          </w:rPr>
          <w:t>5</w:t>
        </w:r>
        <w:r w:rsidR="00172737">
          <w:rPr>
            <w:noProof/>
            <w:webHidden/>
          </w:rPr>
          <w:fldChar w:fldCharType="end"/>
        </w:r>
      </w:hyperlink>
    </w:p>
    <w:p w:rsidR="00172737" w:rsidRDefault="00B0362C">
      <w:pPr>
        <w:pStyle w:val="TOC1"/>
        <w:tabs>
          <w:tab w:val="right" w:leader="dot" w:pos="9060"/>
        </w:tabs>
        <w:rPr>
          <w:rFonts w:asciiTheme="minorHAnsi" w:eastAsiaTheme="minorEastAsia" w:hAnsiTheme="minorHAnsi" w:cstheme="minorBidi"/>
          <w:noProof/>
          <w:sz w:val="22"/>
          <w:szCs w:val="22"/>
        </w:rPr>
      </w:pPr>
      <w:hyperlink w:anchor="_Toc69308626" w:history="1">
        <w:r w:rsidR="00172737" w:rsidRPr="0080325F">
          <w:rPr>
            <w:rStyle w:val="Hyperlink"/>
            <w:noProof/>
          </w:rPr>
          <w:t>2. Etude Fonctionnelle</w:t>
        </w:r>
        <w:r w:rsidR="00172737">
          <w:rPr>
            <w:noProof/>
            <w:webHidden/>
          </w:rPr>
          <w:tab/>
        </w:r>
        <w:r w:rsidR="00172737">
          <w:rPr>
            <w:noProof/>
            <w:webHidden/>
          </w:rPr>
          <w:fldChar w:fldCharType="begin"/>
        </w:r>
        <w:r w:rsidR="00172737">
          <w:rPr>
            <w:noProof/>
            <w:webHidden/>
          </w:rPr>
          <w:instrText xml:space="preserve"> PAGEREF _Toc69308626 \h </w:instrText>
        </w:r>
        <w:r w:rsidR="00172737">
          <w:rPr>
            <w:noProof/>
            <w:webHidden/>
          </w:rPr>
        </w:r>
        <w:r w:rsidR="00172737">
          <w:rPr>
            <w:noProof/>
            <w:webHidden/>
          </w:rPr>
          <w:fldChar w:fldCharType="separate"/>
        </w:r>
        <w:r w:rsidR="0054422C">
          <w:rPr>
            <w:noProof/>
            <w:webHidden/>
          </w:rPr>
          <w:t>6</w:t>
        </w:r>
        <w:r w:rsidR="00172737">
          <w:rPr>
            <w:noProof/>
            <w:webHidden/>
          </w:rPr>
          <w:fldChar w:fldCharType="end"/>
        </w:r>
      </w:hyperlink>
    </w:p>
    <w:p w:rsidR="00172737" w:rsidRDefault="00B0362C">
      <w:pPr>
        <w:pStyle w:val="TOC2"/>
        <w:tabs>
          <w:tab w:val="right" w:leader="dot" w:pos="9060"/>
        </w:tabs>
        <w:rPr>
          <w:rFonts w:asciiTheme="minorHAnsi" w:eastAsiaTheme="minorEastAsia" w:hAnsiTheme="minorHAnsi" w:cstheme="minorBidi"/>
          <w:noProof/>
          <w:sz w:val="22"/>
          <w:szCs w:val="22"/>
        </w:rPr>
      </w:pPr>
      <w:hyperlink w:anchor="_Toc69308627" w:history="1">
        <w:r w:rsidR="00172737" w:rsidRPr="0080325F">
          <w:rPr>
            <w:rStyle w:val="Hyperlink"/>
            <w:noProof/>
          </w:rPr>
          <w:t>2.1. Acteurs du projet</w:t>
        </w:r>
        <w:r w:rsidR="00172737">
          <w:rPr>
            <w:noProof/>
            <w:webHidden/>
          </w:rPr>
          <w:tab/>
        </w:r>
        <w:r w:rsidR="00172737">
          <w:rPr>
            <w:noProof/>
            <w:webHidden/>
          </w:rPr>
          <w:fldChar w:fldCharType="begin"/>
        </w:r>
        <w:r w:rsidR="00172737">
          <w:rPr>
            <w:noProof/>
            <w:webHidden/>
          </w:rPr>
          <w:instrText xml:space="preserve"> PAGEREF _Toc69308627 \h </w:instrText>
        </w:r>
        <w:r w:rsidR="00172737">
          <w:rPr>
            <w:noProof/>
            <w:webHidden/>
          </w:rPr>
        </w:r>
        <w:r w:rsidR="00172737">
          <w:rPr>
            <w:noProof/>
            <w:webHidden/>
          </w:rPr>
          <w:fldChar w:fldCharType="separate"/>
        </w:r>
        <w:r w:rsidR="0054422C">
          <w:rPr>
            <w:noProof/>
            <w:webHidden/>
          </w:rPr>
          <w:t>6</w:t>
        </w:r>
        <w:r w:rsidR="00172737">
          <w:rPr>
            <w:noProof/>
            <w:webHidden/>
          </w:rPr>
          <w:fldChar w:fldCharType="end"/>
        </w:r>
      </w:hyperlink>
    </w:p>
    <w:p w:rsidR="00172737" w:rsidRDefault="00B0362C">
      <w:pPr>
        <w:pStyle w:val="TOC1"/>
        <w:tabs>
          <w:tab w:val="right" w:leader="dot" w:pos="9060"/>
        </w:tabs>
        <w:rPr>
          <w:rFonts w:asciiTheme="minorHAnsi" w:eastAsiaTheme="minorEastAsia" w:hAnsiTheme="minorHAnsi" w:cstheme="minorBidi"/>
          <w:noProof/>
          <w:sz w:val="22"/>
          <w:szCs w:val="22"/>
        </w:rPr>
      </w:pPr>
      <w:hyperlink w:anchor="_Toc69308628" w:history="1">
        <w:r w:rsidR="00172737" w:rsidRPr="0080325F">
          <w:rPr>
            <w:rStyle w:val="Hyperlink"/>
            <w:noProof/>
          </w:rPr>
          <w:t>2.2. Backlog du produit</w:t>
        </w:r>
        <w:r w:rsidR="00172737">
          <w:rPr>
            <w:noProof/>
            <w:webHidden/>
          </w:rPr>
          <w:tab/>
        </w:r>
        <w:r w:rsidR="00172737">
          <w:rPr>
            <w:noProof/>
            <w:webHidden/>
          </w:rPr>
          <w:fldChar w:fldCharType="begin"/>
        </w:r>
        <w:r w:rsidR="00172737">
          <w:rPr>
            <w:noProof/>
            <w:webHidden/>
          </w:rPr>
          <w:instrText xml:space="preserve"> PAGEREF _Toc69308628 \h </w:instrText>
        </w:r>
        <w:r w:rsidR="00172737">
          <w:rPr>
            <w:noProof/>
            <w:webHidden/>
          </w:rPr>
        </w:r>
        <w:r w:rsidR="00172737">
          <w:rPr>
            <w:noProof/>
            <w:webHidden/>
          </w:rPr>
          <w:fldChar w:fldCharType="separate"/>
        </w:r>
        <w:r w:rsidR="0054422C">
          <w:rPr>
            <w:noProof/>
            <w:webHidden/>
          </w:rPr>
          <w:t>7</w:t>
        </w:r>
        <w:r w:rsidR="00172737">
          <w:rPr>
            <w:noProof/>
            <w:webHidden/>
          </w:rPr>
          <w:fldChar w:fldCharType="end"/>
        </w:r>
      </w:hyperlink>
    </w:p>
    <w:p w:rsidR="00172737" w:rsidRDefault="00B0362C">
      <w:pPr>
        <w:pStyle w:val="TOC1"/>
        <w:tabs>
          <w:tab w:val="right" w:leader="dot" w:pos="9060"/>
        </w:tabs>
        <w:rPr>
          <w:rFonts w:asciiTheme="minorHAnsi" w:eastAsiaTheme="minorEastAsia" w:hAnsiTheme="minorHAnsi" w:cstheme="minorBidi"/>
          <w:noProof/>
          <w:sz w:val="22"/>
          <w:szCs w:val="22"/>
        </w:rPr>
      </w:pPr>
      <w:hyperlink w:anchor="_Toc69308629" w:history="1">
        <w:r w:rsidR="00172737" w:rsidRPr="0080325F">
          <w:rPr>
            <w:rStyle w:val="Hyperlink"/>
            <w:noProof/>
          </w:rPr>
          <w:t>2.3. Scénario</w:t>
        </w:r>
        <w:r w:rsidR="00172737">
          <w:rPr>
            <w:noProof/>
            <w:webHidden/>
          </w:rPr>
          <w:tab/>
        </w:r>
        <w:r w:rsidR="00172737">
          <w:rPr>
            <w:noProof/>
            <w:webHidden/>
          </w:rPr>
          <w:fldChar w:fldCharType="begin"/>
        </w:r>
        <w:r w:rsidR="00172737">
          <w:rPr>
            <w:noProof/>
            <w:webHidden/>
          </w:rPr>
          <w:instrText xml:space="preserve"> PAGEREF _Toc69308629 \h </w:instrText>
        </w:r>
        <w:r w:rsidR="00172737">
          <w:rPr>
            <w:noProof/>
            <w:webHidden/>
          </w:rPr>
        </w:r>
        <w:r w:rsidR="00172737">
          <w:rPr>
            <w:noProof/>
            <w:webHidden/>
          </w:rPr>
          <w:fldChar w:fldCharType="separate"/>
        </w:r>
        <w:r w:rsidR="0054422C">
          <w:rPr>
            <w:noProof/>
            <w:webHidden/>
          </w:rPr>
          <w:t>9</w:t>
        </w:r>
        <w:r w:rsidR="00172737">
          <w:rPr>
            <w:noProof/>
            <w:webHidden/>
          </w:rPr>
          <w:fldChar w:fldCharType="end"/>
        </w:r>
      </w:hyperlink>
    </w:p>
    <w:p w:rsidR="00172737" w:rsidRDefault="00B0362C">
      <w:pPr>
        <w:pStyle w:val="TOC3"/>
        <w:tabs>
          <w:tab w:val="right" w:leader="dot" w:pos="9060"/>
        </w:tabs>
        <w:rPr>
          <w:rFonts w:asciiTheme="minorHAnsi" w:eastAsiaTheme="minorEastAsia" w:hAnsiTheme="minorHAnsi" w:cstheme="minorBidi"/>
          <w:noProof/>
          <w:sz w:val="22"/>
          <w:szCs w:val="22"/>
        </w:rPr>
      </w:pPr>
      <w:hyperlink w:anchor="_Toc69308630" w:history="1">
        <w:r w:rsidR="00172737" w:rsidRPr="0080325F">
          <w:rPr>
            <w:rStyle w:val="Hyperlink"/>
            <w:rFonts w:ascii="Arial" w:eastAsia="Arial" w:hAnsi="Arial" w:cs="Arial"/>
            <w:noProof/>
          </w:rPr>
          <w:t xml:space="preserve">2.3.1. </w:t>
        </w:r>
        <w:r w:rsidR="00172737" w:rsidRPr="0080325F">
          <w:rPr>
            <w:rStyle w:val="Hyperlink"/>
            <w:noProof/>
          </w:rPr>
          <w:t>Authentification et gestion d’accès</w:t>
        </w:r>
        <w:r w:rsidR="00172737">
          <w:rPr>
            <w:noProof/>
            <w:webHidden/>
          </w:rPr>
          <w:tab/>
        </w:r>
        <w:r w:rsidR="00172737">
          <w:rPr>
            <w:noProof/>
            <w:webHidden/>
          </w:rPr>
          <w:fldChar w:fldCharType="begin"/>
        </w:r>
        <w:r w:rsidR="00172737">
          <w:rPr>
            <w:noProof/>
            <w:webHidden/>
          </w:rPr>
          <w:instrText xml:space="preserve"> PAGEREF _Toc69308630 \h </w:instrText>
        </w:r>
        <w:r w:rsidR="00172737">
          <w:rPr>
            <w:noProof/>
            <w:webHidden/>
          </w:rPr>
        </w:r>
        <w:r w:rsidR="00172737">
          <w:rPr>
            <w:noProof/>
            <w:webHidden/>
          </w:rPr>
          <w:fldChar w:fldCharType="separate"/>
        </w:r>
        <w:r w:rsidR="0054422C">
          <w:rPr>
            <w:noProof/>
            <w:webHidden/>
          </w:rPr>
          <w:t>9</w:t>
        </w:r>
        <w:r w:rsidR="00172737">
          <w:rPr>
            <w:noProof/>
            <w:webHidden/>
          </w:rPr>
          <w:fldChar w:fldCharType="end"/>
        </w:r>
      </w:hyperlink>
    </w:p>
    <w:p w:rsidR="00172737" w:rsidRDefault="00B0362C">
      <w:pPr>
        <w:pStyle w:val="TOC3"/>
        <w:tabs>
          <w:tab w:val="right" w:leader="dot" w:pos="9060"/>
        </w:tabs>
        <w:rPr>
          <w:rFonts w:asciiTheme="minorHAnsi" w:eastAsiaTheme="minorEastAsia" w:hAnsiTheme="minorHAnsi" w:cstheme="minorBidi"/>
          <w:noProof/>
          <w:sz w:val="22"/>
          <w:szCs w:val="22"/>
        </w:rPr>
      </w:pPr>
      <w:hyperlink w:anchor="_Toc69308631" w:history="1">
        <w:r w:rsidR="00172737" w:rsidRPr="0080325F">
          <w:rPr>
            <w:rStyle w:val="Hyperlink"/>
            <w:rFonts w:ascii="Arial" w:eastAsia="Arial" w:hAnsi="Arial" w:cs="Arial"/>
            <w:noProof/>
          </w:rPr>
          <w:t xml:space="preserve">2.3.2. </w:t>
        </w:r>
        <w:r w:rsidR="00172737" w:rsidRPr="0080325F">
          <w:rPr>
            <w:rStyle w:val="Hyperlink"/>
            <w:noProof/>
          </w:rPr>
          <w:t>Gestion des rôles des utilisateurs</w:t>
        </w:r>
        <w:r w:rsidR="00172737">
          <w:rPr>
            <w:noProof/>
            <w:webHidden/>
          </w:rPr>
          <w:tab/>
        </w:r>
        <w:r w:rsidR="00172737">
          <w:rPr>
            <w:noProof/>
            <w:webHidden/>
          </w:rPr>
          <w:fldChar w:fldCharType="begin"/>
        </w:r>
        <w:r w:rsidR="00172737">
          <w:rPr>
            <w:noProof/>
            <w:webHidden/>
          </w:rPr>
          <w:instrText xml:space="preserve"> PAGEREF _Toc69308631 \h </w:instrText>
        </w:r>
        <w:r w:rsidR="00172737">
          <w:rPr>
            <w:noProof/>
            <w:webHidden/>
          </w:rPr>
        </w:r>
        <w:r w:rsidR="00172737">
          <w:rPr>
            <w:noProof/>
            <w:webHidden/>
          </w:rPr>
          <w:fldChar w:fldCharType="separate"/>
        </w:r>
        <w:r w:rsidR="0054422C">
          <w:rPr>
            <w:noProof/>
            <w:webHidden/>
          </w:rPr>
          <w:t>13</w:t>
        </w:r>
        <w:r w:rsidR="00172737">
          <w:rPr>
            <w:noProof/>
            <w:webHidden/>
          </w:rPr>
          <w:fldChar w:fldCharType="end"/>
        </w:r>
      </w:hyperlink>
    </w:p>
    <w:p w:rsidR="00172737" w:rsidRDefault="00B0362C">
      <w:pPr>
        <w:pStyle w:val="TOC3"/>
        <w:tabs>
          <w:tab w:val="right" w:leader="dot" w:pos="9060"/>
        </w:tabs>
        <w:rPr>
          <w:rFonts w:asciiTheme="minorHAnsi" w:eastAsiaTheme="minorEastAsia" w:hAnsiTheme="minorHAnsi" w:cstheme="minorBidi"/>
          <w:noProof/>
          <w:sz w:val="22"/>
          <w:szCs w:val="22"/>
        </w:rPr>
      </w:pPr>
      <w:hyperlink w:anchor="_Toc69308632" w:history="1">
        <w:r w:rsidR="00172737" w:rsidRPr="0080325F">
          <w:rPr>
            <w:rStyle w:val="Hyperlink"/>
            <w:rFonts w:ascii="Arial" w:eastAsia="Arial" w:hAnsi="Arial" w:cs="Arial"/>
            <w:noProof/>
          </w:rPr>
          <w:t xml:space="preserve">2.3.3. </w:t>
        </w:r>
        <w:r w:rsidR="00172737" w:rsidRPr="0080325F">
          <w:rPr>
            <w:rStyle w:val="Hyperlink"/>
            <w:noProof/>
          </w:rPr>
          <w:t>Gestion des équipes</w:t>
        </w:r>
        <w:r w:rsidR="00172737">
          <w:rPr>
            <w:noProof/>
            <w:webHidden/>
          </w:rPr>
          <w:tab/>
        </w:r>
        <w:r w:rsidR="00172737">
          <w:rPr>
            <w:noProof/>
            <w:webHidden/>
          </w:rPr>
          <w:fldChar w:fldCharType="begin"/>
        </w:r>
        <w:r w:rsidR="00172737">
          <w:rPr>
            <w:noProof/>
            <w:webHidden/>
          </w:rPr>
          <w:instrText xml:space="preserve"> PAGEREF _Toc69308632 \h </w:instrText>
        </w:r>
        <w:r w:rsidR="00172737">
          <w:rPr>
            <w:noProof/>
            <w:webHidden/>
          </w:rPr>
        </w:r>
        <w:r w:rsidR="00172737">
          <w:rPr>
            <w:noProof/>
            <w:webHidden/>
          </w:rPr>
          <w:fldChar w:fldCharType="separate"/>
        </w:r>
        <w:r w:rsidR="0054422C">
          <w:rPr>
            <w:noProof/>
            <w:webHidden/>
          </w:rPr>
          <w:t>14</w:t>
        </w:r>
        <w:r w:rsidR="00172737">
          <w:rPr>
            <w:noProof/>
            <w:webHidden/>
          </w:rPr>
          <w:fldChar w:fldCharType="end"/>
        </w:r>
      </w:hyperlink>
    </w:p>
    <w:p w:rsidR="00172737" w:rsidRDefault="00B0362C">
      <w:pPr>
        <w:pStyle w:val="TOC3"/>
        <w:tabs>
          <w:tab w:val="right" w:leader="dot" w:pos="9060"/>
        </w:tabs>
        <w:rPr>
          <w:rFonts w:asciiTheme="minorHAnsi" w:eastAsiaTheme="minorEastAsia" w:hAnsiTheme="minorHAnsi" w:cstheme="minorBidi"/>
          <w:noProof/>
          <w:sz w:val="22"/>
          <w:szCs w:val="22"/>
        </w:rPr>
      </w:pPr>
      <w:hyperlink w:anchor="_Toc69308633" w:history="1">
        <w:r w:rsidR="00172737" w:rsidRPr="0080325F">
          <w:rPr>
            <w:rStyle w:val="Hyperlink"/>
            <w:noProof/>
          </w:rPr>
          <w:t>2.3.4. Gestion des tâches</w:t>
        </w:r>
        <w:r w:rsidR="00172737">
          <w:rPr>
            <w:noProof/>
            <w:webHidden/>
          </w:rPr>
          <w:tab/>
        </w:r>
        <w:r w:rsidR="00172737">
          <w:rPr>
            <w:noProof/>
            <w:webHidden/>
          </w:rPr>
          <w:fldChar w:fldCharType="begin"/>
        </w:r>
        <w:r w:rsidR="00172737">
          <w:rPr>
            <w:noProof/>
            <w:webHidden/>
          </w:rPr>
          <w:instrText xml:space="preserve"> PAGEREF _Toc69308633 \h </w:instrText>
        </w:r>
        <w:r w:rsidR="00172737">
          <w:rPr>
            <w:noProof/>
            <w:webHidden/>
          </w:rPr>
        </w:r>
        <w:r w:rsidR="00172737">
          <w:rPr>
            <w:noProof/>
            <w:webHidden/>
          </w:rPr>
          <w:fldChar w:fldCharType="separate"/>
        </w:r>
        <w:r w:rsidR="0054422C">
          <w:rPr>
            <w:noProof/>
            <w:webHidden/>
          </w:rPr>
          <w:t>16</w:t>
        </w:r>
        <w:r w:rsidR="00172737">
          <w:rPr>
            <w:noProof/>
            <w:webHidden/>
          </w:rPr>
          <w:fldChar w:fldCharType="end"/>
        </w:r>
      </w:hyperlink>
    </w:p>
    <w:p w:rsidR="00172737" w:rsidRDefault="00B0362C">
      <w:pPr>
        <w:pStyle w:val="TOC3"/>
        <w:tabs>
          <w:tab w:val="right" w:leader="dot" w:pos="9060"/>
        </w:tabs>
        <w:rPr>
          <w:rFonts w:asciiTheme="minorHAnsi" w:eastAsiaTheme="minorEastAsia" w:hAnsiTheme="minorHAnsi" w:cstheme="minorBidi"/>
          <w:noProof/>
          <w:sz w:val="22"/>
          <w:szCs w:val="22"/>
        </w:rPr>
      </w:pPr>
      <w:hyperlink w:anchor="_Toc69308634" w:history="1">
        <w:r w:rsidR="00172737" w:rsidRPr="0080325F">
          <w:rPr>
            <w:rStyle w:val="Hyperlink"/>
            <w:noProof/>
          </w:rPr>
          <w:t>2.3.5. Statistiques, historique et calcul des KPI</w:t>
        </w:r>
        <w:r w:rsidR="00172737">
          <w:rPr>
            <w:noProof/>
            <w:webHidden/>
          </w:rPr>
          <w:tab/>
        </w:r>
        <w:r w:rsidR="00172737">
          <w:rPr>
            <w:noProof/>
            <w:webHidden/>
          </w:rPr>
          <w:fldChar w:fldCharType="begin"/>
        </w:r>
        <w:r w:rsidR="00172737">
          <w:rPr>
            <w:noProof/>
            <w:webHidden/>
          </w:rPr>
          <w:instrText xml:space="preserve"> PAGEREF _Toc69308634 \h </w:instrText>
        </w:r>
        <w:r w:rsidR="00172737">
          <w:rPr>
            <w:noProof/>
            <w:webHidden/>
          </w:rPr>
        </w:r>
        <w:r w:rsidR="00172737">
          <w:rPr>
            <w:noProof/>
            <w:webHidden/>
          </w:rPr>
          <w:fldChar w:fldCharType="separate"/>
        </w:r>
        <w:r w:rsidR="0054422C">
          <w:rPr>
            <w:noProof/>
            <w:webHidden/>
          </w:rPr>
          <w:t>17</w:t>
        </w:r>
        <w:r w:rsidR="00172737">
          <w:rPr>
            <w:noProof/>
            <w:webHidden/>
          </w:rPr>
          <w:fldChar w:fldCharType="end"/>
        </w:r>
      </w:hyperlink>
    </w:p>
    <w:p w:rsidR="00172737" w:rsidRDefault="00B0362C">
      <w:pPr>
        <w:pStyle w:val="TOC3"/>
        <w:tabs>
          <w:tab w:val="right" w:leader="dot" w:pos="9060"/>
        </w:tabs>
        <w:rPr>
          <w:rFonts w:asciiTheme="minorHAnsi" w:eastAsiaTheme="minorEastAsia" w:hAnsiTheme="minorHAnsi" w:cstheme="minorBidi"/>
          <w:noProof/>
          <w:sz w:val="22"/>
          <w:szCs w:val="22"/>
        </w:rPr>
      </w:pPr>
      <w:hyperlink w:anchor="_Toc69308635" w:history="1">
        <w:r w:rsidR="00172737" w:rsidRPr="0080325F">
          <w:rPr>
            <w:rStyle w:val="Hyperlink"/>
            <w:noProof/>
          </w:rPr>
          <w:t>2.3.6. Gestion des notifications et messagerie en temps réels</w:t>
        </w:r>
        <w:r w:rsidR="00172737">
          <w:rPr>
            <w:noProof/>
            <w:webHidden/>
          </w:rPr>
          <w:tab/>
        </w:r>
        <w:r w:rsidR="00172737">
          <w:rPr>
            <w:noProof/>
            <w:webHidden/>
          </w:rPr>
          <w:fldChar w:fldCharType="begin"/>
        </w:r>
        <w:r w:rsidR="00172737">
          <w:rPr>
            <w:noProof/>
            <w:webHidden/>
          </w:rPr>
          <w:instrText xml:space="preserve"> PAGEREF _Toc69308635 \h </w:instrText>
        </w:r>
        <w:r w:rsidR="00172737">
          <w:rPr>
            <w:noProof/>
            <w:webHidden/>
          </w:rPr>
        </w:r>
        <w:r w:rsidR="00172737">
          <w:rPr>
            <w:noProof/>
            <w:webHidden/>
          </w:rPr>
          <w:fldChar w:fldCharType="separate"/>
        </w:r>
        <w:r w:rsidR="0054422C">
          <w:rPr>
            <w:noProof/>
            <w:webHidden/>
          </w:rPr>
          <w:t>20</w:t>
        </w:r>
        <w:r w:rsidR="00172737">
          <w:rPr>
            <w:noProof/>
            <w:webHidden/>
          </w:rPr>
          <w:fldChar w:fldCharType="end"/>
        </w:r>
      </w:hyperlink>
    </w:p>
    <w:p w:rsidR="00C873D5" w:rsidRPr="00865C37" w:rsidRDefault="00865C37" w:rsidP="00865C37">
      <w:pPr>
        <w:spacing w:before="60"/>
        <w:rPr>
          <w:b/>
          <w:bCs/>
          <w:sz w:val="36"/>
          <w:szCs w:val="36"/>
          <w:lang w:val="en-US"/>
        </w:rPr>
      </w:pPr>
      <w:r>
        <w:rPr>
          <w:b/>
          <w:bCs/>
          <w:sz w:val="36"/>
          <w:szCs w:val="36"/>
          <w:lang w:val="en-US"/>
        </w:rPr>
        <w:fldChar w:fldCharType="end"/>
      </w:r>
    </w:p>
    <w:p w:rsidR="00C873D5" w:rsidRPr="00865C37" w:rsidRDefault="00C873D5" w:rsidP="00C873D5">
      <w:pPr>
        <w:spacing w:before="60"/>
        <w:ind w:left="142"/>
        <w:jc w:val="center"/>
        <w:rPr>
          <w:b/>
          <w:bCs/>
          <w:sz w:val="36"/>
          <w:szCs w:val="36"/>
          <w:lang w:val="en-US"/>
        </w:rPr>
      </w:pPr>
    </w:p>
    <w:p w:rsidR="00C873D5" w:rsidRPr="00865C37" w:rsidRDefault="00C873D5" w:rsidP="00C873D5">
      <w:pPr>
        <w:spacing w:before="60"/>
        <w:ind w:left="142"/>
        <w:jc w:val="center"/>
        <w:rPr>
          <w:b/>
          <w:bCs/>
          <w:sz w:val="36"/>
          <w:szCs w:val="36"/>
          <w:lang w:val="en-US"/>
        </w:rPr>
      </w:pPr>
    </w:p>
    <w:p w:rsidR="00C873D5" w:rsidRPr="00865C37" w:rsidRDefault="00C873D5" w:rsidP="00C873D5">
      <w:pPr>
        <w:spacing w:before="60"/>
        <w:ind w:left="142"/>
        <w:jc w:val="center"/>
        <w:rPr>
          <w:b/>
          <w:bCs/>
          <w:sz w:val="36"/>
          <w:szCs w:val="36"/>
          <w:lang w:val="en-US"/>
        </w:rPr>
      </w:pPr>
    </w:p>
    <w:p w:rsidR="00C873D5" w:rsidRPr="00865C37" w:rsidRDefault="00C873D5" w:rsidP="00C873D5">
      <w:pPr>
        <w:spacing w:before="60"/>
        <w:ind w:left="142"/>
        <w:jc w:val="center"/>
        <w:rPr>
          <w:b/>
          <w:bCs/>
          <w:sz w:val="36"/>
          <w:szCs w:val="36"/>
          <w:lang w:val="en-US"/>
        </w:rPr>
      </w:pPr>
    </w:p>
    <w:p w:rsidR="00C873D5" w:rsidRPr="00865C37" w:rsidRDefault="00C873D5" w:rsidP="00C873D5">
      <w:pPr>
        <w:spacing w:before="60"/>
        <w:ind w:left="142"/>
        <w:jc w:val="center"/>
        <w:rPr>
          <w:b/>
          <w:bCs/>
          <w:sz w:val="36"/>
          <w:szCs w:val="36"/>
          <w:lang w:val="en-US"/>
        </w:rPr>
      </w:pPr>
    </w:p>
    <w:p w:rsidR="00C873D5" w:rsidRPr="00865C37" w:rsidRDefault="00C873D5" w:rsidP="00C873D5">
      <w:pPr>
        <w:spacing w:before="60"/>
        <w:ind w:left="142"/>
        <w:jc w:val="center"/>
        <w:rPr>
          <w:b/>
          <w:bCs/>
          <w:sz w:val="36"/>
          <w:szCs w:val="36"/>
          <w:lang w:val="en-US"/>
        </w:rPr>
      </w:pPr>
    </w:p>
    <w:p w:rsidR="00C873D5" w:rsidRPr="00865C37" w:rsidRDefault="00C873D5" w:rsidP="00C873D5">
      <w:pPr>
        <w:spacing w:before="60"/>
        <w:ind w:left="142"/>
        <w:jc w:val="center"/>
        <w:rPr>
          <w:b/>
          <w:bCs/>
          <w:sz w:val="36"/>
          <w:szCs w:val="36"/>
          <w:lang w:val="en-US"/>
        </w:rPr>
      </w:pPr>
    </w:p>
    <w:p w:rsidR="00C873D5" w:rsidRPr="00865C37" w:rsidRDefault="00C873D5" w:rsidP="00C873D5">
      <w:pPr>
        <w:spacing w:before="60"/>
        <w:ind w:left="142"/>
        <w:jc w:val="center"/>
        <w:rPr>
          <w:b/>
          <w:bCs/>
          <w:sz w:val="36"/>
          <w:szCs w:val="36"/>
          <w:lang w:val="en-US"/>
        </w:rPr>
      </w:pPr>
    </w:p>
    <w:p w:rsidR="00C873D5" w:rsidRPr="00865C37" w:rsidRDefault="00C873D5" w:rsidP="00C873D5">
      <w:pPr>
        <w:spacing w:before="60"/>
        <w:ind w:left="142"/>
        <w:jc w:val="center"/>
        <w:rPr>
          <w:b/>
          <w:bCs/>
          <w:sz w:val="36"/>
          <w:szCs w:val="36"/>
          <w:lang w:val="en-US"/>
        </w:rPr>
      </w:pPr>
    </w:p>
    <w:p w:rsidR="00C873D5" w:rsidRPr="00865C37" w:rsidRDefault="00C873D5" w:rsidP="00C873D5">
      <w:pPr>
        <w:spacing w:before="60"/>
        <w:ind w:left="142"/>
        <w:jc w:val="center"/>
        <w:rPr>
          <w:b/>
          <w:bCs/>
          <w:sz w:val="36"/>
          <w:szCs w:val="36"/>
          <w:lang w:val="en-US"/>
        </w:rPr>
      </w:pPr>
    </w:p>
    <w:p w:rsidR="00C873D5" w:rsidRPr="00865C37" w:rsidRDefault="00C873D5" w:rsidP="00C873D5">
      <w:pPr>
        <w:spacing w:before="60"/>
        <w:ind w:left="142"/>
        <w:jc w:val="center"/>
        <w:rPr>
          <w:b/>
          <w:bCs/>
          <w:sz w:val="36"/>
          <w:szCs w:val="36"/>
          <w:lang w:val="en-US"/>
        </w:rPr>
      </w:pPr>
    </w:p>
    <w:p w:rsidR="00C873D5" w:rsidRPr="00865C37" w:rsidRDefault="00C873D5" w:rsidP="00C873D5">
      <w:pPr>
        <w:spacing w:before="60"/>
        <w:ind w:left="142"/>
        <w:jc w:val="center"/>
        <w:rPr>
          <w:b/>
          <w:bCs/>
          <w:sz w:val="36"/>
          <w:szCs w:val="36"/>
          <w:lang w:val="en-US"/>
        </w:rPr>
      </w:pPr>
    </w:p>
    <w:p w:rsidR="00C873D5" w:rsidRPr="00865C37" w:rsidRDefault="00C873D5" w:rsidP="00C873D5">
      <w:pPr>
        <w:spacing w:before="60"/>
        <w:ind w:left="142"/>
        <w:jc w:val="center"/>
        <w:rPr>
          <w:b/>
          <w:bCs/>
          <w:sz w:val="36"/>
          <w:szCs w:val="36"/>
          <w:lang w:val="en-US"/>
        </w:rPr>
      </w:pPr>
    </w:p>
    <w:p w:rsidR="00C873D5" w:rsidRPr="00865C37" w:rsidRDefault="00C873D5" w:rsidP="00C873D5">
      <w:pPr>
        <w:spacing w:before="60"/>
        <w:ind w:left="142"/>
        <w:jc w:val="center"/>
        <w:rPr>
          <w:b/>
          <w:bCs/>
          <w:sz w:val="36"/>
          <w:szCs w:val="36"/>
          <w:lang w:val="en-US"/>
        </w:rPr>
      </w:pPr>
    </w:p>
    <w:p w:rsidR="00C873D5" w:rsidRPr="00865C37" w:rsidRDefault="00C873D5" w:rsidP="00C873D5">
      <w:pPr>
        <w:spacing w:before="60"/>
        <w:ind w:left="142"/>
        <w:jc w:val="center"/>
        <w:rPr>
          <w:b/>
          <w:bCs/>
          <w:sz w:val="36"/>
          <w:szCs w:val="36"/>
          <w:lang w:val="en-US"/>
        </w:rPr>
      </w:pPr>
    </w:p>
    <w:p w:rsidR="00C873D5" w:rsidRPr="00865C37" w:rsidRDefault="00C873D5" w:rsidP="00C873D5">
      <w:pPr>
        <w:spacing w:before="60"/>
        <w:ind w:left="142"/>
        <w:jc w:val="center"/>
        <w:rPr>
          <w:b/>
          <w:bCs/>
          <w:sz w:val="36"/>
          <w:szCs w:val="36"/>
          <w:lang w:val="en-US"/>
        </w:rPr>
      </w:pPr>
    </w:p>
    <w:p w:rsidR="00C873D5" w:rsidRPr="00865C37" w:rsidRDefault="00C873D5" w:rsidP="00C873D5">
      <w:pPr>
        <w:spacing w:before="60"/>
        <w:ind w:left="142"/>
        <w:jc w:val="center"/>
        <w:rPr>
          <w:b/>
          <w:bCs/>
          <w:sz w:val="36"/>
          <w:szCs w:val="36"/>
          <w:lang w:val="en-US"/>
        </w:rPr>
      </w:pPr>
    </w:p>
    <w:p w:rsidR="00C873D5" w:rsidRPr="00865C37" w:rsidRDefault="00C873D5" w:rsidP="00C873D5">
      <w:pPr>
        <w:spacing w:before="60"/>
        <w:ind w:left="142"/>
        <w:jc w:val="center"/>
        <w:rPr>
          <w:b/>
          <w:bCs/>
          <w:sz w:val="36"/>
          <w:szCs w:val="36"/>
          <w:lang w:val="en-US"/>
        </w:rPr>
      </w:pPr>
    </w:p>
    <w:p w:rsidR="004E5A72" w:rsidRDefault="004E5A72" w:rsidP="004E5A72">
      <w:pPr>
        <w:spacing w:after="168"/>
        <w:ind w:left="2098"/>
      </w:pPr>
      <w:bookmarkStart w:id="0" w:name="_Toc535486358"/>
      <w:r w:rsidRPr="00865C37">
        <w:rPr>
          <w:rFonts w:ascii="Calibri" w:eastAsia="Calibri" w:hAnsi="Calibri" w:cs="Calibri"/>
          <w:b/>
          <w:color w:val="F2EFEC"/>
          <w:sz w:val="84"/>
          <w:lang w:val="en-US"/>
        </w:rPr>
        <w:t xml:space="preserve">   </w:t>
      </w:r>
      <w:r>
        <w:rPr>
          <w:rFonts w:ascii="Calibri" w:eastAsia="Calibri" w:hAnsi="Calibri" w:cs="Calibri"/>
          <w:b/>
          <w:color w:val="F2EFEC"/>
          <w:sz w:val="84"/>
        </w:rPr>
        <w:t xml:space="preserve">TIMELINE </w:t>
      </w:r>
    </w:p>
    <w:p w:rsidR="004E5A72" w:rsidRDefault="004E5A72" w:rsidP="00770604">
      <w:pPr>
        <w:pStyle w:val="StyleChap"/>
      </w:pPr>
      <w:r>
        <w:rPr>
          <w:noProof/>
        </w:rPr>
        <mc:AlternateContent>
          <mc:Choice Requires="wpg">
            <w:drawing>
              <wp:inline distT="0" distB="0" distL="0" distR="0" wp14:anchorId="3C4C6B48" wp14:editId="5ABC7535">
                <wp:extent cx="6141526" cy="5726129"/>
                <wp:effectExtent l="0" t="0" r="0" b="8255"/>
                <wp:docPr id="11014" name="Group 11014"/>
                <wp:cNvGraphicFramePr/>
                <a:graphic xmlns:a="http://schemas.openxmlformats.org/drawingml/2006/main">
                  <a:graphicData uri="http://schemas.microsoft.com/office/word/2010/wordprocessingGroup">
                    <wpg:wgp>
                      <wpg:cNvGrpSpPr/>
                      <wpg:grpSpPr>
                        <a:xfrm>
                          <a:off x="0" y="0"/>
                          <a:ext cx="6141526" cy="5726129"/>
                          <a:chOff x="0" y="0"/>
                          <a:chExt cx="7854064" cy="7323069"/>
                        </a:xfrm>
                      </wpg:grpSpPr>
                      <wps:wsp>
                        <wps:cNvPr id="1381" name="Rectangle 1381"/>
                        <wps:cNvSpPr/>
                        <wps:spPr>
                          <a:xfrm>
                            <a:off x="1964301" y="3294820"/>
                            <a:ext cx="3776921" cy="671639"/>
                          </a:xfrm>
                          <a:prstGeom prst="rect">
                            <a:avLst/>
                          </a:prstGeom>
                          <a:ln>
                            <a:noFill/>
                          </a:ln>
                        </wps:spPr>
                        <wps:txbx>
                          <w:txbxContent>
                            <w:p w:rsidR="00093814" w:rsidRDefault="00093814" w:rsidP="00C873D5">
                              <w:pPr>
                                <w:jc w:val="center"/>
                              </w:pPr>
                              <w:r>
                                <w:rPr>
                                  <w:rFonts w:ascii="Calibri" w:eastAsia="Calibri" w:hAnsi="Calibri" w:cs="Calibri"/>
                                  <w:b/>
                                  <w:color w:val="F2EFEC"/>
                                  <w:spacing w:val="68"/>
                                  <w:w w:val="118"/>
                                  <w:sz w:val="68"/>
                                </w:rPr>
                                <w:t>BILLCOM</w:t>
                              </w:r>
                            </w:p>
                          </w:txbxContent>
                        </wps:txbx>
                        <wps:bodyPr horzOverflow="overflow" vert="horz" lIns="0" tIns="0" rIns="0" bIns="0" rtlCol="0">
                          <a:noAutofit/>
                        </wps:bodyPr>
                      </wps:wsp>
                      <wps:wsp>
                        <wps:cNvPr id="1386" name="Shape 1386"/>
                        <wps:cNvSpPr/>
                        <wps:spPr>
                          <a:xfrm>
                            <a:off x="3141675" y="5576924"/>
                            <a:ext cx="1023252" cy="322149"/>
                          </a:xfrm>
                          <a:custGeom>
                            <a:avLst/>
                            <a:gdLst/>
                            <a:ahLst/>
                            <a:cxnLst/>
                            <a:rect l="0" t="0" r="0" b="0"/>
                            <a:pathLst>
                              <a:path w="1023252" h="322149">
                                <a:moveTo>
                                  <a:pt x="60465" y="0"/>
                                </a:moveTo>
                                <a:cubicBezTo>
                                  <a:pt x="354774" y="67361"/>
                                  <a:pt x="669036" y="67831"/>
                                  <a:pt x="963638" y="1422"/>
                                </a:cubicBezTo>
                                <a:lnTo>
                                  <a:pt x="1023252" y="265812"/>
                                </a:lnTo>
                                <a:cubicBezTo>
                                  <a:pt x="857479" y="303200"/>
                                  <a:pt x="686550" y="322149"/>
                                  <a:pt x="515188" y="322149"/>
                                </a:cubicBezTo>
                                <a:cubicBezTo>
                                  <a:pt x="341351" y="322149"/>
                                  <a:pt x="168021" y="302654"/>
                                  <a:pt x="0" y="264199"/>
                                </a:cubicBezTo>
                                <a:lnTo>
                                  <a:pt x="60465" y="0"/>
                                </a:lnTo>
                                <a:close/>
                              </a:path>
                            </a:pathLst>
                          </a:custGeom>
                          <a:ln w="0" cap="flat">
                            <a:miter lim="127000"/>
                          </a:ln>
                        </wps:spPr>
                        <wps:style>
                          <a:lnRef idx="0">
                            <a:srgbClr val="000000">
                              <a:alpha val="0"/>
                            </a:srgbClr>
                          </a:lnRef>
                          <a:fillRef idx="1">
                            <a:srgbClr val="62AE9C"/>
                          </a:fillRef>
                          <a:effectRef idx="0">
                            <a:scrgbClr r="0" g="0" b="0"/>
                          </a:effectRef>
                          <a:fontRef idx="none"/>
                        </wps:style>
                        <wps:bodyPr/>
                      </wps:wsp>
                      <wps:wsp>
                        <wps:cNvPr id="1387" name="Shape 1387"/>
                        <wps:cNvSpPr/>
                        <wps:spPr>
                          <a:xfrm>
                            <a:off x="4919145" y="4483028"/>
                            <a:ext cx="808596" cy="916825"/>
                          </a:xfrm>
                          <a:custGeom>
                            <a:avLst/>
                            <a:gdLst/>
                            <a:ahLst/>
                            <a:cxnLst/>
                            <a:rect l="0" t="0" r="0" b="0"/>
                            <a:pathLst>
                              <a:path w="808596" h="916825">
                                <a:moveTo>
                                  <a:pt x="564718" y="0"/>
                                </a:moveTo>
                                <a:lnTo>
                                  <a:pt x="808596" y="118237"/>
                                </a:lnTo>
                                <a:cubicBezTo>
                                  <a:pt x="659054" y="426631"/>
                                  <a:pt x="437795" y="702780"/>
                                  <a:pt x="168732" y="916825"/>
                                </a:cubicBezTo>
                                <a:lnTo>
                                  <a:pt x="0" y="704723"/>
                                </a:lnTo>
                                <a:cubicBezTo>
                                  <a:pt x="237503" y="515785"/>
                                  <a:pt x="432778" y="272084"/>
                                  <a:pt x="564718" y="0"/>
                                </a:cubicBezTo>
                                <a:close/>
                              </a:path>
                            </a:pathLst>
                          </a:custGeom>
                          <a:ln w="0" cap="flat">
                            <a:miter lim="127000"/>
                          </a:ln>
                        </wps:spPr>
                        <wps:style>
                          <a:lnRef idx="0">
                            <a:srgbClr val="000000">
                              <a:alpha val="0"/>
                            </a:srgbClr>
                          </a:lnRef>
                          <a:fillRef idx="1">
                            <a:srgbClr val="F08563"/>
                          </a:fillRef>
                          <a:effectRef idx="0">
                            <a:scrgbClr r="0" g="0" b="0"/>
                          </a:effectRef>
                          <a:fontRef idx="none"/>
                        </wps:style>
                        <wps:bodyPr/>
                      </wps:wsp>
                      <wps:wsp>
                        <wps:cNvPr id="1388" name="Shape 1388"/>
                        <wps:cNvSpPr/>
                        <wps:spPr>
                          <a:xfrm>
                            <a:off x="1582782" y="4477167"/>
                            <a:ext cx="806806" cy="918159"/>
                          </a:xfrm>
                          <a:custGeom>
                            <a:avLst/>
                            <a:gdLst/>
                            <a:ahLst/>
                            <a:cxnLst/>
                            <a:rect l="0" t="0" r="0" b="0"/>
                            <a:pathLst>
                              <a:path w="806806" h="918159">
                                <a:moveTo>
                                  <a:pt x="244246" y="0"/>
                                </a:moveTo>
                                <a:cubicBezTo>
                                  <a:pt x="375323" y="272542"/>
                                  <a:pt x="569862" y="516865"/>
                                  <a:pt x="806806" y="706603"/>
                                </a:cubicBezTo>
                                <a:lnTo>
                                  <a:pt x="637400" y="918159"/>
                                </a:lnTo>
                                <a:cubicBezTo>
                                  <a:pt x="368973" y="703238"/>
                                  <a:pt x="148565" y="426365"/>
                                  <a:pt x="0" y="117475"/>
                                </a:cubicBezTo>
                                <a:lnTo>
                                  <a:pt x="244246" y="0"/>
                                </a:lnTo>
                                <a:close/>
                              </a:path>
                            </a:pathLst>
                          </a:custGeom>
                          <a:ln w="0" cap="flat">
                            <a:miter lim="127000"/>
                          </a:ln>
                        </wps:spPr>
                        <wps:style>
                          <a:lnRef idx="0">
                            <a:srgbClr val="000000">
                              <a:alpha val="0"/>
                            </a:srgbClr>
                          </a:lnRef>
                          <a:fillRef idx="1">
                            <a:srgbClr val="D83356"/>
                          </a:fillRef>
                          <a:effectRef idx="0">
                            <a:scrgbClr r="0" g="0" b="0"/>
                          </a:effectRef>
                          <a:fontRef idx="none"/>
                        </wps:style>
                        <wps:bodyPr/>
                      </wps:wsp>
                      <wps:wsp>
                        <wps:cNvPr id="1389" name="Shape 1389"/>
                        <wps:cNvSpPr/>
                        <wps:spPr>
                          <a:xfrm>
                            <a:off x="5485735" y="2600718"/>
                            <a:ext cx="471386" cy="1003338"/>
                          </a:xfrm>
                          <a:custGeom>
                            <a:avLst/>
                            <a:gdLst/>
                            <a:ahLst/>
                            <a:cxnLst/>
                            <a:rect l="0" t="0" r="0" b="0"/>
                            <a:pathLst>
                              <a:path w="471386" h="1003338">
                                <a:moveTo>
                                  <a:pt x="244120" y="0"/>
                                </a:moveTo>
                                <a:cubicBezTo>
                                  <a:pt x="394919" y="312674"/>
                                  <a:pt x="471386" y="648487"/>
                                  <a:pt x="471386" y="998093"/>
                                </a:cubicBezTo>
                                <a:lnTo>
                                  <a:pt x="471386" y="1003338"/>
                                </a:lnTo>
                                <a:lnTo>
                                  <a:pt x="200355" y="1002271"/>
                                </a:lnTo>
                                <a:lnTo>
                                  <a:pt x="200355" y="998626"/>
                                </a:lnTo>
                                <a:cubicBezTo>
                                  <a:pt x="200355" y="689585"/>
                                  <a:pt x="132944" y="393395"/>
                                  <a:pt x="0" y="117754"/>
                                </a:cubicBezTo>
                                <a:lnTo>
                                  <a:pt x="244120" y="0"/>
                                </a:lnTo>
                                <a:close/>
                              </a:path>
                            </a:pathLst>
                          </a:custGeom>
                          <a:ln w="0" cap="flat">
                            <a:miter lim="127000"/>
                          </a:ln>
                        </wps:spPr>
                        <wps:style>
                          <a:lnRef idx="0">
                            <a:srgbClr val="000000">
                              <a:alpha val="0"/>
                            </a:srgbClr>
                          </a:lnRef>
                          <a:fillRef idx="1">
                            <a:srgbClr val="F8AF51"/>
                          </a:fillRef>
                          <a:effectRef idx="0">
                            <a:scrgbClr r="0" g="0" b="0"/>
                          </a:effectRef>
                          <a:fontRef idx="none"/>
                        </wps:style>
                        <wps:bodyPr/>
                      </wps:wsp>
                      <wps:wsp>
                        <wps:cNvPr id="1390" name="Shape 1390"/>
                        <wps:cNvSpPr/>
                        <wps:spPr>
                          <a:xfrm>
                            <a:off x="1356599" y="2598598"/>
                            <a:ext cx="472288" cy="997991"/>
                          </a:xfrm>
                          <a:custGeom>
                            <a:avLst/>
                            <a:gdLst/>
                            <a:ahLst/>
                            <a:cxnLst/>
                            <a:rect l="0" t="0" r="0" b="0"/>
                            <a:pathLst>
                              <a:path w="472288" h="997991">
                                <a:moveTo>
                                  <a:pt x="228283" y="0"/>
                                </a:moveTo>
                                <a:lnTo>
                                  <a:pt x="472288" y="117996"/>
                                </a:lnTo>
                                <a:cubicBezTo>
                                  <a:pt x="339077" y="393471"/>
                                  <a:pt x="271361" y="689547"/>
                                  <a:pt x="271031" y="997991"/>
                                </a:cubicBezTo>
                                <a:lnTo>
                                  <a:pt x="0" y="997699"/>
                                </a:lnTo>
                                <a:cubicBezTo>
                                  <a:pt x="368" y="648145"/>
                                  <a:pt x="77178" y="312471"/>
                                  <a:pt x="228283" y="0"/>
                                </a:cubicBezTo>
                                <a:close/>
                              </a:path>
                            </a:pathLst>
                          </a:custGeom>
                          <a:ln w="0" cap="flat">
                            <a:miter lim="127000"/>
                          </a:ln>
                        </wps:spPr>
                        <wps:style>
                          <a:lnRef idx="0">
                            <a:srgbClr val="000000">
                              <a:alpha val="0"/>
                            </a:srgbClr>
                          </a:lnRef>
                          <a:fillRef idx="1">
                            <a:srgbClr val="F2EFEC"/>
                          </a:fillRef>
                          <a:effectRef idx="0">
                            <a:scrgbClr r="0" g="0" b="0"/>
                          </a:effectRef>
                          <a:fontRef idx="none"/>
                        </wps:style>
                        <wps:bodyPr/>
                      </wps:wsp>
                      <wps:wsp>
                        <wps:cNvPr id="1391" name="Shape 1391"/>
                        <wps:cNvSpPr/>
                        <wps:spPr>
                          <a:xfrm>
                            <a:off x="4109427" y="1355936"/>
                            <a:ext cx="982155" cy="656527"/>
                          </a:xfrm>
                          <a:custGeom>
                            <a:avLst/>
                            <a:gdLst/>
                            <a:ahLst/>
                            <a:cxnLst/>
                            <a:rect l="0" t="0" r="0" b="0"/>
                            <a:pathLst>
                              <a:path w="982155" h="656527">
                                <a:moveTo>
                                  <a:pt x="60185" y="0"/>
                                </a:moveTo>
                                <a:cubicBezTo>
                                  <a:pt x="394373" y="76098"/>
                                  <a:pt x="713194" y="229896"/>
                                  <a:pt x="982155" y="444767"/>
                                </a:cubicBezTo>
                                <a:lnTo>
                                  <a:pt x="812991" y="656527"/>
                                </a:lnTo>
                                <a:cubicBezTo>
                                  <a:pt x="575729" y="466992"/>
                                  <a:pt x="294615" y="331356"/>
                                  <a:pt x="0" y="264262"/>
                                </a:cubicBezTo>
                                <a:lnTo>
                                  <a:pt x="60185" y="0"/>
                                </a:lnTo>
                                <a:close/>
                              </a:path>
                            </a:pathLst>
                          </a:custGeom>
                          <a:ln w="0" cap="flat">
                            <a:miter lim="127000"/>
                          </a:ln>
                        </wps:spPr>
                        <wps:style>
                          <a:lnRef idx="0">
                            <a:srgbClr val="000000">
                              <a:alpha val="0"/>
                            </a:srgbClr>
                          </a:lnRef>
                          <a:fillRef idx="1">
                            <a:srgbClr val="8C6A5C"/>
                          </a:fillRef>
                          <a:effectRef idx="0">
                            <a:scrgbClr r="0" g="0" b="0"/>
                          </a:effectRef>
                          <a:fontRef idx="none"/>
                        </wps:style>
                        <wps:bodyPr/>
                      </wps:wsp>
                      <wps:wsp>
                        <wps:cNvPr id="1392" name="Shape 1392"/>
                        <wps:cNvSpPr/>
                        <wps:spPr>
                          <a:xfrm>
                            <a:off x="2223881" y="1355431"/>
                            <a:ext cx="982383" cy="655815"/>
                          </a:xfrm>
                          <a:custGeom>
                            <a:avLst/>
                            <a:gdLst/>
                            <a:ahLst/>
                            <a:cxnLst/>
                            <a:rect l="0" t="0" r="0" b="0"/>
                            <a:pathLst>
                              <a:path w="982383" h="655815">
                                <a:moveTo>
                                  <a:pt x="922465" y="0"/>
                                </a:moveTo>
                                <a:lnTo>
                                  <a:pt x="982383" y="264325"/>
                                </a:lnTo>
                                <a:cubicBezTo>
                                  <a:pt x="687680" y="331127"/>
                                  <a:pt x="406400" y="466496"/>
                                  <a:pt x="168961" y="655815"/>
                                </a:cubicBezTo>
                                <a:lnTo>
                                  <a:pt x="0" y="443890"/>
                                </a:lnTo>
                                <a:cubicBezTo>
                                  <a:pt x="269189" y="229273"/>
                                  <a:pt x="588175" y="75768"/>
                                  <a:pt x="922465" y="0"/>
                                </a:cubicBezTo>
                                <a:close/>
                              </a:path>
                            </a:pathLst>
                          </a:custGeom>
                          <a:ln w="0" cap="flat">
                            <a:miter lim="127000"/>
                          </a:ln>
                        </wps:spPr>
                        <wps:style>
                          <a:lnRef idx="0">
                            <a:srgbClr val="000000">
                              <a:alpha val="0"/>
                            </a:srgbClr>
                          </a:lnRef>
                          <a:fillRef idx="1">
                            <a:srgbClr val="6EB361"/>
                          </a:fillRef>
                          <a:effectRef idx="0">
                            <a:scrgbClr r="0" g="0" b="0"/>
                          </a:effectRef>
                          <a:fontRef idx="none"/>
                        </wps:style>
                        <wps:bodyPr/>
                      </wps:wsp>
                      <wps:wsp>
                        <wps:cNvPr id="1393" name="Shape 1393"/>
                        <wps:cNvSpPr/>
                        <wps:spPr>
                          <a:xfrm>
                            <a:off x="4109432" y="917332"/>
                            <a:ext cx="2760803" cy="702869"/>
                          </a:xfrm>
                          <a:custGeom>
                            <a:avLst/>
                            <a:gdLst/>
                            <a:ahLst/>
                            <a:cxnLst/>
                            <a:rect l="0" t="0" r="0" b="0"/>
                            <a:pathLst>
                              <a:path w="2760803" h="702869">
                                <a:moveTo>
                                  <a:pt x="0" y="702869"/>
                                </a:moveTo>
                                <a:lnTo>
                                  <a:pt x="170002" y="0"/>
                                </a:lnTo>
                                <a:lnTo>
                                  <a:pt x="2760803" y="0"/>
                                </a:lnTo>
                              </a:path>
                            </a:pathLst>
                          </a:custGeom>
                          <a:ln w="12700" cap="flat">
                            <a:miter lim="127000"/>
                          </a:ln>
                        </wps:spPr>
                        <wps:style>
                          <a:lnRef idx="1">
                            <a:srgbClr val="8C6A5C"/>
                          </a:lnRef>
                          <a:fillRef idx="0">
                            <a:srgbClr val="000000">
                              <a:alpha val="0"/>
                            </a:srgbClr>
                          </a:fillRef>
                          <a:effectRef idx="0">
                            <a:scrgbClr r="0" g="0" b="0"/>
                          </a:effectRef>
                          <a:fontRef idx="none"/>
                        </wps:style>
                        <wps:bodyPr/>
                      </wps:wsp>
                      <wps:wsp>
                        <wps:cNvPr id="1394" name="Rectangle 1394"/>
                        <wps:cNvSpPr/>
                        <wps:spPr>
                          <a:xfrm>
                            <a:off x="4473097" y="672260"/>
                            <a:ext cx="2903137" cy="237961"/>
                          </a:xfrm>
                          <a:prstGeom prst="rect">
                            <a:avLst/>
                          </a:prstGeom>
                          <a:ln>
                            <a:noFill/>
                          </a:ln>
                        </wps:spPr>
                        <wps:txbx>
                          <w:txbxContent>
                            <w:p w:rsidR="00093814" w:rsidRDefault="00093814" w:rsidP="004E5A72">
                              <w:r>
                                <w:rPr>
                                  <w:rFonts w:ascii="Calibri" w:eastAsia="Calibri" w:hAnsi="Calibri" w:cs="Calibri"/>
                                  <w:b/>
                                  <w:color w:val="8C6A5C"/>
                                  <w:spacing w:val="24"/>
                                  <w:w w:val="123"/>
                                </w:rPr>
                                <w:t>ACCUEIL</w:t>
                              </w:r>
                              <w:r>
                                <w:rPr>
                                  <w:rFonts w:ascii="Calibri" w:eastAsia="Calibri" w:hAnsi="Calibri" w:cs="Calibri"/>
                                  <w:b/>
                                  <w:color w:val="8C6A5C"/>
                                  <w:spacing w:val="21"/>
                                  <w:w w:val="123"/>
                                </w:rPr>
                                <w:t xml:space="preserve"> </w:t>
                              </w:r>
                              <w:r>
                                <w:rPr>
                                  <w:rFonts w:ascii="Calibri" w:eastAsia="Calibri" w:hAnsi="Calibri" w:cs="Calibri"/>
                                  <w:b/>
                                  <w:color w:val="8C6A5C"/>
                                  <w:spacing w:val="24"/>
                                  <w:w w:val="123"/>
                                </w:rPr>
                                <w:t>ET</w:t>
                              </w:r>
                              <w:r>
                                <w:rPr>
                                  <w:rFonts w:ascii="Calibri" w:eastAsia="Calibri" w:hAnsi="Calibri" w:cs="Calibri"/>
                                  <w:b/>
                                  <w:color w:val="8C6A5C"/>
                                  <w:spacing w:val="21"/>
                                  <w:w w:val="123"/>
                                </w:rPr>
                                <w:t xml:space="preserve"> </w:t>
                              </w:r>
                              <w:r>
                                <w:rPr>
                                  <w:rFonts w:ascii="Calibri" w:eastAsia="Calibri" w:hAnsi="Calibri" w:cs="Calibri"/>
                                  <w:b/>
                                  <w:color w:val="8C6A5C"/>
                                  <w:spacing w:val="24"/>
                                  <w:w w:val="123"/>
                                </w:rPr>
                                <w:t>formation</w:t>
                              </w:r>
                            </w:p>
                          </w:txbxContent>
                        </wps:txbx>
                        <wps:bodyPr horzOverflow="overflow" vert="horz" lIns="0" tIns="0" rIns="0" bIns="0" rtlCol="0">
                          <a:noAutofit/>
                        </wps:bodyPr>
                      </wps:wsp>
                      <wps:wsp>
                        <wps:cNvPr id="1395" name="Shape 1395"/>
                        <wps:cNvSpPr/>
                        <wps:spPr>
                          <a:xfrm>
                            <a:off x="5485732" y="2491631"/>
                            <a:ext cx="1834083" cy="226835"/>
                          </a:xfrm>
                          <a:custGeom>
                            <a:avLst/>
                            <a:gdLst/>
                            <a:ahLst/>
                            <a:cxnLst/>
                            <a:rect l="0" t="0" r="0" b="0"/>
                            <a:pathLst>
                              <a:path w="1834083" h="226835">
                                <a:moveTo>
                                  <a:pt x="0" y="226835"/>
                                </a:moveTo>
                                <a:lnTo>
                                  <a:pt x="487629" y="0"/>
                                </a:lnTo>
                                <a:lnTo>
                                  <a:pt x="1834083" y="0"/>
                                </a:lnTo>
                              </a:path>
                            </a:pathLst>
                          </a:custGeom>
                          <a:ln w="12700" cap="flat">
                            <a:miter lim="127000"/>
                          </a:ln>
                        </wps:spPr>
                        <wps:style>
                          <a:lnRef idx="1">
                            <a:srgbClr val="F8AF51"/>
                          </a:lnRef>
                          <a:fillRef idx="0">
                            <a:srgbClr val="000000">
                              <a:alpha val="0"/>
                            </a:srgbClr>
                          </a:fillRef>
                          <a:effectRef idx="0">
                            <a:scrgbClr r="0" g="0" b="0"/>
                          </a:effectRef>
                          <a:fontRef idx="none"/>
                        </wps:style>
                        <wps:bodyPr/>
                      </wps:wsp>
                      <wps:wsp>
                        <wps:cNvPr id="1396" name="Shape 1396"/>
                        <wps:cNvSpPr/>
                        <wps:spPr>
                          <a:xfrm>
                            <a:off x="5483859" y="4483022"/>
                            <a:ext cx="1806994" cy="165074"/>
                          </a:xfrm>
                          <a:custGeom>
                            <a:avLst/>
                            <a:gdLst/>
                            <a:ahLst/>
                            <a:cxnLst/>
                            <a:rect l="0" t="0" r="0" b="0"/>
                            <a:pathLst>
                              <a:path w="1806994" h="165074">
                                <a:moveTo>
                                  <a:pt x="0" y="0"/>
                                </a:moveTo>
                                <a:lnTo>
                                  <a:pt x="340906" y="165074"/>
                                </a:lnTo>
                                <a:lnTo>
                                  <a:pt x="1806994" y="165074"/>
                                </a:lnTo>
                              </a:path>
                            </a:pathLst>
                          </a:custGeom>
                          <a:ln w="12700" cap="flat">
                            <a:miter lim="127000"/>
                          </a:ln>
                        </wps:spPr>
                        <wps:style>
                          <a:lnRef idx="1">
                            <a:srgbClr val="F08563"/>
                          </a:lnRef>
                          <a:fillRef idx="0">
                            <a:srgbClr val="000000">
                              <a:alpha val="0"/>
                            </a:srgbClr>
                          </a:fillRef>
                          <a:effectRef idx="0">
                            <a:scrgbClr r="0" g="0" b="0"/>
                          </a:effectRef>
                          <a:fontRef idx="none"/>
                        </wps:style>
                        <wps:bodyPr/>
                      </wps:wsp>
                      <wps:wsp>
                        <wps:cNvPr id="1397" name="Shape 1397"/>
                        <wps:cNvSpPr/>
                        <wps:spPr>
                          <a:xfrm>
                            <a:off x="4105313" y="5578347"/>
                            <a:ext cx="1783461" cy="715670"/>
                          </a:xfrm>
                          <a:custGeom>
                            <a:avLst/>
                            <a:gdLst/>
                            <a:ahLst/>
                            <a:cxnLst/>
                            <a:rect l="0" t="0" r="0" b="0"/>
                            <a:pathLst>
                              <a:path w="1783461" h="715670">
                                <a:moveTo>
                                  <a:pt x="0" y="0"/>
                                </a:moveTo>
                                <a:lnTo>
                                  <a:pt x="155829" y="715670"/>
                                </a:lnTo>
                                <a:lnTo>
                                  <a:pt x="1783461" y="715670"/>
                                </a:lnTo>
                              </a:path>
                            </a:pathLst>
                          </a:custGeom>
                          <a:ln w="12700" cap="flat">
                            <a:miter lim="127000"/>
                          </a:ln>
                        </wps:spPr>
                        <wps:style>
                          <a:lnRef idx="1">
                            <a:srgbClr val="62AE9C"/>
                          </a:lnRef>
                          <a:fillRef idx="0">
                            <a:srgbClr val="000000">
                              <a:alpha val="0"/>
                            </a:srgbClr>
                          </a:fillRef>
                          <a:effectRef idx="0">
                            <a:scrgbClr r="0" g="0" b="0"/>
                          </a:effectRef>
                          <a:fontRef idx="none"/>
                        </wps:style>
                        <wps:bodyPr/>
                      </wps:wsp>
                      <wps:wsp>
                        <wps:cNvPr id="1398" name="Shape 1398"/>
                        <wps:cNvSpPr/>
                        <wps:spPr>
                          <a:xfrm>
                            <a:off x="42715" y="5183767"/>
                            <a:ext cx="2346871" cy="579780"/>
                          </a:xfrm>
                          <a:custGeom>
                            <a:avLst/>
                            <a:gdLst/>
                            <a:ahLst/>
                            <a:cxnLst/>
                            <a:rect l="0" t="0" r="0" b="0"/>
                            <a:pathLst>
                              <a:path w="2346871" h="579780">
                                <a:moveTo>
                                  <a:pt x="2346871" y="0"/>
                                </a:moveTo>
                                <a:lnTo>
                                  <a:pt x="1872996" y="579780"/>
                                </a:lnTo>
                                <a:lnTo>
                                  <a:pt x="0" y="579780"/>
                                </a:lnTo>
                              </a:path>
                            </a:pathLst>
                          </a:custGeom>
                          <a:ln w="12700" cap="flat">
                            <a:miter lim="127000"/>
                          </a:ln>
                        </wps:spPr>
                        <wps:style>
                          <a:lnRef idx="1">
                            <a:srgbClr val="D83356"/>
                          </a:lnRef>
                          <a:fillRef idx="0">
                            <a:srgbClr val="000000">
                              <a:alpha val="0"/>
                            </a:srgbClr>
                          </a:fillRef>
                          <a:effectRef idx="0">
                            <a:scrgbClr r="0" g="0" b="0"/>
                          </a:effectRef>
                          <a:fontRef idx="none"/>
                        </wps:style>
                        <wps:bodyPr/>
                      </wps:wsp>
                      <wps:wsp>
                        <wps:cNvPr id="1399" name="Shape 1399"/>
                        <wps:cNvSpPr/>
                        <wps:spPr>
                          <a:xfrm>
                            <a:off x="676688" y="917330"/>
                            <a:ext cx="2529573" cy="702424"/>
                          </a:xfrm>
                          <a:custGeom>
                            <a:avLst/>
                            <a:gdLst/>
                            <a:ahLst/>
                            <a:cxnLst/>
                            <a:rect l="0" t="0" r="0" b="0"/>
                            <a:pathLst>
                              <a:path w="2529573" h="702424">
                                <a:moveTo>
                                  <a:pt x="2529573" y="702424"/>
                                </a:moveTo>
                                <a:lnTo>
                                  <a:pt x="2383536" y="0"/>
                                </a:lnTo>
                                <a:lnTo>
                                  <a:pt x="0" y="0"/>
                                </a:lnTo>
                              </a:path>
                            </a:pathLst>
                          </a:custGeom>
                          <a:ln w="12700" cap="flat">
                            <a:miter lim="127000"/>
                          </a:ln>
                        </wps:spPr>
                        <wps:style>
                          <a:lnRef idx="1">
                            <a:srgbClr val="6EB361"/>
                          </a:lnRef>
                          <a:fillRef idx="0">
                            <a:srgbClr val="000000">
                              <a:alpha val="0"/>
                            </a:srgbClr>
                          </a:fillRef>
                          <a:effectRef idx="0">
                            <a:scrgbClr r="0" g="0" b="0"/>
                          </a:effectRef>
                          <a:fontRef idx="none"/>
                        </wps:style>
                        <wps:bodyPr/>
                      </wps:wsp>
                      <wps:wsp>
                        <wps:cNvPr id="1400" name="Shape 1400"/>
                        <wps:cNvSpPr/>
                        <wps:spPr>
                          <a:xfrm>
                            <a:off x="37" y="2491626"/>
                            <a:ext cx="1828851" cy="224968"/>
                          </a:xfrm>
                          <a:custGeom>
                            <a:avLst/>
                            <a:gdLst/>
                            <a:ahLst/>
                            <a:cxnLst/>
                            <a:rect l="0" t="0" r="0" b="0"/>
                            <a:pathLst>
                              <a:path w="1828851" h="224968">
                                <a:moveTo>
                                  <a:pt x="1828851" y="224968"/>
                                </a:moveTo>
                                <a:lnTo>
                                  <a:pt x="1356563" y="0"/>
                                </a:lnTo>
                                <a:lnTo>
                                  <a:pt x="0" y="0"/>
                                </a:lnTo>
                              </a:path>
                            </a:pathLst>
                          </a:custGeom>
                          <a:ln w="12700" cap="flat">
                            <a:miter lim="127000"/>
                          </a:ln>
                        </wps:spPr>
                        <wps:style>
                          <a:lnRef idx="1">
                            <a:srgbClr val="F2EFEC"/>
                          </a:lnRef>
                          <a:fillRef idx="0">
                            <a:srgbClr val="000000">
                              <a:alpha val="0"/>
                            </a:srgbClr>
                          </a:fillRef>
                          <a:effectRef idx="0">
                            <a:scrgbClr r="0" g="0" b="0"/>
                          </a:effectRef>
                          <a:fontRef idx="none"/>
                        </wps:style>
                        <wps:bodyPr/>
                      </wps:wsp>
                      <wps:wsp>
                        <wps:cNvPr id="1401" name="Rectangle 1401"/>
                        <wps:cNvSpPr/>
                        <wps:spPr>
                          <a:xfrm>
                            <a:off x="5884793" y="2306398"/>
                            <a:ext cx="1969271" cy="216189"/>
                          </a:xfrm>
                          <a:prstGeom prst="rect">
                            <a:avLst/>
                          </a:prstGeom>
                          <a:ln>
                            <a:noFill/>
                          </a:ln>
                        </wps:spPr>
                        <wps:txbx>
                          <w:txbxContent>
                            <w:p w:rsidR="00093814" w:rsidRDefault="00093814" w:rsidP="004E5A72">
                              <w:r>
                                <w:rPr>
                                  <w:rFonts w:ascii="Calibri" w:eastAsia="Calibri" w:hAnsi="Calibri" w:cs="Calibri"/>
                                  <w:b/>
                                  <w:color w:val="F8AF51"/>
                                  <w:spacing w:val="22"/>
                                  <w:w w:val="124"/>
                                  <w:sz w:val="22"/>
                                </w:rPr>
                                <w:t>Etude du projet</w:t>
                              </w:r>
                            </w:p>
                          </w:txbxContent>
                        </wps:txbx>
                        <wps:bodyPr horzOverflow="overflow" vert="horz" lIns="0" tIns="0" rIns="0" bIns="0" rtlCol="0">
                          <a:noAutofit/>
                        </wps:bodyPr>
                      </wps:wsp>
                      <wps:wsp>
                        <wps:cNvPr id="1402" name="Rectangle 1402"/>
                        <wps:cNvSpPr/>
                        <wps:spPr>
                          <a:xfrm>
                            <a:off x="5923885" y="4461488"/>
                            <a:ext cx="1828165" cy="216553"/>
                          </a:xfrm>
                          <a:prstGeom prst="rect">
                            <a:avLst/>
                          </a:prstGeom>
                          <a:ln>
                            <a:noFill/>
                          </a:ln>
                        </wps:spPr>
                        <wps:txbx>
                          <w:txbxContent>
                            <w:p w:rsidR="00093814" w:rsidRDefault="00093814" w:rsidP="001407D6">
                              <w:pPr>
                                <w:jc w:val="center"/>
                              </w:pPr>
                              <w:r>
                                <w:rPr>
                                  <w:rFonts w:ascii="Calibri" w:eastAsia="Calibri" w:hAnsi="Calibri" w:cs="Calibri"/>
                                  <w:b/>
                                  <w:color w:val="F08563"/>
                                  <w:spacing w:val="22"/>
                                  <w:w w:val="123"/>
                                  <w:sz w:val="22"/>
                                </w:rPr>
                                <w:t>Conception</w:t>
                              </w:r>
                            </w:p>
                          </w:txbxContent>
                        </wps:txbx>
                        <wps:bodyPr horzOverflow="overflow" vert="horz" lIns="0" tIns="0" rIns="0" bIns="0" rtlCol="0">
                          <a:noAutofit/>
                        </wps:bodyPr>
                      </wps:wsp>
                      <wps:wsp>
                        <wps:cNvPr id="1403" name="Rectangle 1403"/>
                        <wps:cNvSpPr/>
                        <wps:spPr>
                          <a:xfrm>
                            <a:off x="4492821" y="6071882"/>
                            <a:ext cx="1660319" cy="275597"/>
                          </a:xfrm>
                          <a:prstGeom prst="rect">
                            <a:avLst/>
                          </a:prstGeom>
                          <a:ln>
                            <a:noFill/>
                          </a:ln>
                        </wps:spPr>
                        <wps:txbx>
                          <w:txbxContent>
                            <w:p w:rsidR="00093814" w:rsidRDefault="00093814" w:rsidP="004E5A72">
                              <w:r>
                                <w:rPr>
                                  <w:rFonts w:ascii="Calibri" w:eastAsia="Calibri" w:hAnsi="Calibri" w:cs="Calibri"/>
                                  <w:b/>
                                  <w:color w:val="62AE9C"/>
                                  <w:w w:val="122"/>
                                </w:rPr>
                                <w:t>Développement</w:t>
                              </w:r>
                            </w:p>
                          </w:txbxContent>
                        </wps:txbx>
                        <wps:bodyPr horzOverflow="overflow" vert="horz" lIns="0" tIns="0" rIns="0" bIns="0" rtlCol="0">
                          <a:noAutofit/>
                        </wps:bodyPr>
                      </wps:wsp>
                      <wps:wsp>
                        <wps:cNvPr id="1404" name="Rectangle 1404"/>
                        <wps:cNvSpPr/>
                        <wps:spPr>
                          <a:xfrm>
                            <a:off x="0" y="2293348"/>
                            <a:ext cx="2063607" cy="237961"/>
                          </a:xfrm>
                          <a:prstGeom prst="rect">
                            <a:avLst/>
                          </a:prstGeom>
                          <a:ln>
                            <a:noFill/>
                          </a:ln>
                        </wps:spPr>
                        <wps:txbx>
                          <w:txbxContent>
                            <w:p w:rsidR="00093814" w:rsidRDefault="00093814" w:rsidP="001407D6">
                              <w:pPr>
                                <w:jc w:val="center"/>
                              </w:pPr>
                              <w:r>
                                <w:rPr>
                                  <w:rFonts w:ascii="Calibri" w:eastAsia="Calibri" w:hAnsi="Calibri" w:cs="Calibri"/>
                                  <w:b/>
                                  <w:color w:val="F2EFEC"/>
                                  <w:spacing w:val="24"/>
                                  <w:w w:val="124"/>
                                </w:rPr>
                                <w:t>Livraison</w:t>
                              </w:r>
                              <w:r>
                                <w:rPr>
                                  <w:rFonts w:ascii="Calibri" w:eastAsia="Calibri" w:hAnsi="Calibri" w:cs="Calibri"/>
                                  <w:b/>
                                  <w:color w:val="F2EFEC"/>
                                  <w:spacing w:val="27"/>
                                  <w:w w:val="124"/>
                                </w:rPr>
                                <w:t xml:space="preserve"> </w:t>
                              </w:r>
                              <w:r>
                                <w:rPr>
                                  <w:rFonts w:ascii="Calibri" w:eastAsia="Calibri" w:hAnsi="Calibri" w:cs="Calibri"/>
                                  <w:b/>
                                  <w:color w:val="F2EFEC"/>
                                  <w:spacing w:val="24"/>
                                  <w:w w:val="124"/>
                                </w:rPr>
                                <w:t>CARRIÈRE</w:t>
                              </w:r>
                            </w:p>
                          </w:txbxContent>
                        </wps:txbx>
                        <wps:bodyPr horzOverflow="overflow" vert="horz" lIns="0" tIns="0" rIns="0" bIns="0" rtlCol="0">
                          <a:noAutofit/>
                        </wps:bodyPr>
                      </wps:wsp>
                      <wps:wsp>
                        <wps:cNvPr id="1405" name="Rectangle 1405"/>
                        <wps:cNvSpPr/>
                        <wps:spPr>
                          <a:xfrm>
                            <a:off x="186842" y="5556080"/>
                            <a:ext cx="1736260" cy="237960"/>
                          </a:xfrm>
                          <a:prstGeom prst="rect">
                            <a:avLst/>
                          </a:prstGeom>
                          <a:ln>
                            <a:noFill/>
                          </a:ln>
                        </wps:spPr>
                        <wps:txbx>
                          <w:txbxContent>
                            <w:p w:rsidR="00093814" w:rsidRDefault="00093814" w:rsidP="004E5A72">
                              <w:r>
                                <w:rPr>
                                  <w:rFonts w:ascii="Calibri" w:eastAsia="Calibri" w:hAnsi="Calibri" w:cs="Calibri"/>
                                  <w:b/>
                                  <w:color w:val="D83356"/>
                                  <w:spacing w:val="24"/>
                                  <w:w w:val="119"/>
                                </w:rPr>
                                <w:t>déploiement</w:t>
                              </w:r>
                            </w:p>
                          </w:txbxContent>
                        </wps:txbx>
                        <wps:bodyPr horzOverflow="overflow" vert="horz" lIns="0" tIns="0" rIns="0" bIns="0" rtlCol="0">
                          <a:noAutofit/>
                        </wps:bodyPr>
                      </wps:wsp>
                      <wps:wsp>
                        <wps:cNvPr id="1406" name="Rectangle 1406"/>
                        <wps:cNvSpPr/>
                        <wps:spPr>
                          <a:xfrm>
                            <a:off x="1020229" y="696718"/>
                            <a:ext cx="1597675" cy="265612"/>
                          </a:xfrm>
                          <a:prstGeom prst="rect">
                            <a:avLst/>
                          </a:prstGeom>
                          <a:ln>
                            <a:noFill/>
                          </a:ln>
                        </wps:spPr>
                        <wps:txbx>
                          <w:txbxContent>
                            <w:p w:rsidR="00093814" w:rsidRDefault="00093814" w:rsidP="004E5A72">
                              <w:r>
                                <w:rPr>
                                  <w:rFonts w:ascii="Calibri" w:eastAsia="Calibri" w:hAnsi="Calibri" w:cs="Calibri"/>
                                  <w:b/>
                                  <w:color w:val="6EB361"/>
                                  <w:spacing w:val="24"/>
                                  <w:w w:val="124"/>
                                </w:rPr>
                                <w:t>SOUTENANCEE</w:t>
                              </w:r>
                            </w:p>
                          </w:txbxContent>
                        </wps:txbx>
                        <wps:bodyPr horzOverflow="overflow" vert="horz" lIns="0" tIns="0" rIns="0" bIns="0" rtlCol="0">
                          <a:noAutofit/>
                        </wps:bodyPr>
                      </wps:wsp>
                      <wps:wsp>
                        <wps:cNvPr id="1407" name="Shape 1407"/>
                        <wps:cNvSpPr/>
                        <wps:spPr>
                          <a:xfrm>
                            <a:off x="5374164" y="195332"/>
                            <a:ext cx="80594" cy="105169"/>
                          </a:xfrm>
                          <a:custGeom>
                            <a:avLst/>
                            <a:gdLst/>
                            <a:ahLst/>
                            <a:cxnLst/>
                            <a:rect l="0" t="0" r="0" b="0"/>
                            <a:pathLst>
                              <a:path w="80594" h="105169">
                                <a:moveTo>
                                  <a:pt x="41377" y="610"/>
                                </a:moveTo>
                                <a:cubicBezTo>
                                  <a:pt x="53061" y="1143"/>
                                  <a:pt x="62649" y="10833"/>
                                  <a:pt x="63081" y="22530"/>
                                </a:cubicBezTo>
                                <a:cubicBezTo>
                                  <a:pt x="63424" y="31725"/>
                                  <a:pt x="58319" y="39751"/>
                                  <a:pt x="50724" y="43663"/>
                                </a:cubicBezTo>
                                <a:lnTo>
                                  <a:pt x="56464" y="43663"/>
                                </a:lnTo>
                                <a:cubicBezTo>
                                  <a:pt x="69799" y="43663"/>
                                  <a:pt x="80594" y="54470"/>
                                  <a:pt x="80594" y="67793"/>
                                </a:cubicBezTo>
                                <a:lnTo>
                                  <a:pt x="80594" y="102133"/>
                                </a:lnTo>
                                <a:cubicBezTo>
                                  <a:pt x="80594" y="103810"/>
                                  <a:pt x="79235" y="105169"/>
                                  <a:pt x="77559" y="105169"/>
                                </a:cubicBezTo>
                                <a:lnTo>
                                  <a:pt x="3035" y="105169"/>
                                </a:lnTo>
                                <a:cubicBezTo>
                                  <a:pt x="1359" y="105169"/>
                                  <a:pt x="0" y="103810"/>
                                  <a:pt x="0" y="102133"/>
                                </a:cubicBezTo>
                                <a:lnTo>
                                  <a:pt x="0" y="67793"/>
                                </a:lnTo>
                                <a:cubicBezTo>
                                  <a:pt x="0" y="54470"/>
                                  <a:pt x="10795" y="43663"/>
                                  <a:pt x="24130" y="43663"/>
                                </a:cubicBezTo>
                                <a:lnTo>
                                  <a:pt x="29871" y="43663"/>
                                </a:lnTo>
                                <a:cubicBezTo>
                                  <a:pt x="22517" y="39878"/>
                                  <a:pt x="17501" y="32220"/>
                                  <a:pt x="17501" y="23381"/>
                                </a:cubicBezTo>
                                <a:cubicBezTo>
                                  <a:pt x="17501" y="10427"/>
                                  <a:pt x="28296" y="0"/>
                                  <a:pt x="41377" y="610"/>
                                </a:cubicBezTo>
                                <a:close/>
                              </a:path>
                            </a:pathLst>
                          </a:custGeom>
                          <a:ln w="0" cap="flat">
                            <a:miter lim="127000"/>
                          </a:ln>
                        </wps:spPr>
                        <wps:style>
                          <a:lnRef idx="0">
                            <a:srgbClr val="000000">
                              <a:alpha val="0"/>
                            </a:srgbClr>
                          </a:lnRef>
                          <a:fillRef idx="1">
                            <a:srgbClr val="7ABCC7"/>
                          </a:fillRef>
                          <a:effectRef idx="0">
                            <a:scrgbClr r="0" g="0" b="0"/>
                          </a:effectRef>
                          <a:fontRef idx="none"/>
                        </wps:style>
                        <wps:bodyPr/>
                      </wps:wsp>
                      <wps:wsp>
                        <wps:cNvPr id="1408" name="Shape 1408"/>
                        <wps:cNvSpPr/>
                        <wps:spPr>
                          <a:xfrm>
                            <a:off x="5303344" y="95614"/>
                            <a:ext cx="401574" cy="483426"/>
                          </a:xfrm>
                          <a:custGeom>
                            <a:avLst/>
                            <a:gdLst/>
                            <a:ahLst/>
                            <a:cxnLst/>
                            <a:rect l="0" t="0" r="0" b="0"/>
                            <a:pathLst>
                              <a:path w="401574" h="483426">
                                <a:moveTo>
                                  <a:pt x="7379" y="0"/>
                                </a:moveTo>
                                <a:lnTo>
                                  <a:pt x="75552" y="0"/>
                                </a:lnTo>
                                <a:cubicBezTo>
                                  <a:pt x="79629" y="0"/>
                                  <a:pt x="82944" y="3315"/>
                                  <a:pt x="82944" y="7379"/>
                                </a:cubicBezTo>
                                <a:cubicBezTo>
                                  <a:pt x="82944" y="11468"/>
                                  <a:pt x="79629" y="14770"/>
                                  <a:pt x="75552" y="14770"/>
                                </a:cubicBezTo>
                                <a:lnTo>
                                  <a:pt x="14770" y="14770"/>
                                </a:lnTo>
                                <a:lnTo>
                                  <a:pt x="14770" y="468655"/>
                                </a:lnTo>
                                <a:lnTo>
                                  <a:pt x="386804" y="468655"/>
                                </a:lnTo>
                                <a:lnTo>
                                  <a:pt x="386804" y="272910"/>
                                </a:lnTo>
                                <a:cubicBezTo>
                                  <a:pt x="386804" y="268821"/>
                                  <a:pt x="390118" y="265519"/>
                                  <a:pt x="394195" y="265519"/>
                                </a:cubicBezTo>
                                <a:cubicBezTo>
                                  <a:pt x="398272" y="265519"/>
                                  <a:pt x="401574" y="268821"/>
                                  <a:pt x="401574" y="272910"/>
                                </a:cubicBezTo>
                                <a:lnTo>
                                  <a:pt x="401574" y="476047"/>
                                </a:lnTo>
                                <a:cubicBezTo>
                                  <a:pt x="401574" y="480123"/>
                                  <a:pt x="398272" y="483426"/>
                                  <a:pt x="394195" y="483426"/>
                                </a:cubicBezTo>
                                <a:lnTo>
                                  <a:pt x="7379" y="483426"/>
                                </a:lnTo>
                                <a:cubicBezTo>
                                  <a:pt x="3302" y="483426"/>
                                  <a:pt x="0" y="480123"/>
                                  <a:pt x="0" y="476047"/>
                                </a:cubicBezTo>
                                <a:lnTo>
                                  <a:pt x="0" y="7379"/>
                                </a:lnTo>
                                <a:cubicBezTo>
                                  <a:pt x="0" y="3315"/>
                                  <a:pt x="3302" y="0"/>
                                  <a:pt x="7379" y="0"/>
                                </a:cubicBezTo>
                                <a:close/>
                              </a:path>
                            </a:pathLst>
                          </a:custGeom>
                          <a:ln w="0" cap="flat">
                            <a:miter lim="127000"/>
                          </a:ln>
                        </wps:spPr>
                        <wps:style>
                          <a:lnRef idx="0">
                            <a:srgbClr val="000000">
                              <a:alpha val="0"/>
                            </a:srgbClr>
                          </a:lnRef>
                          <a:fillRef idx="1">
                            <a:srgbClr val="8C6A5C"/>
                          </a:fillRef>
                          <a:effectRef idx="0">
                            <a:scrgbClr r="0" g="0" b="0"/>
                          </a:effectRef>
                          <a:fontRef idx="none"/>
                        </wps:style>
                        <wps:bodyPr/>
                      </wps:wsp>
                      <wps:wsp>
                        <wps:cNvPr id="1409" name="Shape 1409"/>
                        <wps:cNvSpPr/>
                        <wps:spPr>
                          <a:xfrm>
                            <a:off x="5621971" y="95613"/>
                            <a:ext cx="82944" cy="93142"/>
                          </a:xfrm>
                          <a:custGeom>
                            <a:avLst/>
                            <a:gdLst/>
                            <a:ahLst/>
                            <a:cxnLst/>
                            <a:rect l="0" t="0" r="0" b="0"/>
                            <a:pathLst>
                              <a:path w="82944" h="93142">
                                <a:moveTo>
                                  <a:pt x="7391" y="0"/>
                                </a:moveTo>
                                <a:lnTo>
                                  <a:pt x="75565" y="0"/>
                                </a:lnTo>
                                <a:cubicBezTo>
                                  <a:pt x="79642" y="0"/>
                                  <a:pt x="82944" y="3315"/>
                                  <a:pt x="82944" y="7379"/>
                                </a:cubicBezTo>
                                <a:lnTo>
                                  <a:pt x="82944" y="85750"/>
                                </a:lnTo>
                                <a:cubicBezTo>
                                  <a:pt x="82944" y="89840"/>
                                  <a:pt x="79642" y="93142"/>
                                  <a:pt x="75565" y="93142"/>
                                </a:cubicBezTo>
                                <a:cubicBezTo>
                                  <a:pt x="71488" y="93142"/>
                                  <a:pt x="68174" y="89840"/>
                                  <a:pt x="68174" y="85750"/>
                                </a:cubicBezTo>
                                <a:lnTo>
                                  <a:pt x="68174" y="14770"/>
                                </a:lnTo>
                                <a:lnTo>
                                  <a:pt x="7391" y="14770"/>
                                </a:lnTo>
                                <a:cubicBezTo>
                                  <a:pt x="3315" y="14770"/>
                                  <a:pt x="0" y="11468"/>
                                  <a:pt x="0" y="7379"/>
                                </a:cubicBezTo>
                                <a:cubicBezTo>
                                  <a:pt x="0" y="3315"/>
                                  <a:pt x="3315" y="0"/>
                                  <a:pt x="7391" y="0"/>
                                </a:cubicBezTo>
                                <a:close/>
                              </a:path>
                            </a:pathLst>
                          </a:custGeom>
                          <a:ln w="0" cap="flat">
                            <a:miter lim="127000"/>
                          </a:ln>
                        </wps:spPr>
                        <wps:style>
                          <a:lnRef idx="0">
                            <a:srgbClr val="000000">
                              <a:alpha val="0"/>
                            </a:srgbClr>
                          </a:lnRef>
                          <a:fillRef idx="1">
                            <a:srgbClr val="8C6A5C"/>
                          </a:fillRef>
                          <a:effectRef idx="0">
                            <a:scrgbClr r="0" g="0" b="0"/>
                          </a:effectRef>
                          <a:fontRef idx="none"/>
                        </wps:style>
                        <wps:bodyPr/>
                      </wps:wsp>
                      <wps:wsp>
                        <wps:cNvPr id="1410" name="Shape 1410"/>
                        <wps:cNvSpPr/>
                        <wps:spPr>
                          <a:xfrm>
                            <a:off x="5404188" y="1"/>
                            <a:ext cx="99943" cy="147611"/>
                          </a:xfrm>
                          <a:custGeom>
                            <a:avLst/>
                            <a:gdLst/>
                            <a:ahLst/>
                            <a:cxnLst/>
                            <a:rect l="0" t="0" r="0" b="0"/>
                            <a:pathLst>
                              <a:path w="99943" h="147611">
                                <a:moveTo>
                                  <a:pt x="99943" y="0"/>
                                </a:moveTo>
                                <a:lnTo>
                                  <a:pt x="99943" y="14757"/>
                                </a:lnTo>
                                <a:lnTo>
                                  <a:pt x="88630" y="17047"/>
                                </a:lnTo>
                                <a:cubicBezTo>
                                  <a:pt x="78190" y="21471"/>
                                  <a:pt x="70853" y="31825"/>
                                  <a:pt x="70853" y="43865"/>
                                </a:cubicBezTo>
                                <a:cubicBezTo>
                                  <a:pt x="70853" y="50227"/>
                                  <a:pt x="72860" y="56260"/>
                                  <a:pt x="76670" y="61327"/>
                                </a:cubicBezTo>
                                <a:cubicBezTo>
                                  <a:pt x="78359" y="63562"/>
                                  <a:pt x="78625" y="66560"/>
                                  <a:pt x="77381" y="69061"/>
                                </a:cubicBezTo>
                                <a:cubicBezTo>
                                  <a:pt x="76124" y="71563"/>
                                  <a:pt x="73571" y="73151"/>
                                  <a:pt x="70777" y="73151"/>
                                </a:cubicBezTo>
                                <a:lnTo>
                                  <a:pt x="14770" y="73151"/>
                                </a:lnTo>
                                <a:lnTo>
                                  <a:pt x="14770" y="132854"/>
                                </a:lnTo>
                                <a:lnTo>
                                  <a:pt x="99943" y="132854"/>
                                </a:lnTo>
                                <a:lnTo>
                                  <a:pt x="99943" y="147611"/>
                                </a:lnTo>
                                <a:lnTo>
                                  <a:pt x="7391" y="147611"/>
                                </a:lnTo>
                                <a:cubicBezTo>
                                  <a:pt x="3315" y="147611"/>
                                  <a:pt x="0" y="144309"/>
                                  <a:pt x="0" y="140232"/>
                                </a:cubicBezTo>
                                <a:lnTo>
                                  <a:pt x="0" y="65759"/>
                                </a:lnTo>
                                <a:cubicBezTo>
                                  <a:pt x="0" y="61683"/>
                                  <a:pt x="3315" y="58381"/>
                                  <a:pt x="7391" y="58381"/>
                                </a:cubicBezTo>
                                <a:lnTo>
                                  <a:pt x="58522" y="58381"/>
                                </a:lnTo>
                                <a:cubicBezTo>
                                  <a:pt x="56909" y="53771"/>
                                  <a:pt x="56083" y="48881"/>
                                  <a:pt x="56083" y="43865"/>
                                </a:cubicBezTo>
                                <a:cubicBezTo>
                                  <a:pt x="56083" y="25720"/>
                                  <a:pt x="67149" y="10118"/>
                                  <a:pt x="82888" y="3451"/>
                                </a:cubicBezTo>
                                <a:lnTo>
                                  <a:pt x="99943" y="0"/>
                                </a:lnTo>
                                <a:close/>
                              </a:path>
                            </a:pathLst>
                          </a:custGeom>
                          <a:ln w="0" cap="flat">
                            <a:miter lim="127000"/>
                          </a:ln>
                        </wps:spPr>
                        <wps:style>
                          <a:lnRef idx="0">
                            <a:srgbClr val="000000">
                              <a:alpha val="0"/>
                            </a:srgbClr>
                          </a:lnRef>
                          <a:fillRef idx="1">
                            <a:srgbClr val="8C6A5C"/>
                          </a:fillRef>
                          <a:effectRef idx="0">
                            <a:scrgbClr r="0" g="0" b="0"/>
                          </a:effectRef>
                          <a:fontRef idx="none"/>
                        </wps:style>
                        <wps:bodyPr/>
                      </wps:wsp>
                      <wps:wsp>
                        <wps:cNvPr id="1411" name="Shape 1411"/>
                        <wps:cNvSpPr/>
                        <wps:spPr>
                          <a:xfrm>
                            <a:off x="5504131" y="0"/>
                            <a:ext cx="99942" cy="147612"/>
                          </a:xfrm>
                          <a:custGeom>
                            <a:avLst/>
                            <a:gdLst/>
                            <a:ahLst/>
                            <a:cxnLst/>
                            <a:rect l="0" t="0" r="0" b="0"/>
                            <a:pathLst>
                              <a:path w="99942" h="147612">
                                <a:moveTo>
                                  <a:pt x="6" y="0"/>
                                </a:moveTo>
                                <a:cubicBezTo>
                                  <a:pt x="24187" y="0"/>
                                  <a:pt x="43859" y="19685"/>
                                  <a:pt x="43859" y="43866"/>
                                </a:cubicBezTo>
                                <a:cubicBezTo>
                                  <a:pt x="43859" y="48882"/>
                                  <a:pt x="43034" y="53772"/>
                                  <a:pt x="41421" y="58382"/>
                                </a:cubicBezTo>
                                <a:lnTo>
                                  <a:pt x="92564" y="58382"/>
                                </a:lnTo>
                                <a:cubicBezTo>
                                  <a:pt x="96641" y="58382"/>
                                  <a:pt x="99942" y="61684"/>
                                  <a:pt x="99942" y="65761"/>
                                </a:cubicBezTo>
                                <a:lnTo>
                                  <a:pt x="99942" y="140233"/>
                                </a:lnTo>
                                <a:cubicBezTo>
                                  <a:pt x="99942" y="144310"/>
                                  <a:pt x="96641" y="147612"/>
                                  <a:pt x="92564" y="147612"/>
                                </a:cubicBezTo>
                                <a:lnTo>
                                  <a:pt x="0" y="147612"/>
                                </a:lnTo>
                                <a:lnTo>
                                  <a:pt x="0" y="132855"/>
                                </a:lnTo>
                                <a:lnTo>
                                  <a:pt x="85172" y="132855"/>
                                </a:lnTo>
                                <a:lnTo>
                                  <a:pt x="85172" y="73152"/>
                                </a:lnTo>
                                <a:lnTo>
                                  <a:pt x="29165" y="73152"/>
                                </a:lnTo>
                                <a:cubicBezTo>
                                  <a:pt x="26371" y="73152"/>
                                  <a:pt x="23819" y="71564"/>
                                  <a:pt x="22561" y="69062"/>
                                </a:cubicBezTo>
                                <a:cubicBezTo>
                                  <a:pt x="21317" y="66561"/>
                                  <a:pt x="21584" y="63563"/>
                                  <a:pt x="23273" y="61328"/>
                                </a:cubicBezTo>
                                <a:cubicBezTo>
                                  <a:pt x="27082" y="56261"/>
                                  <a:pt x="29089" y="50229"/>
                                  <a:pt x="29089" y="43866"/>
                                </a:cubicBezTo>
                                <a:cubicBezTo>
                                  <a:pt x="29089" y="27813"/>
                                  <a:pt x="16046" y="14757"/>
                                  <a:pt x="6" y="14757"/>
                                </a:cubicBezTo>
                                <a:lnTo>
                                  <a:pt x="0" y="14758"/>
                                </a:lnTo>
                                <a:lnTo>
                                  <a:pt x="0" y="1"/>
                                </a:lnTo>
                                <a:lnTo>
                                  <a:pt x="6" y="0"/>
                                </a:lnTo>
                                <a:close/>
                              </a:path>
                            </a:pathLst>
                          </a:custGeom>
                          <a:ln w="0" cap="flat">
                            <a:miter lim="127000"/>
                          </a:ln>
                        </wps:spPr>
                        <wps:style>
                          <a:lnRef idx="0">
                            <a:srgbClr val="000000">
                              <a:alpha val="0"/>
                            </a:srgbClr>
                          </a:lnRef>
                          <a:fillRef idx="1">
                            <a:srgbClr val="8C6A5C"/>
                          </a:fillRef>
                          <a:effectRef idx="0">
                            <a:scrgbClr r="0" g="0" b="0"/>
                          </a:effectRef>
                          <a:fontRef idx="none"/>
                        </wps:style>
                        <wps:bodyPr/>
                      </wps:wsp>
                      <wps:wsp>
                        <wps:cNvPr id="1412" name="Shape 1412"/>
                        <wps:cNvSpPr/>
                        <wps:spPr>
                          <a:xfrm>
                            <a:off x="5366777" y="350716"/>
                            <a:ext cx="195935" cy="14770"/>
                          </a:xfrm>
                          <a:custGeom>
                            <a:avLst/>
                            <a:gdLst/>
                            <a:ahLst/>
                            <a:cxnLst/>
                            <a:rect l="0" t="0" r="0" b="0"/>
                            <a:pathLst>
                              <a:path w="195935" h="14770">
                                <a:moveTo>
                                  <a:pt x="7379" y="0"/>
                                </a:moveTo>
                                <a:lnTo>
                                  <a:pt x="188557" y="0"/>
                                </a:lnTo>
                                <a:cubicBezTo>
                                  <a:pt x="192634" y="0"/>
                                  <a:pt x="195935" y="3302"/>
                                  <a:pt x="195935" y="7391"/>
                                </a:cubicBezTo>
                                <a:cubicBezTo>
                                  <a:pt x="195935" y="11468"/>
                                  <a:pt x="192634" y="14770"/>
                                  <a:pt x="188557" y="14770"/>
                                </a:cubicBezTo>
                                <a:lnTo>
                                  <a:pt x="7379" y="14770"/>
                                </a:lnTo>
                                <a:cubicBezTo>
                                  <a:pt x="3302" y="14770"/>
                                  <a:pt x="0" y="11468"/>
                                  <a:pt x="0" y="7391"/>
                                </a:cubicBezTo>
                                <a:cubicBezTo>
                                  <a:pt x="0" y="3302"/>
                                  <a:pt x="3302" y="0"/>
                                  <a:pt x="7379" y="0"/>
                                </a:cubicBezTo>
                                <a:close/>
                              </a:path>
                            </a:pathLst>
                          </a:custGeom>
                          <a:ln w="0" cap="flat">
                            <a:miter lim="127000"/>
                          </a:ln>
                        </wps:spPr>
                        <wps:style>
                          <a:lnRef idx="0">
                            <a:srgbClr val="000000">
                              <a:alpha val="0"/>
                            </a:srgbClr>
                          </a:lnRef>
                          <a:fillRef idx="1">
                            <a:srgbClr val="8C6A5C"/>
                          </a:fillRef>
                          <a:effectRef idx="0">
                            <a:scrgbClr r="0" g="0" b="0"/>
                          </a:effectRef>
                          <a:fontRef idx="none"/>
                        </wps:style>
                        <wps:bodyPr/>
                      </wps:wsp>
                      <wps:wsp>
                        <wps:cNvPr id="1413" name="Shape 1413"/>
                        <wps:cNvSpPr/>
                        <wps:spPr>
                          <a:xfrm>
                            <a:off x="5366779" y="408319"/>
                            <a:ext cx="274701" cy="14770"/>
                          </a:xfrm>
                          <a:custGeom>
                            <a:avLst/>
                            <a:gdLst/>
                            <a:ahLst/>
                            <a:cxnLst/>
                            <a:rect l="0" t="0" r="0" b="0"/>
                            <a:pathLst>
                              <a:path w="274701" h="14770">
                                <a:moveTo>
                                  <a:pt x="7379" y="0"/>
                                </a:moveTo>
                                <a:lnTo>
                                  <a:pt x="267322" y="0"/>
                                </a:lnTo>
                                <a:cubicBezTo>
                                  <a:pt x="271399" y="0"/>
                                  <a:pt x="274701" y="3302"/>
                                  <a:pt x="274701" y="7391"/>
                                </a:cubicBezTo>
                                <a:cubicBezTo>
                                  <a:pt x="274701" y="11455"/>
                                  <a:pt x="271399" y="14770"/>
                                  <a:pt x="267322" y="14770"/>
                                </a:cubicBezTo>
                                <a:lnTo>
                                  <a:pt x="7379" y="14770"/>
                                </a:lnTo>
                                <a:cubicBezTo>
                                  <a:pt x="3302" y="14770"/>
                                  <a:pt x="0" y="11455"/>
                                  <a:pt x="0" y="7391"/>
                                </a:cubicBezTo>
                                <a:cubicBezTo>
                                  <a:pt x="0" y="3302"/>
                                  <a:pt x="3302" y="0"/>
                                  <a:pt x="7379" y="0"/>
                                </a:cubicBezTo>
                                <a:close/>
                              </a:path>
                            </a:pathLst>
                          </a:custGeom>
                          <a:ln w="0" cap="flat">
                            <a:miter lim="127000"/>
                          </a:ln>
                        </wps:spPr>
                        <wps:style>
                          <a:lnRef idx="0">
                            <a:srgbClr val="000000">
                              <a:alpha val="0"/>
                            </a:srgbClr>
                          </a:lnRef>
                          <a:fillRef idx="1">
                            <a:srgbClr val="8C6A5C"/>
                          </a:fillRef>
                          <a:effectRef idx="0">
                            <a:scrgbClr r="0" g="0" b="0"/>
                          </a:effectRef>
                          <a:fontRef idx="none"/>
                        </wps:style>
                        <wps:bodyPr/>
                      </wps:wsp>
                      <wps:wsp>
                        <wps:cNvPr id="1414" name="Shape 1414"/>
                        <wps:cNvSpPr/>
                        <wps:spPr>
                          <a:xfrm>
                            <a:off x="5366779" y="465915"/>
                            <a:ext cx="274701" cy="14770"/>
                          </a:xfrm>
                          <a:custGeom>
                            <a:avLst/>
                            <a:gdLst/>
                            <a:ahLst/>
                            <a:cxnLst/>
                            <a:rect l="0" t="0" r="0" b="0"/>
                            <a:pathLst>
                              <a:path w="274701" h="14770">
                                <a:moveTo>
                                  <a:pt x="7379" y="0"/>
                                </a:moveTo>
                                <a:lnTo>
                                  <a:pt x="267322" y="0"/>
                                </a:lnTo>
                                <a:cubicBezTo>
                                  <a:pt x="271399" y="0"/>
                                  <a:pt x="274701" y="3302"/>
                                  <a:pt x="274701" y="7391"/>
                                </a:cubicBezTo>
                                <a:cubicBezTo>
                                  <a:pt x="274701" y="11468"/>
                                  <a:pt x="271399" y="14770"/>
                                  <a:pt x="267322" y="14770"/>
                                </a:cubicBezTo>
                                <a:lnTo>
                                  <a:pt x="7379" y="14770"/>
                                </a:lnTo>
                                <a:cubicBezTo>
                                  <a:pt x="3302" y="14770"/>
                                  <a:pt x="0" y="11468"/>
                                  <a:pt x="0" y="7391"/>
                                </a:cubicBezTo>
                                <a:cubicBezTo>
                                  <a:pt x="0" y="3302"/>
                                  <a:pt x="3302" y="0"/>
                                  <a:pt x="7379" y="0"/>
                                </a:cubicBezTo>
                                <a:close/>
                              </a:path>
                            </a:pathLst>
                          </a:custGeom>
                          <a:ln w="0" cap="flat">
                            <a:miter lim="127000"/>
                          </a:ln>
                        </wps:spPr>
                        <wps:style>
                          <a:lnRef idx="0">
                            <a:srgbClr val="000000">
                              <a:alpha val="0"/>
                            </a:srgbClr>
                          </a:lnRef>
                          <a:fillRef idx="1">
                            <a:srgbClr val="8C6A5C"/>
                          </a:fillRef>
                          <a:effectRef idx="0">
                            <a:scrgbClr r="0" g="0" b="0"/>
                          </a:effectRef>
                          <a:fontRef idx="none"/>
                        </wps:style>
                        <wps:bodyPr/>
                      </wps:wsp>
                      <wps:wsp>
                        <wps:cNvPr id="1415" name="Shape 1415"/>
                        <wps:cNvSpPr/>
                        <wps:spPr>
                          <a:xfrm>
                            <a:off x="5569465" y="295624"/>
                            <a:ext cx="46793" cy="108122"/>
                          </a:xfrm>
                          <a:custGeom>
                            <a:avLst/>
                            <a:gdLst/>
                            <a:ahLst/>
                            <a:cxnLst/>
                            <a:rect l="0" t="0" r="0" b="0"/>
                            <a:pathLst>
                              <a:path w="46793" h="108122">
                                <a:moveTo>
                                  <a:pt x="46793" y="0"/>
                                </a:moveTo>
                                <a:lnTo>
                                  <a:pt x="46793" y="20879"/>
                                </a:lnTo>
                                <a:lnTo>
                                  <a:pt x="46177" y="21495"/>
                                </a:lnTo>
                                <a:lnTo>
                                  <a:pt x="46793" y="22111"/>
                                </a:lnTo>
                                <a:lnTo>
                                  <a:pt x="46793" y="43003"/>
                                </a:lnTo>
                                <a:lnTo>
                                  <a:pt x="38811" y="35021"/>
                                </a:lnTo>
                                <a:lnTo>
                                  <a:pt x="19977" y="88665"/>
                                </a:lnTo>
                                <a:lnTo>
                                  <a:pt x="46793" y="79242"/>
                                </a:lnTo>
                                <a:lnTo>
                                  <a:pt x="46793" y="94897"/>
                                </a:lnTo>
                                <a:lnTo>
                                  <a:pt x="10350" y="107703"/>
                                </a:lnTo>
                                <a:cubicBezTo>
                                  <a:pt x="9563" y="107982"/>
                                  <a:pt x="8725" y="108122"/>
                                  <a:pt x="7912" y="108122"/>
                                </a:cubicBezTo>
                                <a:cubicBezTo>
                                  <a:pt x="5969" y="108122"/>
                                  <a:pt x="4089" y="107372"/>
                                  <a:pt x="2692" y="105950"/>
                                </a:cubicBezTo>
                                <a:cubicBezTo>
                                  <a:pt x="673" y="103943"/>
                                  <a:pt x="0" y="100959"/>
                                  <a:pt x="939" y="98292"/>
                                </a:cubicBezTo>
                                <a:lnTo>
                                  <a:pt x="28765" y="19057"/>
                                </a:lnTo>
                                <a:cubicBezTo>
                                  <a:pt x="28778" y="19018"/>
                                  <a:pt x="28816" y="18968"/>
                                  <a:pt x="28829" y="18930"/>
                                </a:cubicBezTo>
                                <a:cubicBezTo>
                                  <a:pt x="28968" y="18561"/>
                                  <a:pt x="29146" y="18218"/>
                                  <a:pt x="29337" y="17863"/>
                                </a:cubicBezTo>
                                <a:cubicBezTo>
                                  <a:pt x="29400" y="17761"/>
                                  <a:pt x="29451" y="17634"/>
                                  <a:pt x="29527" y="17520"/>
                                </a:cubicBezTo>
                                <a:cubicBezTo>
                                  <a:pt x="29807" y="17075"/>
                                  <a:pt x="30137" y="16669"/>
                                  <a:pt x="30518" y="16275"/>
                                </a:cubicBezTo>
                                <a:lnTo>
                                  <a:pt x="46793" y="0"/>
                                </a:lnTo>
                                <a:close/>
                              </a:path>
                            </a:pathLst>
                          </a:custGeom>
                          <a:ln w="0" cap="flat">
                            <a:miter lim="127000"/>
                          </a:ln>
                        </wps:spPr>
                        <wps:style>
                          <a:lnRef idx="0">
                            <a:srgbClr val="000000">
                              <a:alpha val="0"/>
                            </a:srgbClr>
                          </a:lnRef>
                          <a:fillRef idx="1">
                            <a:srgbClr val="8C6A5C"/>
                          </a:fillRef>
                          <a:effectRef idx="0">
                            <a:scrgbClr r="0" g="0" b="0"/>
                          </a:effectRef>
                          <a:fontRef idx="none"/>
                        </wps:style>
                        <wps:bodyPr/>
                      </wps:wsp>
                      <wps:wsp>
                        <wps:cNvPr id="1416" name="Shape 1416"/>
                        <wps:cNvSpPr/>
                        <wps:spPr>
                          <a:xfrm>
                            <a:off x="5616258" y="132131"/>
                            <a:ext cx="175831" cy="258390"/>
                          </a:xfrm>
                          <a:custGeom>
                            <a:avLst/>
                            <a:gdLst/>
                            <a:ahLst/>
                            <a:cxnLst/>
                            <a:rect l="0" t="0" r="0" b="0"/>
                            <a:pathLst>
                              <a:path w="175831" h="258390">
                                <a:moveTo>
                                  <a:pt x="160610" y="2883"/>
                                </a:moveTo>
                                <a:cubicBezTo>
                                  <a:pt x="163493" y="0"/>
                                  <a:pt x="168167" y="0"/>
                                  <a:pt x="171050" y="2883"/>
                                </a:cubicBezTo>
                                <a:lnTo>
                                  <a:pt x="175831" y="7663"/>
                                </a:lnTo>
                                <a:lnTo>
                                  <a:pt x="175831" y="28543"/>
                                </a:lnTo>
                                <a:lnTo>
                                  <a:pt x="165830" y="18542"/>
                                </a:lnTo>
                                <a:lnTo>
                                  <a:pt x="144875" y="39497"/>
                                </a:lnTo>
                                <a:lnTo>
                                  <a:pt x="175831" y="70453"/>
                                </a:lnTo>
                                <a:lnTo>
                                  <a:pt x="175831" y="111344"/>
                                </a:lnTo>
                                <a:lnTo>
                                  <a:pt x="45561" y="241605"/>
                                </a:lnTo>
                                <a:cubicBezTo>
                                  <a:pt x="45180" y="241999"/>
                                  <a:pt x="44761" y="242329"/>
                                  <a:pt x="44316" y="242608"/>
                                </a:cubicBezTo>
                                <a:cubicBezTo>
                                  <a:pt x="44215" y="242672"/>
                                  <a:pt x="44088" y="242723"/>
                                  <a:pt x="43973" y="242786"/>
                                </a:cubicBezTo>
                                <a:cubicBezTo>
                                  <a:pt x="43631" y="242976"/>
                                  <a:pt x="43275" y="243167"/>
                                  <a:pt x="42919" y="243294"/>
                                </a:cubicBezTo>
                                <a:cubicBezTo>
                                  <a:pt x="42869" y="243319"/>
                                  <a:pt x="42830" y="243345"/>
                                  <a:pt x="42780" y="243357"/>
                                </a:cubicBezTo>
                                <a:lnTo>
                                  <a:pt x="0" y="258390"/>
                                </a:lnTo>
                                <a:lnTo>
                                  <a:pt x="0" y="242735"/>
                                </a:lnTo>
                                <a:lnTo>
                                  <a:pt x="26816" y="233312"/>
                                </a:lnTo>
                                <a:lnTo>
                                  <a:pt x="0" y="206496"/>
                                </a:lnTo>
                                <a:lnTo>
                                  <a:pt x="0" y="185605"/>
                                </a:lnTo>
                                <a:lnTo>
                                  <a:pt x="40341" y="225946"/>
                                </a:lnTo>
                                <a:lnTo>
                                  <a:pt x="175393" y="90894"/>
                                </a:lnTo>
                                <a:lnTo>
                                  <a:pt x="134436" y="49936"/>
                                </a:lnTo>
                                <a:lnTo>
                                  <a:pt x="0" y="184372"/>
                                </a:lnTo>
                                <a:lnTo>
                                  <a:pt x="0" y="163493"/>
                                </a:lnTo>
                                <a:lnTo>
                                  <a:pt x="160610" y="2883"/>
                                </a:lnTo>
                                <a:close/>
                              </a:path>
                            </a:pathLst>
                          </a:custGeom>
                          <a:ln w="0" cap="flat">
                            <a:miter lim="127000"/>
                          </a:ln>
                        </wps:spPr>
                        <wps:style>
                          <a:lnRef idx="0">
                            <a:srgbClr val="000000">
                              <a:alpha val="0"/>
                            </a:srgbClr>
                          </a:lnRef>
                          <a:fillRef idx="1">
                            <a:srgbClr val="8C6A5C"/>
                          </a:fillRef>
                          <a:effectRef idx="0">
                            <a:scrgbClr r="0" g="0" b="0"/>
                          </a:effectRef>
                          <a:fontRef idx="none"/>
                        </wps:style>
                        <wps:bodyPr/>
                      </wps:wsp>
                      <wps:wsp>
                        <wps:cNvPr id="1417" name="Shape 1417"/>
                        <wps:cNvSpPr/>
                        <wps:spPr>
                          <a:xfrm>
                            <a:off x="5792089" y="139794"/>
                            <a:ext cx="49498" cy="103681"/>
                          </a:xfrm>
                          <a:custGeom>
                            <a:avLst/>
                            <a:gdLst/>
                            <a:ahLst/>
                            <a:cxnLst/>
                            <a:rect l="0" t="0" r="0" b="0"/>
                            <a:pathLst>
                              <a:path w="49498" h="103681">
                                <a:moveTo>
                                  <a:pt x="0" y="0"/>
                                </a:moveTo>
                                <a:lnTo>
                                  <a:pt x="46628" y="46617"/>
                                </a:lnTo>
                                <a:cubicBezTo>
                                  <a:pt x="49498" y="49512"/>
                                  <a:pt x="49498" y="54173"/>
                                  <a:pt x="46628" y="57056"/>
                                </a:cubicBezTo>
                                <a:lnTo>
                                  <a:pt x="0" y="103681"/>
                                </a:lnTo>
                                <a:lnTo>
                                  <a:pt x="0" y="62790"/>
                                </a:lnTo>
                                <a:lnTo>
                                  <a:pt x="10001" y="72791"/>
                                </a:lnTo>
                                <a:lnTo>
                                  <a:pt x="30956" y="51836"/>
                                </a:lnTo>
                                <a:lnTo>
                                  <a:pt x="0" y="20880"/>
                                </a:lnTo>
                                <a:lnTo>
                                  <a:pt x="0" y="0"/>
                                </a:lnTo>
                                <a:close/>
                              </a:path>
                            </a:pathLst>
                          </a:custGeom>
                          <a:ln w="0" cap="flat">
                            <a:miter lim="127000"/>
                          </a:ln>
                        </wps:spPr>
                        <wps:style>
                          <a:lnRef idx="0">
                            <a:srgbClr val="000000">
                              <a:alpha val="0"/>
                            </a:srgbClr>
                          </a:lnRef>
                          <a:fillRef idx="1">
                            <a:srgbClr val="8C6A5C"/>
                          </a:fillRef>
                          <a:effectRef idx="0">
                            <a:scrgbClr r="0" g="0" b="0"/>
                          </a:effectRef>
                          <a:fontRef idx="none"/>
                        </wps:style>
                        <wps:bodyPr/>
                      </wps:wsp>
                      <wps:wsp>
                        <wps:cNvPr id="1418" name="Shape 1418"/>
                        <wps:cNvSpPr/>
                        <wps:spPr>
                          <a:xfrm>
                            <a:off x="5488623" y="200821"/>
                            <a:ext cx="152857" cy="107074"/>
                          </a:xfrm>
                          <a:custGeom>
                            <a:avLst/>
                            <a:gdLst/>
                            <a:ahLst/>
                            <a:cxnLst/>
                            <a:rect l="0" t="0" r="0" b="0"/>
                            <a:pathLst>
                              <a:path w="152857" h="107074">
                                <a:moveTo>
                                  <a:pt x="7391" y="0"/>
                                </a:moveTo>
                                <a:lnTo>
                                  <a:pt x="145478" y="0"/>
                                </a:lnTo>
                                <a:cubicBezTo>
                                  <a:pt x="149555" y="0"/>
                                  <a:pt x="152857" y="3302"/>
                                  <a:pt x="152857" y="7379"/>
                                </a:cubicBezTo>
                                <a:lnTo>
                                  <a:pt x="152857" y="47384"/>
                                </a:lnTo>
                                <a:cubicBezTo>
                                  <a:pt x="152857" y="51473"/>
                                  <a:pt x="149555" y="54775"/>
                                  <a:pt x="145478" y="54775"/>
                                </a:cubicBezTo>
                                <a:cubicBezTo>
                                  <a:pt x="141401" y="54775"/>
                                  <a:pt x="138087" y="51473"/>
                                  <a:pt x="138087" y="47384"/>
                                </a:cubicBezTo>
                                <a:lnTo>
                                  <a:pt x="138087" y="14757"/>
                                </a:lnTo>
                                <a:lnTo>
                                  <a:pt x="14770" y="14757"/>
                                </a:lnTo>
                                <a:lnTo>
                                  <a:pt x="14770" y="92304"/>
                                </a:lnTo>
                                <a:lnTo>
                                  <a:pt x="88735" y="92304"/>
                                </a:lnTo>
                                <a:cubicBezTo>
                                  <a:pt x="92824" y="92304"/>
                                  <a:pt x="96126" y="95606"/>
                                  <a:pt x="96126" y="99682"/>
                                </a:cubicBezTo>
                                <a:cubicBezTo>
                                  <a:pt x="96126" y="103759"/>
                                  <a:pt x="92824" y="107074"/>
                                  <a:pt x="88735" y="107074"/>
                                </a:cubicBezTo>
                                <a:lnTo>
                                  <a:pt x="7391" y="107074"/>
                                </a:lnTo>
                                <a:cubicBezTo>
                                  <a:pt x="3315" y="107074"/>
                                  <a:pt x="0" y="103759"/>
                                  <a:pt x="0" y="99682"/>
                                </a:cubicBezTo>
                                <a:lnTo>
                                  <a:pt x="0" y="7379"/>
                                </a:lnTo>
                                <a:cubicBezTo>
                                  <a:pt x="0" y="3302"/>
                                  <a:pt x="3315" y="0"/>
                                  <a:pt x="7391" y="0"/>
                                </a:cubicBezTo>
                                <a:close/>
                              </a:path>
                            </a:pathLst>
                          </a:custGeom>
                          <a:ln w="0" cap="flat">
                            <a:miter lim="127000"/>
                          </a:ln>
                        </wps:spPr>
                        <wps:style>
                          <a:lnRef idx="0">
                            <a:srgbClr val="000000">
                              <a:alpha val="0"/>
                            </a:srgbClr>
                          </a:lnRef>
                          <a:fillRef idx="1">
                            <a:srgbClr val="8C6A5C"/>
                          </a:fillRef>
                          <a:effectRef idx="0">
                            <a:scrgbClr r="0" g="0" b="0"/>
                          </a:effectRef>
                          <a:fontRef idx="none"/>
                        </wps:style>
                        <wps:bodyPr/>
                      </wps:wsp>
                      <wps:wsp>
                        <wps:cNvPr id="1423" name="Shape 1423"/>
                        <wps:cNvSpPr/>
                        <wps:spPr>
                          <a:xfrm>
                            <a:off x="6472586" y="1748832"/>
                            <a:ext cx="12" cy="3"/>
                          </a:xfrm>
                          <a:custGeom>
                            <a:avLst/>
                            <a:gdLst/>
                            <a:ahLst/>
                            <a:cxnLst/>
                            <a:rect l="0" t="0" r="0" b="0"/>
                            <a:pathLst>
                              <a:path w="12" h="3">
                                <a:moveTo>
                                  <a:pt x="0" y="0"/>
                                </a:moveTo>
                                <a:lnTo>
                                  <a:pt x="12" y="0"/>
                                </a:lnTo>
                                <a:lnTo>
                                  <a:pt x="4" y="3"/>
                                </a:lnTo>
                                <a:lnTo>
                                  <a:pt x="0" y="0"/>
                                </a:lnTo>
                                <a:close/>
                              </a:path>
                            </a:pathLst>
                          </a:custGeom>
                          <a:ln w="0" cap="flat">
                            <a:miter lim="127000"/>
                          </a:ln>
                        </wps:spPr>
                        <wps:style>
                          <a:lnRef idx="0">
                            <a:srgbClr val="000000">
                              <a:alpha val="0"/>
                            </a:srgbClr>
                          </a:lnRef>
                          <a:fillRef idx="1">
                            <a:srgbClr val="F7F4F3"/>
                          </a:fillRef>
                          <a:effectRef idx="0">
                            <a:scrgbClr r="0" g="0" b="0"/>
                          </a:effectRef>
                          <a:fontRef idx="none"/>
                        </wps:style>
                        <wps:bodyPr/>
                      </wps:wsp>
                      <wps:wsp>
                        <wps:cNvPr id="1429" name="Shape 1429"/>
                        <wps:cNvSpPr/>
                        <wps:spPr>
                          <a:xfrm>
                            <a:off x="6472377" y="1725702"/>
                            <a:ext cx="64630" cy="83477"/>
                          </a:xfrm>
                          <a:custGeom>
                            <a:avLst/>
                            <a:gdLst/>
                            <a:ahLst/>
                            <a:cxnLst/>
                            <a:rect l="0" t="0" r="0" b="0"/>
                            <a:pathLst>
                              <a:path w="64630" h="83477">
                                <a:moveTo>
                                  <a:pt x="18999" y="0"/>
                                </a:moveTo>
                                <a:cubicBezTo>
                                  <a:pt x="23292" y="19202"/>
                                  <a:pt x="38747" y="35662"/>
                                  <a:pt x="64630" y="48374"/>
                                </a:cubicBezTo>
                                <a:lnTo>
                                  <a:pt x="17564" y="83477"/>
                                </a:lnTo>
                                <a:lnTo>
                                  <a:pt x="0" y="23368"/>
                                </a:lnTo>
                                <a:cubicBezTo>
                                  <a:pt x="0" y="23368"/>
                                  <a:pt x="20624" y="102"/>
                                  <a:pt x="1899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430" name="Shape 1430"/>
                        <wps:cNvSpPr/>
                        <wps:spPr>
                          <a:xfrm>
                            <a:off x="6537001" y="1725702"/>
                            <a:ext cx="64618" cy="83477"/>
                          </a:xfrm>
                          <a:custGeom>
                            <a:avLst/>
                            <a:gdLst/>
                            <a:ahLst/>
                            <a:cxnLst/>
                            <a:rect l="0" t="0" r="0" b="0"/>
                            <a:pathLst>
                              <a:path w="64618" h="83477">
                                <a:moveTo>
                                  <a:pt x="45631" y="0"/>
                                </a:moveTo>
                                <a:lnTo>
                                  <a:pt x="45644" y="0"/>
                                </a:lnTo>
                                <a:cubicBezTo>
                                  <a:pt x="44005" y="102"/>
                                  <a:pt x="64618" y="23368"/>
                                  <a:pt x="64618" y="23368"/>
                                </a:cubicBezTo>
                                <a:lnTo>
                                  <a:pt x="47066" y="83477"/>
                                </a:lnTo>
                                <a:lnTo>
                                  <a:pt x="0" y="48374"/>
                                </a:lnTo>
                                <a:cubicBezTo>
                                  <a:pt x="25882" y="35662"/>
                                  <a:pt x="41339" y="19202"/>
                                  <a:pt x="45631"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433" name="Shape 1433"/>
                        <wps:cNvSpPr/>
                        <wps:spPr>
                          <a:xfrm>
                            <a:off x="6336246" y="1696403"/>
                            <a:ext cx="110376" cy="166256"/>
                          </a:xfrm>
                          <a:custGeom>
                            <a:avLst/>
                            <a:gdLst/>
                            <a:ahLst/>
                            <a:cxnLst/>
                            <a:rect l="0" t="0" r="0" b="0"/>
                            <a:pathLst>
                              <a:path w="110376" h="166256">
                                <a:moveTo>
                                  <a:pt x="110376" y="0"/>
                                </a:moveTo>
                                <a:lnTo>
                                  <a:pt x="110376" y="13157"/>
                                </a:lnTo>
                                <a:lnTo>
                                  <a:pt x="36818" y="30543"/>
                                </a:lnTo>
                                <a:cubicBezTo>
                                  <a:pt x="35014" y="30696"/>
                                  <a:pt x="23025" y="35585"/>
                                  <a:pt x="19253" y="39344"/>
                                </a:cubicBezTo>
                                <a:cubicBezTo>
                                  <a:pt x="15494" y="43104"/>
                                  <a:pt x="13145" y="48298"/>
                                  <a:pt x="13145" y="54000"/>
                                </a:cubicBezTo>
                                <a:cubicBezTo>
                                  <a:pt x="13145" y="91453"/>
                                  <a:pt x="13208" y="128867"/>
                                  <a:pt x="13208" y="166256"/>
                                </a:cubicBezTo>
                                <a:lnTo>
                                  <a:pt x="0" y="166256"/>
                                </a:lnTo>
                                <a:lnTo>
                                  <a:pt x="0" y="54000"/>
                                </a:lnTo>
                                <a:cubicBezTo>
                                  <a:pt x="0" y="44666"/>
                                  <a:pt x="3810" y="36182"/>
                                  <a:pt x="9957" y="30048"/>
                                </a:cubicBezTo>
                                <a:cubicBezTo>
                                  <a:pt x="16104" y="23901"/>
                                  <a:pt x="28931" y="17996"/>
                                  <a:pt x="33909" y="17386"/>
                                </a:cubicBezTo>
                                <a:lnTo>
                                  <a:pt x="33909" y="17399"/>
                                </a:lnTo>
                                <a:lnTo>
                                  <a:pt x="110376"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448" name="Shape 1448"/>
                        <wps:cNvSpPr/>
                        <wps:spPr>
                          <a:xfrm>
                            <a:off x="4815915" y="6941147"/>
                            <a:ext cx="97688" cy="80963"/>
                          </a:xfrm>
                          <a:custGeom>
                            <a:avLst/>
                            <a:gdLst/>
                            <a:ahLst/>
                            <a:cxnLst/>
                            <a:rect l="0" t="0" r="0" b="0"/>
                            <a:pathLst>
                              <a:path w="97688" h="80963">
                                <a:moveTo>
                                  <a:pt x="16739" y="0"/>
                                </a:moveTo>
                                <a:lnTo>
                                  <a:pt x="49289" y="12319"/>
                                </a:lnTo>
                                <a:cubicBezTo>
                                  <a:pt x="58966" y="15837"/>
                                  <a:pt x="69533" y="16726"/>
                                  <a:pt x="79210" y="14084"/>
                                </a:cubicBezTo>
                                <a:cubicBezTo>
                                  <a:pt x="81852" y="13208"/>
                                  <a:pt x="84493" y="13208"/>
                                  <a:pt x="86246" y="14084"/>
                                </a:cubicBezTo>
                                <a:cubicBezTo>
                                  <a:pt x="95047" y="17602"/>
                                  <a:pt x="97688" y="34316"/>
                                  <a:pt x="90653" y="51918"/>
                                </a:cubicBezTo>
                                <a:cubicBezTo>
                                  <a:pt x="83604" y="69520"/>
                                  <a:pt x="71298" y="80963"/>
                                  <a:pt x="61608" y="78321"/>
                                </a:cubicBezTo>
                                <a:cubicBezTo>
                                  <a:pt x="58966" y="77445"/>
                                  <a:pt x="57201" y="75679"/>
                                  <a:pt x="56324" y="73914"/>
                                </a:cubicBezTo>
                                <a:cubicBezTo>
                                  <a:pt x="51054" y="65125"/>
                                  <a:pt x="42240" y="58966"/>
                                  <a:pt x="32576" y="55435"/>
                                </a:cubicBezTo>
                                <a:lnTo>
                                  <a:pt x="0" y="43117"/>
                                </a:lnTo>
                                <a:lnTo>
                                  <a:pt x="16739"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449" name="Shape 1449"/>
                        <wps:cNvSpPr/>
                        <wps:spPr>
                          <a:xfrm>
                            <a:off x="4816804" y="7134744"/>
                            <a:ext cx="96799" cy="81838"/>
                          </a:xfrm>
                          <a:custGeom>
                            <a:avLst/>
                            <a:gdLst/>
                            <a:ahLst/>
                            <a:cxnLst/>
                            <a:rect l="0" t="0" r="0" b="0"/>
                            <a:pathLst>
                              <a:path w="96799" h="81838">
                                <a:moveTo>
                                  <a:pt x="61595" y="3518"/>
                                </a:moveTo>
                                <a:cubicBezTo>
                                  <a:pt x="70409" y="0"/>
                                  <a:pt x="82715" y="11443"/>
                                  <a:pt x="89764" y="29045"/>
                                </a:cubicBezTo>
                                <a:cubicBezTo>
                                  <a:pt x="96799" y="46647"/>
                                  <a:pt x="94158" y="63360"/>
                                  <a:pt x="85357" y="67767"/>
                                </a:cubicBezTo>
                                <a:cubicBezTo>
                                  <a:pt x="82715" y="68643"/>
                                  <a:pt x="80963" y="68643"/>
                                  <a:pt x="78321" y="67767"/>
                                </a:cubicBezTo>
                                <a:cubicBezTo>
                                  <a:pt x="68643" y="64236"/>
                                  <a:pt x="58077" y="66001"/>
                                  <a:pt x="48400" y="69532"/>
                                </a:cubicBezTo>
                                <a:lnTo>
                                  <a:pt x="15849" y="81838"/>
                                </a:lnTo>
                                <a:lnTo>
                                  <a:pt x="0" y="38722"/>
                                </a:lnTo>
                                <a:lnTo>
                                  <a:pt x="32563" y="26403"/>
                                </a:lnTo>
                                <a:cubicBezTo>
                                  <a:pt x="42240" y="21996"/>
                                  <a:pt x="51041" y="16726"/>
                                  <a:pt x="56312" y="7924"/>
                                </a:cubicBezTo>
                                <a:cubicBezTo>
                                  <a:pt x="58077" y="6159"/>
                                  <a:pt x="59842" y="4407"/>
                                  <a:pt x="61595" y="3518"/>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455" name="Shape 1455"/>
                        <wps:cNvSpPr/>
                        <wps:spPr>
                          <a:xfrm>
                            <a:off x="5205757" y="6941147"/>
                            <a:ext cx="97688" cy="80963"/>
                          </a:xfrm>
                          <a:custGeom>
                            <a:avLst/>
                            <a:gdLst/>
                            <a:ahLst/>
                            <a:cxnLst/>
                            <a:rect l="0" t="0" r="0" b="0"/>
                            <a:pathLst>
                              <a:path w="97688" h="80963">
                                <a:moveTo>
                                  <a:pt x="80963" y="0"/>
                                </a:moveTo>
                                <a:lnTo>
                                  <a:pt x="97688" y="43117"/>
                                </a:lnTo>
                                <a:lnTo>
                                  <a:pt x="65125" y="55435"/>
                                </a:lnTo>
                                <a:cubicBezTo>
                                  <a:pt x="55448" y="58966"/>
                                  <a:pt x="46647" y="65125"/>
                                  <a:pt x="41364" y="73914"/>
                                </a:cubicBezTo>
                                <a:cubicBezTo>
                                  <a:pt x="40487" y="75679"/>
                                  <a:pt x="38722" y="77445"/>
                                  <a:pt x="36081" y="78321"/>
                                </a:cubicBezTo>
                                <a:cubicBezTo>
                                  <a:pt x="26403" y="80963"/>
                                  <a:pt x="14084" y="69520"/>
                                  <a:pt x="7048" y="51918"/>
                                </a:cubicBezTo>
                                <a:cubicBezTo>
                                  <a:pt x="0" y="34316"/>
                                  <a:pt x="2642" y="17602"/>
                                  <a:pt x="11455" y="14084"/>
                                </a:cubicBezTo>
                                <a:cubicBezTo>
                                  <a:pt x="13195" y="13208"/>
                                  <a:pt x="15837" y="13208"/>
                                  <a:pt x="18478" y="14084"/>
                                </a:cubicBezTo>
                                <a:cubicBezTo>
                                  <a:pt x="28168" y="16726"/>
                                  <a:pt x="38722" y="15837"/>
                                  <a:pt x="48412" y="12319"/>
                                </a:cubicBezTo>
                                <a:lnTo>
                                  <a:pt x="80963"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456" name="Shape 1456"/>
                        <wps:cNvSpPr/>
                        <wps:spPr>
                          <a:xfrm>
                            <a:off x="5205757" y="7134744"/>
                            <a:ext cx="96799" cy="81838"/>
                          </a:xfrm>
                          <a:custGeom>
                            <a:avLst/>
                            <a:gdLst/>
                            <a:ahLst/>
                            <a:cxnLst/>
                            <a:rect l="0" t="0" r="0" b="0"/>
                            <a:pathLst>
                              <a:path w="96799" h="81838">
                                <a:moveTo>
                                  <a:pt x="35204" y="3518"/>
                                </a:moveTo>
                                <a:cubicBezTo>
                                  <a:pt x="36957" y="4407"/>
                                  <a:pt x="38722" y="6159"/>
                                  <a:pt x="40487" y="7924"/>
                                </a:cubicBezTo>
                                <a:cubicBezTo>
                                  <a:pt x="45771" y="16726"/>
                                  <a:pt x="54559" y="21996"/>
                                  <a:pt x="64249" y="26403"/>
                                </a:cubicBezTo>
                                <a:lnTo>
                                  <a:pt x="96799" y="38722"/>
                                </a:lnTo>
                                <a:lnTo>
                                  <a:pt x="80963" y="81838"/>
                                </a:lnTo>
                                <a:lnTo>
                                  <a:pt x="47536" y="68643"/>
                                </a:lnTo>
                                <a:cubicBezTo>
                                  <a:pt x="37846" y="65125"/>
                                  <a:pt x="27292" y="63360"/>
                                  <a:pt x="17602" y="66878"/>
                                </a:cubicBezTo>
                                <a:cubicBezTo>
                                  <a:pt x="14960" y="67767"/>
                                  <a:pt x="13195" y="67767"/>
                                  <a:pt x="10566" y="66878"/>
                                </a:cubicBezTo>
                                <a:cubicBezTo>
                                  <a:pt x="2642" y="63360"/>
                                  <a:pt x="0" y="46647"/>
                                  <a:pt x="7048" y="29045"/>
                                </a:cubicBezTo>
                                <a:cubicBezTo>
                                  <a:pt x="14084" y="11443"/>
                                  <a:pt x="26403" y="0"/>
                                  <a:pt x="35204" y="3518"/>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462" name="Shape 1462"/>
                        <wps:cNvSpPr/>
                        <wps:spPr>
                          <a:xfrm>
                            <a:off x="5116888" y="6835545"/>
                            <a:ext cx="80963" cy="97689"/>
                          </a:xfrm>
                          <a:custGeom>
                            <a:avLst/>
                            <a:gdLst/>
                            <a:ahLst/>
                            <a:cxnLst/>
                            <a:rect l="0" t="0" r="0" b="0"/>
                            <a:pathLst>
                              <a:path w="80963" h="97689">
                                <a:moveTo>
                                  <a:pt x="37833" y="0"/>
                                </a:moveTo>
                                <a:lnTo>
                                  <a:pt x="80963" y="16726"/>
                                </a:lnTo>
                                <a:lnTo>
                                  <a:pt x="68631" y="49289"/>
                                </a:lnTo>
                                <a:cubicBezTo>
                                  <a:pt x="65113" y="58966"/>
                                  <a:pt x="64224" y="69520"/>
                                  <a:pt x="66866" y="79210"/>
                                </a:cubicBezTo>
                                <a:cubicBezTo>
                                  <a:pt x="67755" y="81839"/>
                                  <a:pt x="67755" y="84481"/>
                                  <a:pt x="66866" y="86246"/>
                                </a:cubicBezTo>
                                <a:cubicBezTo>
                                  <a:pt x="63348" y="95047"/>
                                  <a:pt x="46634" y="97689"/>
                                  <a:pt x="29032" y="90640"/>
                                </a:cubicBezTo>
                                <a:cubicBezTo>
                                  <a:pt x="11430" y="83604"/>
                                  <a:pt x="0" y="71286"/>
                                  <a:pt x="2642" y="61595"/>
                                </a:cubicBezTo>
                                <a:cubicBezTo>
                                  <a:pt x="3518" y="58966"/>
                                  <a:pt x="5271" y="57201"/>
                                  <a:pt x="7036" y="56324"/>
                                </a:cubicBezTo>
                                <a:cubicBezTo>
                                  <a:pt x="15837" y="51042"/>
                                  <a:pt x="21997" y="42241"/>
                                  <a:pt x="25514" y="32563"/>
                                </a:cubicBezTo>
                                <a:lnTo>
                                  <a:pt x="37833"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463" name="Shape 1463"/>
                        <wps:cNvSpPr/>
                        <wps:spPr>
                          <a:xfrm>
                            <a:off x="4922408" y="6836434"/>
                            <a:ext cx="81839" cy="96800"/>
                          </a:xfrm>
                          <a:custGeom>
                            <a:avLst/>
                            <a:gdLst/>
                            <a:ahLst/>
                            <a:cxnLst/>
                            <a:rect l="0" t="0" r="0" b="0"/>
                            <a:pathLst>
                              <a:path w="81839" h="96800">
                                <a:moveTo>
                                  <a:pt x="43117" y="0"/>
                                </a:moveTo>
                                <a:lnTo>
                                  <a:pt x="55436" y="32550"/>
                                </a:lnTo>
                                <a:cubicBezTo>
                                  <a:pt x="59842" y="42228"/>
                                  <a:pt x="65113" y="51029"/>
                                  <a:pt x="73914" y="56312"/>
                                </a:cubicBezTo>
                                <a:cubicBezTo>
                                  <a:pt x="75679" y="58077"/>
                                  <a:pt x="77432" y="59843"/>
                                  <a:pt x="78321" y="61595"/>
                                </a:cubicBezTo>
                                <a:cubicBezTo>
                                  <a:pt x="81839" y="70396"/>
                                  <a:pt x="70396" y="82715"/>
                                  <a:pt x="52794" y="89751"/>
                                </a:cubicBezTo>
                                <a:cubicBezTo>
                                  <a:pt x="35192" y="96800"/>
                                  <a:pt x="18479" y="94158"/>
                                  <a:pt x="14072" y="85357"/>
                                </a:cubicBezTo>
                                <a:cubicBezTo>
                                  <a:pt x="13195" y="82715"/>
                                  <a:pt x="13195" y="80950"/>
                                  <a:pt x="14072" y="78321"/>
                                </a:cubicBezTo>
                                <a:cubicBezTo>
                                  <a:pt x="17602" y="68631"/>
                                  <a:pt x="15837" y="58077"/>
                                  <a:pt x="12307" y="48400"/>
                                </a:cubicBezTo>
                                <a:lnTo>
                                  <a:pt x="0" y="15837"/>
                                </a:lnTo>
                                <a:lnTo>
                                  <a:pt x="43117"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469" name="Shape 1469"/>
                        <wps:cNvSpPr/>
                        <wps:spPr>
                          <a:xfrm>
                            <a:off x="5116888" y="7227803"/>
                            <a:ext cx="80963" cy="95266"/>
                          </a:xfrm>
                          <a:custGeom>
                            <a:avLst/>
                            <a:gdLst/>
                            <a:ahLst/>
                            <a:cxnLst/>
                            <a:rect l="0" t="0" r="0" b="0"/>
                            <a:pathLst>
                              <a:path w="80963" h="95266">
                                <a:moveTo>
                                  <a:pt x="53230" y="880"/>
                                </a:moveTo>
                                <a:cubicBezTo>
                                  <a:pt x="60049" y="1760"/>
                                  <a:pt x="65106" y="4620"/>
                                  <a:pt x="66866" y="9020"/>
                                </a:cubicBezTo>
                                <a:cubicBezTo>
                                  <a:pt x="67755" y="10785"/>
                                  <a:pt x="67755" y="13427"/>
                                  <a:pt x="66866" y="16056"/>
                                </a:cubicBezTo>
                                <a:cubicBezTo>
                                  <a:pt x="64224" y="25746"/>
                                  <a:pt x="65113" y="36300"/>
                                  <a:pt x="68631" y="45977"/>
                                </a:cubicBezTo>
                                <a:lnTo>
                                  <a:pt x="80963" y="78540"/>
                                </a:lnTo>
                                <a:lnTo>
                                  <a:pt x="37833" y="95266"/>
                                </a:lnTo>
                                <a:lnTo>
                                  <a:pt x="25514" y="62703"/>
                                </a:lnTo>
                                <a:cubicBezTo>
                                  <a:pt x="21997" y="53025"/>
                                  <a:pt x="15837" y="44224"/>
                                  <a:pt x="7036" y="38942"/>
                                </a:cubicBezTo>
                                <a:cubicBezTo>
                                  <a:pt x="5271" y="38065"/>
                                  <a:pt x="3518" y="36300"/>
                                  <a:pt x="2642" y="33671"/>
                                </a:cubicBezTo>
                                <a:cubicBezTo>
                                  <a:pt x="0" y="23981"/>
                                  <a:pt x="11430" y="11662"/>
                                  <a:pt x="29032" y="4626"/>
                                </a:cubicBezTo>
                                <a:cubicBezTo>
                                  <a:pt x="37833" y="1102"/>
                                  <a:pt x="46412" y="0"/>
                                  <a:pt x="53230" y="88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470" name="Shape 1470"/>
                        <wps:cNvSpPr/>
                        <wps:spPr>
                          <a:xfrm>
                            <a:off x="4922408" y="7227803"/>
                            <a:ext cx="81839" cy="94377"/>
                          </a:xfrm>
                          <a:custGeom>
                            <a:avLst/>
                            <a:gdLst/>
                            <a:ahLst/>
                            <a:cxnLst/>
                            <a:rect l="0" t="0" r="0" b="0"/>
                            <a:pathLst>
                              <a:path w="81839" h="94377">
                                <a:moveTo>
                                  <a:pt x="28485" y="880"/>
                                </a:moveTo>
                                <a:cubicBezTo>
                                  <a:pt x="35414" y="0"/>
                                  <a:pt x="43993" y="1102"/>
                                  <a:pt x="52794" y="4626"/>
                                </a:cubicBezTo>
                                <a:cubicBezTo>
                                  <a:pt x="70396" y="11662"/>
                                  <a:pt x="81839" y="23981"/>
                                  <a:pt x="78321" y="32782"/>
                                </a:cubicBezTo>
                                <a:cubicBezTo>
                                  <a:pt x="77432" y="34548"/>
                                  <a:pt x="75679" y="36300"/>
                                  <a:pt x="73914" y="38065"/>
                                </a:cubicBezTo>
                                <a:cubicBezTo>
                                  <a:pt x="65113" y="43349"/>
                                  <a:pt x="59842" y="52150"/>
                                  <a:pt x="55436" y="61827"/>
                                </a:cubicBezTo>
                                <a:lnTo>
                                  <a:pt x="43117" y="94377"/>
                                </a:lnTo>
                                <a:lnTo>
                                  <a:pt x="0" y="78540"/>
                                </a:lnTo>
                                <a:lnTo>
                                  <a:pt x="12307" y="45977"/>
                                </a:lnTo>
                                <a:cubicBezTo>
                                  <a:pt x="15837" y="36300"/>
                                  <a:pt x="17602" y="25746"/>
                                  <a:pt x="14072" y="16056"/>
                                </a:cubicBezTo>
                                <a:cubicBezTo>
                                  <a:pt x="13195" y="13427"/>
                                  <a:pt x="13195" y="11662"/>
                                  <a:pt x="14072" y="9020"/>
                                </a:cubicBezTo>
                                <a:cubicBezTo>
                                  <a:pt x="16275" y="4620"/>
                                  <a:pt x="21555" y="1760"/>
                                  <a:pt x="28485" y="88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490" name="Shape 1490"/>
                        <wps:cNvSpPr/>
                        <wps:spPr>
                          <a:xfrm>
                            <a:off x="6382455" y="4948128"/>
                            <a:ext cx="471284" cy="471272"/>
                          </a:xfrm>
                          <a:custGeom>
                            <a:avLst/>
                            <a:gdLst/>
                            <a:ahLst/>
                            <a:cxnLst/>
                            <a:rect l="0" t="0" r="0" b="0"/>
                            <a:pathLst>
                              <a:path w="471284" h="471272">
                                <a:moveTo>
                                  <a:pt x="235636" y="0"/>
                                </a:moveTo>
                                <a:cubicBezTo>
                                  <a:pt x="365773" y="0"/>
                                  <a:pt x="471284" y="105499"/>
                                  <a:pt x="471284" y="235636"/>
                                </a:cubicBezTo>
                                <a:cubicBezTo>
                                  <a:pt x="471284" y="365773"/>
                                  <a:pt x="365773" y="471272"/>
                                  <a:pt x="235636" y="471272"/>
                                </a:cubicBezTo>
                                <a:cubicBezTo>
                                  <a:pt x="105512" y="471272"/>
                                  <a:pt x="0" y="365773"/>
                                  <a:pt x="0" y="235636"/>
                                </a:cubicBezTo>
                                <a:cubicBezTo>
                                  <a:pt x="0" y="105499"/>
                                  <a:pt x="105512" y="0"/>
                                  <a:pt x="235636"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w:pict>
              <v:group w14:anchorId="3C4C6B48" id="Group 11014" o:spid="_x0000_s1026" style="width:483.6pt;height:450.9pt;mso-position-horizontal-relative:char;mso-position-vertical-relative:line" coordsize="78540,7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">
                <v:rect id="Rectangle 1381" o:spid="_x0000_s1027" style="position:absolute;left:19643;top:32948;width:37769;height:6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00wwAAAN0AAAAPAAAAZHJzL2Rvd25yZXYueG1sRE9Ni8Iw&#10;EL0L/ocwwt40dYW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cBFtNMMAAADdAAAADwAA&#10;AAAAAAAAAAAAAAAHAgAAZHJzL2Rvd25yZXYueG1sUEsFBgAAAAADAAMAtwAAAPcCAAAAAA==&#10;" filled="f" stroked="f">
                  <v:textbox inset="0,0,0,0">
                    <w:txbxContent>
                      <w:p w:rsidR="00093814" w:rsidRDefault="00093814" w:rsidP="00C873D5">
                        <w:pPr>
                          <w:jc w:val="center"/>
                        </w:pPr>
                        <w:r>
                          <w:rPr>
                            <w:rFonts w:ascii="Calibri" w:eastAsia="Calibri" w:hAnsi="Calibri" w:cs="Calibri"/>
                            <w:b/>
                            <w:color w:val="F2EFEC"/>
                            <w:spacing w:val="68"/>
                            <w:w w:val="118"/>
                            <w:sz w:val="68"/>
                          </w:rPr>
                          <w:t>BILLCOM</w:t>
                        </w:r>
                      </w:p>
                    </w:txbxContent>
                  </v:textbox>
                </v:rect>
                <v:shape id="Shape 1386" o:spid="_x0000_s1028" style="position:absolute;left:31416;top:55769;width:10233;height:3221;visibility:visible;mso-wrap-style:square;v-text-anchor:top" coordsize="1023252,32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" path="m60465,c354774,67361,669036,67831,963638,1422r59614,264390c857479,303200,686550,322149,515188,322149,341351,322149,168021,302654,,264199l60465,xe" fillcolor="#62ae9c" stroked="f" strokeweight="0">
                  <v:stroke miterlimit="83231f" joinstyle="miter"/>
                  <v:path arrowok="t" textboxrect="0,0,1023252,322149"/>
                </v:shape>
                <v:shape id="Shape 1387" o:spid="_x0000_s1029" style="position:absolute;left:49191;top:44830;width:8086;height:9168;visibility:visible;mso-wrap-style:square;v-text-anchor:top" coordsize="808596,916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" path="m564718,l808596,118237c659054,426631,437795,702780,168732,916825l,704723c237503,515785,432778,272084,564718,xe" fillcolor="#f08563" stroked="f" strokeweight="0">
                  <v:stroke miterlimit="83231f" joinstyle="miter"/>
                  <v:path arrowok="t" textboxrect="0,0,808596,916825"/>
                </v:shape>
                <v:shape id="Shape 1388" o:spid="_x0000_s1030" style="position:absolute;left:15827;top:44771;width:8068;height:9182;visibility:visible;mso-wrap-style:square;v-text-anchor:top" coordsize="806806,918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" path="m244246,c375323,272542,569862,516865,806806,706603l637400,918159c368973,703238,148565,426365,,117475l244246,xe" fillcolor="#d83356" stroked="f" strokeweight="0">
                  <v:stroke miterlimit="83231f" joinstyle="miter"/>
                  <v:path arrowok="t" textboxrect="0,0,806806,918159"/>
                </v:shape>
                <v:shape id="Shape 1389" o:spid="_x0000_s1031" style="position:absolute;left:54857;top:26007;width:4714;height:10033;visibility:visible;mso-wrap-style:square;v-text-anchor:top" coordsize="471386,100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" path="m244120,c394919,312674,471386,648487,471386,998093r,5245l200355,1002271r,-3645c200355,689585,132944,393395,,117754l244120,xe" fillcolor="#f8af51" stroked="f" strokeweight="0">
                  <v:stroke miterlimit="83231f" joinstyle="miter"/>
                  <v:path arrowok="t" textboxrect="0,0,471386,1003338"/>
                </v:shape>
                <v:shape id="Shape 1390" o:spid="_x0000_s1032" style="position:absolute;left:13565;top:25985;width:4723;height:9980;visibility:visible;mso-wrap-style:square;v-text-anchor:top" coordsize="472288,997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" path="m228283,l472288,117996c339077,393471,271361,689547,271031,997991l,997699c368,648145,77178,312471,228283,xe" fillcolor="#f2efec" stroked="f" strokeweight="0">
                  <v:stroke miterlimit="83231f" joinstyle="miter"/>
                  <v:path arrowok="t" textboxrect="0,0,472288,997991"/>
                </v:shape>
                <v:shape id="Shape 1391" o:spid="_x0000_s1033" style="position:absolute;left:41094;top:13559;width:9821;height:6565;visibility:visible;mso-wrap-style:square;v-text-anchor:top" coordsize="982155,65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" path="m60185,c394373,76098,713194,229896,982155,444767l812991,656527c575729,466992,294615,331356,,264262l60185,xe" fillcolor="#8c6a5c" stroked="f" strokeweight="0">
                  <v:stroke miterlimit="83231f" joinstyle="miter"/>
                  <v:path arrowok="t" textboxrect="0,0,982155,656527"/>
                </v:shape>
                <v:shape id="Shape 1392" o:spid="_x0000_s1034" style="position:absolute;left:22238;top:13554;width:9824;height:6558;visibility:visible;mso-wrap-style:square;v-text-anchor:top" coordsize="982383,65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" path="m922465,r59918,264325c687680,331127,406400,466496,168961,655815l,443890c269189,229273,588175,75768,922465,xe" fillcolor="#6eb361" stroked="f" strokeweight="0">
                  <v:stroke miterlimit="83231f" joinstyle="miter"/>
                  <v:path arrowok="t" textboxrect="0,0,982383,655815"/>
                </v:shape>
                <v:shape id="Shape 1393" o:spid="_x0000_s1035" style="position:absolute;left:41094;top:9173;width:27608;height:7029;visibility:visible;mso-wrap-style:square;v-text-anchor:top" coordsize="2760803,702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" path="m,702869l170002,,2760803,e" filled="f" strokecolor="#8c6a5c" strokeweight="1pt">
                  <v:stroke miterlimit="83231f" joinstyle="miter"/>
                  <v:path arrowok="t" textboxrect="0,0,2760803,702869"/>
                </v:shape>
                <v:rect id="Rectangle 1394" o:spid="_x0000_s1036" style="position:absolute;left:44730;top:6722;width:29032;height:2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hxxAAAAN0AAAAPAAAAZHJzL2Rvd25yZXYueG1sRE9La8JA&#10;EL4L/odlBG+6qYq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OW/WHHEAAAA3QAAAA8A&#10;AAAAAAAAAAAAAAAABwIAAGRycy9kb3ducmV2LnhtbFBLBQYAAAAAAwADALcAAAD4AgAAAAA=&#10;" filled="f" stroked="f">
                  <v:textbox inset="0,0,0,0">
                    <w:txbxContent>
                      <w:p w:rsidR="00093814" w:rsidRDefault="00093814" w:rsidP="004E5A72">
                        <w:r>
                          <w:rPr>
                            <w:rFonts w:ascii="Calibri" w:eastAsia="Calibri" w:hAnsi="Calibri" w:cs="Calibri"/>
                            <w:b/>
                            <w:color w:val="8C6A5C"/>
                            <w:spacing w:val="24"/>
                            <w:w w:val="123"/>
                          </w:rPr>
                          <w:t>ACCUEIL</w:t>
                        </w:r>
                        <w:r>
                          <w:rPr>
                            <w:rFonts w:ascii="Calibri" w:eastAsia="Calibri" w:hAnsi="Calibri" w:cs="Calibri"/>
                            <w:b/>
                            <w:color w:val="8C6A5C"/>
                            <w:spacing w:val="21"/>
                            <w:w w:val="123"/>
                          </w:rPr>
                          <w:t xml:space="preserve"> </w:t>
                        </w:r>
                        <w:r>
                          <w:rPr>
                            <w:rFonts w:ascii="Calibri" w:eastAsia="Calibri" w:hAnsi="Calibri" w:cs="Calibri"/>
                            <w:b/>
                            <w:color w:val="8C6A5C"/>
                            <w:spacing w:val="24"/>
                            <w:w w:val="123"/>
                          </w:rPr>
                          <w:t>ET</w:t>
                        </w:r>
                        <w:r>
                          <w:rPr>
                            <w:rFonts w:ascii="Calibri" w:eastAsia="Calibri" w:hAnsi="Calibri" w:cs="Calibri"/>
                            <w:b/>
                            <w:color w:val="8C6A5C"/>
                            <w:spacing w:val="21"/>
                            <w:w w:val="123"/>
                          </w:rPr>
                          <w:t xml:space="preserve"> </w:t>
                        </w:r>
                        <w:r>
                          <w:rPr>
                            <w:rFonts w:ascii="Calibri" w:eastAsia="Calibri" w:hAnsi="Calibri" w:cs="Calibri"/>
                            <w:b/>
                            <w:color w:val="8C6A5C"/>
                            <w:spacing w:val="24"/>
                            <w:w w:val="123"/>
                          </w:rPr>
                          <w:t>formation</w:t>
                        </w:r>
                      </w:p>
                    </w:txbxContent>
                  </v:textbox>
                </v:rect>
                <v:shape id="Shape 1395" o:spid="_x0000_s1037" style="position:absolute;left:54857;top:24916;width:18341;height:2268;visibility:visible;mso-wrap-style:square;v-text-anchor:top" coordsize="1834083,22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" path="m,226835l487629,,1834083,e" filled="f" strokecolor="#f8af51" strokeweight="1pt">
                  <v:stroke miterlimit="83231f" joinstyle="miter"/>
                  <v:path arrowok="t" textboxrect="0,0,1834083,226835"/>
                </v:shape>
                <v:shape id="Shape 1396" o:spid="_x0000_s1038" style="position:absolute;left:54838;top:44830;width:18070;height:1650;visibility:visible;mso-wrap-style:square;v-text-anchor:top" coordsize="1806994,16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" path="m,l340906,165074r1466088,e" filled="f" strokecolor="#f08563" strokeweight="1pt">
                  <v:stroke miterlimit="83231f" joinstyle="miter"/>
                  <v:path arrowok="t" textboxrect="0,0,1806994,165074"/>
                </v:shape>
                <v:shape id="Shape 1397" o:spid="_x0000_s1039" style="position:absolute;left:41053;top:55783;width:17834;height:7157;visibility:visible;mso-wrap-style:square;v-text-anchor:top" coordsize="1783461,71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" path="m,l155829,715670r1627632,e" filled="f" strokecolor="#62ae9c" strokeweight="1pt">
                  <v:stroke miterlimit="83231f" joinstyle="miter"/>
                  <v:path arrowok="t" textboxrect="0,0,1783461,715670"/>
                </v:shape>
                <v:shape id="Shape 1398" o:spid="_x0000_s1040" style="position:absolute;left:427;top:51837;width:23468;height:5798;visibility:visible;mso-wrap-style:square;v-text-anchor:top" coordsize="2346871,579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" path="m2346871,l1872996,579780,,579780e" filled="f" strokecolor="#d83356" strokeweight="1pt">
                  <v:stroke miterlimit="83231f" joinstyle="miter"/>
                  <v:path arrowok="t" textboxrect="0,0,2346871,579780"/>
                </v:shape>
                <v:shape id="Shape 1399" o:spid="_x0000_s1041" style="position:absolute;left:6766;top:9173;width:25296;height:7024;visibility:visible;mso-wrap-style:square;v-text-anchor:top" coordsize="2529573,70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" path="m2529573,702424l2383536,,,e" filled="f" strokecolor="#6eb361" strokeweight="1pt">
                  <v:stroke miterlimit="83231f" joinstyle="miter"/>
                  <v:path arrowok="t" textboxrect="0,0,2529573,702424"/>
                </v:shape>
                <v:shape id="Shape 1400" o:spid="_x0000_s1042" style="position:absolute;top:24916;width:18288;height:2249;visibility:visible;mso-wrap-style:square;v-text-anchor:top" coordsize="1828851,22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" path="m1828851,224968l1356563,,,e" filled="f" strokecolor="#f2efec" strokeweight="1pt">
                  <v:stroke miterlimit="83231f" joinstyle="miter"/>
                  <v:path arrowok="t" textboxrect="0,0,1828851,224968"/>
                </v:shape>
                <v:rect id="Rectangle 1401" o:spid="_x0000_s1043" style="position:absolute;left:58847;top:23063;width:19693;height:2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MLwgAAAN0AAAAPAAAAZHJzL2Rvd25yZXYueG1sRE9Li8Iw&#10;EL4L/ocwgjdNFRH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DdaKMLwgAAAN0AAAAPAAAA&#10;AAAAAAAAAAAAAAcCAABkcnMvZG93bnJldi54bWxQSwUGAAAAAAMAAwC3AAAA9gIAAAAA&#10;" filled="f" stroked="f">
                  <v:textbox inset="0,0,0,0">
                    <w:txbxContent>
                      <w:p w:rsidR="00093814" w:rsidRDefault="00093814" w:rsidP="004E5A72">
                        <w:r>
                          <w:rPr>
                            <w:rFonts w:ascii="Calibri" w:eastAsia="Calibri" w:hAnsi="Calibri" w:cs="Calibri"/>
                            <w:b/>
                            <w:color w:val="F8AF51"/>
                            <w:spacing w:val="22"/>
                            <w:w w:val="124"/>
                            <w:sz w:val="22"/>
                          </w:rPr>
                          <w:t>Etude du projet</w:t>
                        </w:r>
                      </w:p>
                    </w:txbxContent>
                  </v:textbox>
                </v:rect>
                <v:rect id="Rectangle 1402" o:spid="_x0000_s1044" style="position:absolute;left:59238;top:44614;width:18282;height:2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18wwAAAN0AAAAPAAAAZHJzL2Rvd25yZXYueG1sRE9Ni8Iw&#10;EL0L+x/CLHjTdGUR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Lbo9fMMAAADdAAAADwAA&#10;AAAAAAAAAAAAAAAHAgAAZHJzL2Rvd25yZXYueG1sUEsFBgAAAAADAAMAtwAAAPcCAAAAAA==&#10;" filled="f" stroked="f">
                  <v:textbox inset="0,0,0,0">
                    <w:txbxContent>
                      <w:p w:rsidR="00093814" w:rsidRDefault="00093814" w:rsidP="001407D6">
                        <w:pPr>
                          <w:jc w:val="center"/>
                        </w:pPr>
                        <w:r>
                          <w:rPr>
                            <w:rFonts w:ascii="Calibri" w:eastAsia="Calibri" w:hAnsi="Calibri" w:cs="Calibri"/>
                            <w:b/>
                            <w:color w:val="F08563"/>
                            <w:spacing w:val="22"/>
                            <w:w w:val="123"/>
                            <w:sz w:val="22"/>
                          </w:rPr>
                          <w:t>Conception</w:t>
                        </w:r>
                      </w:p>
                    </w:txbxContent>
                  </v:textbox>
                </v:rect>
                <v:rect id="Rectangle 1403" o:spid="_x0000_s1045" style="position:absolute;left:44928;top:60718;width:16603;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jnxQAAAN0AAAAPAAAAZHJzL2Rvd25yZXYueG1sRE9La8JA&#10;EL4X+h+WKXirm2op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BC9pjnxQAAAN0AAAAP&#10;AAAAAAAAAAAAAAAAAAcCAABkcnMvZG93bnJldi54bWxQSwUGAAAAAAMAAwC3AAAA+QIAAAAA&#10;" filled="f" stroked="f">
                  <v:textbox inset="0,0,0,0">
                    <w:txbxContent>
                      <w:p w:rsidR="00093814" w:rsidRDefault="00093814" w:rsidP="004E5A72">
                        <w:r>
                          <w:rPr>
                            <w:rFonts w:ascii="Calibri" w:eastAsia="Calibri" w:hAnsi="Calibri" w:cs="Calibri"/>
                            <w:b/>
                            <w:color w:val="62AE9C"/>
                            <w:w w:val="122"/>
                          </w:rPr>
                          <w:t>Développement</w:t>
                        </w:r>
                      </w:p>
                    </w:txbxContent>
                  </v:textbox>
                </v:rect>
                <v:rect id="Rectangle 1404" o:spid="_x0000_s1046" style="position:absolute;top:22933;width:20636;height:2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CTxAAAAN0AAAAPAAAAZHJzL2Rvd25yZXYueG1sRE9Na8JA&#10;EL0X/A/LCL01G0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M0fAJPEAAAA3QAAAA8A&#10;AAAAAAAAAAAAAAAABwIAAGRycy9kb3ducmV2LnhtbFBLBQYAAAAAAwADALcAAAD4AgAAAAA=&#10;" filled="f" stroked="f">
                  <v:textbox inset="0,0,0,0">
                    <w:txbxContent>
                      <w:p w:rsidR="00093814" w:rsidRDefault="00093814" w:rsidP="001407D6">
                        <w:pPr>
                          <w:jc w:val="center"/>
                        </w:pPr>
                        <w:r>
                          <w:rPr>
                            <w:rFonts w:ascii="Calibri" w:eastAsia="Calibri" w:hAnsi="Calibri" w:cs="Calibri"/>
                            <w:b/>
                            <w:color w:val="F2EFEC"/>
                            <w:spacing w:val="24"/>
                            <w:w w:val="124"/>
                          </w:rPr>
                          <w:t>Livraison</w:t>
                        </w:r>
                        <w:r>
                          <w:rPr>
                            <w:rFonts w:ascii="Calibri" w:eastAsia="Calibri" w:hAnsi="Calibri" w:cs="Calibri"/>
                            <w:b/>
                            <w:color w:val="F2EFEC"/>
                            <w:spacing w:val="27"/>
                            <w:w w:val="124"/>
                          </w:rPr>
                          <w:t xml:space="preserve"> </w:t>
                        </w:r>
                        <w:r>
                          <w:rPr>
                            <w:rFonts w:ascii="Calibri" w:eastAsia="Calibri" w:hAnsi="Calibri" w:cs="Calibri"/>
                            <w:b/>
                            <w:color w:val="F2EFEC"/>
                            <w:spacing w:val="24"/>
                            <w:w w:val="124"/>
                          </w:rPr>
                          <w:t>CARRIÈRE</w:t>
                        </w:r>
                      </w:p>
                    </w:txbxContent>
                  </v:textbox>
                </v:rect>
                <v:rect id="Rectangle 1405" o:spid="_x0000_s1047" style="position:absolute;left:1868;top:55560;width:17363;height:2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6UIxQAAAN0AAAAPAAAAZHJzL2Rvd25yZXYueG1sRE9La8JA&#10;EL4X+h+WKXirm4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CiU6UIxQAAAN0AAAAP&#10;AAAAAAAAAAAAAAAAAAcCAABkcnMvZG93bnJldi54bWxQSwUGAAAAAAMAAwC3AAAA+QIAAAAA&#10;" filled="f" stroked="f">
                  <v:textbox inset="0,0,0,0">
                    <w:txbxContent>
                      <w:p w:rsidR="00093814" w:rsidRDefault="00093814" w:rsidP="004E5A72">
                        <w:r>
                          <w:rPr>
                            <w:rFonts w:ascii="Calibri" w:eastAsia="Calibri" w:hAnsi="Calibri" w:cs="Calibri"/>
                            <w:b/>
                            <w:color w:val="D83356"/>
                            <w:spacing w:val="24"/>
                            <w:w w:val="119"/>
                          </w:rPr>
                          <w:t>déploiement</w:t>
                        </w:r>
                      </w:p>
                    </w:txbxContent>
                  </v:textbox>
                </v:rect>
                <v:rect id="Rectangle 1406" o:spid="_x0000_s1048" style="position:absolute;left:10202;top:6967;width:15977;height:2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Tt/xAAAAN0AAAAPAAAAZHJzL2Rvd25yZXYueG1sRE9Na8JA&#10;EL0X+h+WKfTWbFqK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FKBO3/EAAAA3QAAAA8A&#10;AAAAAAAAAAAAAAAABwIAAGRycy9kb3ducmV2LnhtbFBLBQYAAAAAAwADALcAAAD4AgAAAAA=&#10;" filled="f" stroked="f">
                  <v:textbox inset="0,0,0,0">
                    <w:txbxContent>
                      <w:p w:rsidR="00093814" w:rsidRDefault="00093814" w:rsidP="004E5A72">
                        <w:r>
                          <w:rPr>
                            <w:rFonts w:ascii="Calibri" w:eastAsia="Calibri" w:hAnsi="Calibri" w:cs="Calibri"/>
                            <w:b/>
                            <w:color w:val="6EB361"/>
                            <w:spacing w:val="24"/>
                            <w:w w:val="124"/>
                          </w:rPr>
                          <w:t>SOUTENANCEE</w:t>
                        </w:r>
                      </w:p>
                    </w:txbxContent>
                  </v:textbox>
                </v:rect>
                <v:shape id="Shape 1407" o:spid="_x0000_s1049" style="position:absolute;left:53741;top:1953;width:806;height:1052;visibility:visible;mso-wrap-style:square;v-text-anchor:top" coordsize="80594,10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" path="m41377,610v11684,533,21272,10223,21704,21920c63424,31725,58319,39751,50724,43663r5740,c69799,43663,80594,54470,80594,67793r,34340c80594,103810,79235,105169,77559,105169r-74524,c1359,105169,,103810,,102133l,67793c,54470,10795,43663,24130,43663r5741,c22517,39878,17501,32220,17501,23381,17501,10427,28296,,41377,610xe" fillcolor="#7abcc7" stroked="f" strokeweight="0">
                  <v:stroke miterlimit="83231f" joinstyle="miter"/>
                  <v:path arrowok="t" textboxrect="0,0,80594,105169"/>
                </v:shape>
                <v:shape id="Shape 1408" o:spid="_x0000_s1050" style="position:absolute;left:53033;top:956;width:4016;height:4834;visibility:visible;mso-wrap-style:square;v-text-anchor:top" coordsize="401574,483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" path="m7379,l75552,v4077,,7392,3315,7392,7379c82944,11468,79629,14770,75552,14770r-60782,l14770,468655r372034,l386804,272910v,-4089,3314,-7391,7391,-7391c398272,265519,401574,268821,401574,272910r,203137c401574,480123,398272,483426,394195,483426r-386816,c3302,483426,,480123,,476047l,7379c,3315,3302,,7379,xe" fillcolor="#8c6a5c" stroked="f" strokeweight="0">
                  <v:stroke miterlimit="83231f" joinstyle="miter"/>
                  <v:path arrowok="t" textboxrect="0,0,401574,483426"/>
                </v:shape>
                <v:shape id="Shape 1409" o:spid="_x0000_s1051" style="position:absolute;left:56219;top:956;width:830;height:931;visibility:visible;mso-wrap-style:square;v-text-anchor:top" coordsize="82944,93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" path="m7391,l75565,v4077,,7379,3315,7379,7379l82944,85750v,4090,-3302,7392,-7379,7392c71488,93142,68174,89840,68174,85750r,-70980l7391,14770c3315,14770,,11468,,7379,,3315,3315,,7391,xe" fillcolor="#8c6a5c" stroked="f" strokeweight="0">
                  <v:stroke miterlimit="83231f" joinstyle="miter"/>
                  <v:path arrowok="t" textboxrect="0,0,82944,93142"/>
                </v:shape>
                <v:shape id="Shape 1410" o:spid="_x0000_s1052" style="position:absolute;left:54041;width:1000;height:1476;visibility:visible;mso-wrap-style:square;v-text-anchor:top" coordsize="99943,147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" path="m99943,r,14757l88630,17047c78190,21471,70853,31825,70853,43865v,6362,2007,12395,5817,17462c78359,63562,78625,66560,77381,69061v-1257,2502,-3810,4090,-6604,4090l14770,73151r,59703l99943,132854r,14757l7391,147611c3315,147611,,144309,,140232l,65759c,61683,3315,58381,7391,58381r51131,c56909,53771,56083,48881,56083,43865v,-18145,11066,-33747,26805,-40414l99943,xe" fillcolor="#8c6a5c" stroked="f" strokeweight="0">
                  <v:stroke miterlimit="83231f" joinstyle="miter"/>
                  <v:path arrowok="t" textboxrect="0,0,99943,147611"/>
                </v:shape>
                <v:shape id="Shape 1411" o:spid="_x0000_s1053" style="position:absolute;left:55041;width:999;height:1476;visibility:visible;mso-wrap-style:square;v-text-anchor:top" coordsize="99942,1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" path="m6,c24187,,43859,19685,43859,43866v,5016,-825,9906,-2438,14516l92564,58382v4077,,7378,3302,7378,7379l99942,140233v,4077,-3301,7379,-7378,7379l,147612,,132855r85172,l85172,73152r-56007,c26371,73152,23819,71564,22561,69062v-1244,-2501,-977,-5499,712,-7734c27082,56261,29089,50229,29089,43866,29089,27813,16046,14757,6,14757r-6,1l,1,6,xe" fillcolor="#8c6a5c" stroked="f" strokeweight="0">
                  <v:stroke miterlimit="83231f" joinstyle="miter"/>
                  <v:path arrowok="t" textboxrect="0,0,99942,147612"/>
                </v:shape>
                <v:shape id="Shape 1412" o:spid="_x0000_s1054" style="position:absolute;left:53667;top:3507;width:1960;height:147;visibility:visible;mso-wrap-style:square;v-text-anchor:top" coordsize="195935,1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" path="m7379,l188557,v4077,,7378,3302,7378,7391c195935,11468,192634,14770,188557,14770r-181178,c3302,14770,,11468,,7391,,3302,3302,,7379,xe" fillcolor="#8c6a5c" stroked="f" strokeweight="0">
                  <v:stroke miterlimit="83231f" joinstyle="miter"/>
                  <v:path arrowok="t" textboxrect="0,0,195935,14770"/>
                </v:shape>
                <v:shape id="Shape 1413" o:spid="_x0000_s1055" style="position:absolute;left:53667;top:4083;width:2747;height:147;visibility:visible;mso-wrap-style:square;v-text-anchor:top" coordsize="274701,1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" path="m7379,l267322,v4077,,7379,3302,7379,7391c274701,11455,271399,14770,267322,14770r-259943,c3302,14770,,11455,,7391,,3302,3302,,7379,xe" fillcolor="#8c6a5c" stroked="f" strokeweight="0">
                  <v:stroke miterlimit="83231f" joinstyle="miter"/>
                  <v:path arrowok="t" textboxrect="0,0,274701,14770"/>
                </v:shape>
                <v:shape id="Shape 1414" o:spid="_x0000_s1056" style="position:absolute;left:53667;top:4659;width:2747;height:147;visibility:visible;mso-wrap-style:square;v-text-anchor:top" coordsize="274701,1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" path="m7379,l267322,v4077,,7379,3302,7379,7391c274701,11468,271399,14770,267322,14770r-259943,c3302,14770,,11468,,7391,,3302,3302,,7379,xe" fillcolor="#8c6a5c" stroked="f" strokeweight="0">
                  <v:stroke miterlimit="83231f" joinstyle="miter"/>
                  <v:path arrowok="t" textboxrect="0,0,274701,14770"/>
                </v:shape>
                <v:shape id="Shape 1415" o:spid="_x0000_s1057" style="position:absolute;left:55694;top:2956;width:468;height:1081;visibility:visible;mso-wrap-style:square;v-text-anchor:top" coordsize="46793,108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" path="m46793,r,20879l46177,21495r616,616l46793,43003,38811,35021,19977,88665,46793,79242r,15655l10350,107703v-787,279,-1625,419,-2438,419c5969,108122,4089,107372,2692,105950,673,103943,,100959,939,98292l28765,19057v13,-39,51,-89,64,-127c28968,18561,29146,18218,29337,17863v63,-102,114,-229,190,-343c29807,17075,30137,16669,30518,16275l46793,xe" fillcolor="#8c6a5c" stroked="f" strokeweight="0">
                  <v:stroke miterlimit="83231f" joinstyle="miter"/>
                  <v:path arrowok="t" textboxrect="0,0,46793,108122"/>
                </v:shape>
                <v:shape id="Shape 1416" o:spid="_x0000_s1058" style="position:absolute;left:56162;top:1321;width:1758;height:2584;visibility:visible;mso-wrap-style:square;v-text-anchor:top" coordsize="175831,258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" path="m160610,2883c163493,,168167,,171050,2883r4781,4780l175831,28543,165830,18542,144875,39497r30956,30956l175831,111344,45561,241605v-381,394,-800,724,-1245,1003c44215,242672,44088,242723,43973,242786v-342,190,-698,381,-1054,508c42869,243319,42830,243345,42780,243357l,258390,,242735r26816,-9423l,206496,,185605r40341,40341l175393,90894,134436,49936,,184372,,163493,160610,2883xe" fillcolor="#8c6a5c" stroked="f" strokeweight="0">
                  <v:stroke miterlimit="83231f" joinstyle="miter"/>
                  <v:path arrowok="t" textboxrect="0,0,175831,258390"/>
                </v:shape>
                <v:shape id="Shape 1417" o:spid="_x0000_s1059" style="position:absolute;left:57920;top:1397;width:495;height:1037;visibility:visible;mso-wrap-style:square;v-text-anchor:top" coordsize="49498,10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" path="m,l46628,46617v2870,2895,2870,7556,,10439l,103681,,62790,10001,72791,30956,51836,,20880,,xe" fillcolor="#8c6a5c" stroked="f" strokeweight="0">
                  <v:stroke miterlimit="83231f" joinstyle="miter"/>
                  <v:path arrowok="t" textboxrect="0,0,49498,103681"/>
                </v:shape>
                <v:shape id="Shape 1418" o:spid="_x0000_s1060" style="position:absolute;left:54886;top:2008;width:1528;height:1070;visibility:visible;mso-wrap-style:square;v-text-anchor:top" coordsize="152857,107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" path="m7391,l145478,v4077,,7379,3302,7379,7379l152857,47384v,4089,-3302,7391,-7379,7391c141401,54775,138087,51473,138087,47384r,-32627l14770,14757r,77547l88735,92304v4089,,7391,3302,7391,7378c96126,103759,92824,107074,88735,107074r-81344,c3315,107074,,103759,,99682l,7379c,3302,3315,,7391,xe" fillcolor="#8c6a5c" stroked="f" strokeweight="0">
                  <v:stroke miterlimit="83231f" joinstyle="miter"/>
                  <v:path arrowok="t" textboxrect="0,0,152857,107074"/>
                </v:shape>
                <v:shape id="Shape 1423" o:spid="_x0000_s1061" style="position:absolute;left:64725;top:17488;width:0;height:0;visibility:visible;mso-wrap-style:square;v-text-anchor:top" coordsize="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" path="m,l12,,4,3,,xe" fillcolor="#f7f4f3" stroked="f" strokeweight="0">
                  <v:stroke miterlimit="83231f" joinstyle="miter"/>
                  <v:path arrowok="t" textboxrect="0,0,12,3"/>
                </v:shape>
                <v:shape id="Shape 1429" o:spid="_x0000_s1062" style="position:absolute;left:64723;top:17257;width:647;height:834;visibility:visible;mso-wrap-style:square;v-text-anchor:top" coordsize="64630,83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" path="m18999,v4293,19202,19748,35662,45631,48374l17564,83477,,23368c,23368,20624,102,18999,xe" fillcolor="#fffefd" stroked="f" strokeweight="0">
                  <v:stroke miterlimit="83231f" joinstyle="miter"/>
                  <v:path arrowok="t" textboxrect="0,0,64630,83477"/>
                </v:shape>
                <v:shape id="Shape 1430" o:spid="_x0000_s1063" style="position:absolute;left:65370;top:17257;width:646;height:834;visibility:visible;mso-wrap-style:square;v-text-anchor:top" coordsize="64618,83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" path="m45631,r13,c44005,102,64618,23368,64618,23368l47066,83477,,48374c25882,35662,41339,19202,45631,xe" fillcolor="#fffefd" stroked="f" strokeweight="0">
                  <v:stroke miterlimit="83231f" joinstyle="miter"/>
                  <v:path arrowok="t" textboxrect="0,0,64618,83477"/>
                </v:shape>
                <v:shape id="Shape 1433" o:spid="_x0000_s1064" style="position:absolute;left:63362;top:16964;width:1104;height:1662;visibility:visible;mso-wrap-style:square;v-text-anchor:top" coordsize="110376,16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" path="m110376,r,13157l36818,30543v-1804,153,-13793,5042,-17565,8801c15494,43104,13145,48298,13145,54000v,37453,63,74867,63,112256l,166256,,54000c,44666,3810,36182,9957,30048,16104,23901,28931,17996,33909,17386r,13l110376,xe" fillcolor="#fffefd" stroked="f" strokeweight="0">
                  <v:stroke miterlimit="83231f" joinstyle="miter"/>
                  <v:path arrowok="t" textboxrect="0,0,110376,166256"/>
                </v:shape>
                <v:shape id="Shape 1448" o:spid="_x0000_s1065" style="position:absolute;left:48159;top:69411;width:977;height:810;visibility:visible;mso-wrap-style:square;v-text-anchor:top" coordsize="97688,80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" path="m16739,l49289,12319v9677,3518,20244,4407,29921,1765c81852,13208,84493,13208,86246,14084v8801,3518,11442,20232,4407,37834c83604,69520,71298,80963,61608,78321v-2642,-876,-4407,-2642,-5284,-4407c51054,65125,42240,58966,32576,55435l,43117,16739,xe" fillcolor="#fffefd" stroked="f" strokeweight="0">
                  <v:stroke miterlimit="83231f" joinstyle="miter"/>
                  <v:path arrowok="t" textboxrect="0,0,97688,80963"/>
                </v:shape>
                <v:shape id="Shape 1449" o:spid="_x0000_s1066" style="position:absolute;left:48168;top:71347;width:968;height:818;visibility:visible;mso-wrap-style:square;v-text-anchor:top" coordsize="96799,8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" path="m61595,3518c70409,,82715,11443,89764,29045v7035,17602,4394,34315,-4407,38722c82715,68643,80963,68643,78321,67767,68643,64236,58077,66001,48400,69532l15849,81838,,38722,32563,26403c42240,21996,51041,16726,56312,7924,58077,6159,59842,4407,61595,3518xe" fillcolor="#fffefd" stroked="f" strokeweight="0">
                  <v:stroke miterlimit="83231f" joinstyle="miter"/>
                  <v:path arrowok="t" textboxrect="0,0,96799,81838"/>
                </v:shape>
                <v:shape id="Shape 1455" o:spid="_x0000_s1067" style="position:absolute;left:52057;top:69411;width:977;height:810;visibility:visible;mso-wrap-style:square;v-text-anchor:top" coordsize="97688,80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" path="m80963,l97688,43117,65125,55435c55448,58966,46647,65125,41364,73914v-877,1765,-2642,3531,-5283,4407c26403,80963,14084,69520,7048,51918,,34316,2642,17602,11455,14084v1740,-876,4382,-876,7023,c28168,16726,38722,15837,48412,12319l80963,xe" fillcolor="#fffefd" stroked="f" strokeweight="0">
                  <v:stroke miterlimit="83231f" joinstyle="miter"/>
                  <v:path arrowok="t" textboxrect="0,0,97688,80963"/>
                </v:shape>
                <v:shape id="Shape 1456" o:spid="_x0000_s1068" style="position:absolute;left:52057;top:71347;width:968;height:818;visibility:visible;mso-wrap-style:square;v-text-anchor:top" coordsize="96799,8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" path="m35204,3518v1753,889,3518,2641,5283,4406c45771,16726,54559,21996,64249,26403l96799,38722,80963,81838,47536,68643c37846,65125,27292,63360,17602,66878v-2642,889,-4407,889,-7036,c2642,63360,,46647,7048,29045,14084,11443,26403,,35204,3518xe" fillcolor="#fffefd" stroked="f" strokeweight="0">
                  <v:stroke miterlimit="83231f" joinstyle="miter"/>
                  <v:path arrowok="t" textboxrect="0,0,96799,81838"/>
                </v:shape>
                <v:shape id="Shape 1462" o:spid="_x0000_s1069" style="position:absolute;left:51168;top:68355;width:810;height:977;visibility:visible;mso-wrap-style:square;v-text-anchor:top" coordsize="80963,97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" path="m37833,l80963,16726,68631,49289v-3518,9677,-4407,20231,-1765,29921c67755,81839,67755,84481,66866,86246,63348,95047,46634,97689,29032,90640,11430,83604,,71286,2642,61595v876,-2629,2629,-4394,4394,-5271c15837,51042,21997,42241,25514,32563l37833,xe" fillcolor="#fffefd" stroked="f" strokeweight="0">
                  <v:stroke miterlimit="83231f" joinstyle="miter"/>
                  <v:path arrowok="t" textboxrect="0,0,80963,97689"/>
                </v:shape>
                <v:shape id="Shape 1463" o:spid="_x0000_s1070" style="position:absolute;left:49224;top:68364;width:818;height:968;visibility:visible;mso-wrap-style:square;v-text-anchor:top" coordsize="81839,9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" path="m43117,l55436,32550v4406,9678,9677,18479,18478,23762c75679,58077,77432,59843,78321,61595v3518,8801,-7925,21120,-25527,28156c35192,96800,18479,94158,14072,85357v-877,-2642,-877,-4407,,-7036c17602,68631,15837,58077,12307,48400l,15837,43117,xe" fillcolor="#fffefd" stroked="f" strokeweight="0">
                  <v:stroke miterlimit="83231f" joinstyle="miter"/>
                  <v:path arrowok="t" textboxrect="0,0,81839,96800"/>
                </v:shape>
                <v:shape id="Shape 1469" o:spid="_x0000_s1071" style="position:absolute;left:51168;top:72278;width:810;height:952;visibility:visible;mso-wrap-style:square;v-text-anchor:top" coordsize="80963,95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" path="m53230,880v6819,880,11876,3740,13636,8140c67755,10785,67755,13427,66866,16056v-2642,9690,-1753,20244,1765,29921l80963,78540,37833,95266,25514,62703c21997,53025,15837,44224,7036,38942,5271,38065,3518,36300,2642,33671,,23981,11430,11662,29032,4626,37833,1102,46412,,53230,880xe" fillcolor="#fffefd" stroked="f" strokeweight="0">
                  <v:stroke miterlimit="83231f" joinstyle="miter"/>
                  <v:path arrowok="t" textboxrect="0,0,80963,95266"/>
                </v:shape>
                <v:shape id="Shape 1470" o:spid="_x0000_s1072" style="position:absolute;left:49224;top:72278;width:818;height:943;visibility:visible;mso-wrap-style:square;v-text-anchor:top" coordsize="81839,9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" path="m28485,880c35414,,43993,1102,52794,4626v17602,7036,29045,19355,25527,28156c77432,34548,75679,36300,73914,38065,65113,43349,59842,52150,55436,61827l43117,94377,,78540,12307,45977v3530,-9677,5295,-20231,1765,-29921c13195,13427,13195,11662,14072,9020,16275,4620,21555,1760,28485,880xe" fillcolor="#fffefd" stroked="f" strokeweight="0">
                  <v:stroke miterlimit="83231f" joinstyle="miter"/>
                  <v:path arrowok="t" textboxrect="0,0,81839,94377"/>
                </v:shape>
                <v:shape id="Shape 1490" o:spid="_x0000_s1073" style="position:absolute;left:63824;top:49481;width:4713;height:4713;visibility:visible;mso-wrap-style:square;v-text-anchor:top" coordsize="471284,47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" path="m235636,c365773,,471284,105499,471284,235636v,130137,-105511,235636,-235648,235636c105512,471272,,365773,,235636,,105499,105512,,235636,xe" fillcolor="#fffefd" stroked="f" strokeweight="0">
                  <v:stroke miterlimit="83231f" joinstyle="miter"/>
                  <v:path arrowok="t" textboxrect="0,0,471284,471272"/>
                </v:shape>
                <w10:anchorlock/>
              </v:group>
            </w:pict>
          </mc:Fallback>
        </mc:AlternateContent>
      </w:r>
    </w:p>
    <w:p w:rsidR="004E5A72" w:rsidRDefault="004E5A72" w:rsidP="00770604">
      <w:pPr>
        <w:pStyle w:val="StyleChap"/>
      </w:pPr>
    </w:p>
    <w:p w:rsidR="001407D6" w:rsidRDefault="001407D6" w:rsidP="00770604">
      <w:pPr>
        <w:pStyle w:val="StyleChap"/>
      </w:pPr>
    </w:p>
    <w:p w:rsidR="00C873D5" w:rsidRDefault="00C873D5" w:rsidP="00770604">
      <w:pPr>
        <w:pStyle w:val="StyleChap"/>
      </w:pPr>
    </w:p>
    <w:p w:rsidR="00C873D5" w:rsidRPr="00C873D5" w:rsidRDefault="00C873D5" w:rsidP="00770604">
      <w:pPr>
        <w:pStyle w:val="StyleChap"/>
      </w:pPr>
    </w:p>
    <w:p w:rsidR="00C873D5" w:rsidRDefault="00770604" w:rsidP="00770604">
      <w:pPr>
        <w:pStyle w:val="StyleNiveau1"/>
        <w:numPr>
          <w:ilvl w:val="0"/>
          <w:numId w:val="0"/>
        </w:numPr>
        <w:ind w:left="360" w:hanging="360"/>
      </w:pPr>
      <w:bookmarkStart w:id="1" w:name="_Toc69308620"/>
      <w:r>
        <w:t>1</w:t>
      </w:r>
      <w:r w:rsidRPr="00770604">
        <w:t xml:space="preserve">. </w:t>
      </w:r>
      <w:r w:rsidR="00C873D5" w:rsidRPr="00770604">
        <w:t xml:space="preserve">Présentation de </w:t>
      </w:r>
      <w:r w:rsidR="00A414D8">
        <w:t>Projet</w:t>
      </w:r>
      <w:bookmarkEnd w:id="1"/>
    </w:p>
    <w:p w:rsidR="00770604" w:rsidRDefault="00770604" w:rsidP="00770604">
      <w:pPr>
        <w:pStyle w:val="StyleNiveau1"/>
        <w:numPr>
          <w:ilvl w:val="0"/>
          <w:numId w:val="0"/>
        </w:numPr>
        <w:ind w:left="360" w:hanging="360"/>
      </w:pPr>
      <w:bookmarkStart w:id="2" w:name="_Toc69308621"/>
      <w:r>
        <w:t>1.1 Présentation de l’entreprise</w:t>
      </w:r>
      <w:bookmarkEnd w:id="2"/>
      <w:r>
        <w:t xml:space="preserve"> </w:t>
      </w:r>
    </w:p>
    <w:p w:rsidR="002B2346" w:rsidRDefault="00770604" w:rsidP="00DC5C80">
      <w:pPr>
        <w:pStyle w:val="StyleParagraphe"/>
      </w:pPr>
      <w:r w:rsidRPr="00DC5C80">
        <w:t>Billcom Consuting a été créé en 2007, spécialisée dans les domaines de</w:t>
      </w:r>
      <w:r w:rsidR="00DC5C80">
        <w:t> :</w:t>
      </w:r>
    </w:p>
    <w:p w:rsidR="0054422C" w:rsidRDefault="00770604" w:rsidP="0054422C">
      <w:pPr>
        <w:pStyle w:val="StyleParagraphe"/>
        <w:numPr>
          <w:ilvl w:val="0"/>
          <w:numId w:val="20"/>
        </w:numPr>
      </w:pPr>
      <w:r w:rsidRPr="00DC5C80">
        <w:t>Gestion de la relation client (CRM),</w:t>
      </w:r>
      <w:r w:rsidR="00DC5C80">
        <w:t xml:space="preserve"> </w:t>
      </w:r>
    </w:p>
    <w:p w:rsidR="0054422C" w:rsidRDefault="00770604" w:rsidP="0054422C">
      <w:pPr>
        <w:pStyle w:val="StyleParagraphe"/>
        <w:numPr>
          <w:ilvl w:val="0"/>
          <w:numId w:val="20"/>
        </w:numPr>
      </w:pPr>
      <w:r w:rsidRPr="00DC5C80">
        <w:t>Services à la clientèle et systèmes de facturation (CCBS</w:t>
      </w:r>
      <w:r w:rsidR="00DC5C80" w:rsidRPr="00DC5C80">
        <w:t xml:space="preserve">), </w:t>
      </w:r>
    </w:p>
    <w:p w:rsidR="0054422C" w:rsidRDefault="00DC5C80" w:rsidP="0054422C">
      <w:pPr>
        <w:pStyle w:val="StyleParagraphe"/>
        <w:numPr>
          <w:ilvl w:val="0"/>
          <w:numId w:val="20"/>
        </w:numPr>
      </w:pPr>
      <w:r w:rsidRPr="00DC5C80">
        <w:t>Approvisionnement</w:t>
      </w:r>
      <w:r w:rsidR="00770604" w:rsidRPr="00DC5C80">
        <w:t xml:space="preserve"> et médiation</w:t>
      </w:r>
      <w:r w:rsidRPr="00DC5C80">
        <w:t xml:space="preserve">, </w:t>
      </w:r>
    </w:p>
    <w:p w:rsidR="00770604" w:rsidRDefault="00770604" w:rsidP="0054422C">
      <w:pPr>
        <w:pStyle w:val="StyleParagraphe"/>
        <w:numPr>
          <w:ilvl w:val="0"/>
          <w:numId w:val="20"/>
        </w:numPr>
      </w:pPr>
      <w:r w:rsidRPr="00DC5C80">
        <w:t>Gestion des interconnexions et des fraudes</w:t>
      </w:r>
      <w:r w:rsidR="00DC5C80">
        <w:t>.</w:t>
      </w:r>
    </w:p>
    <w:p w:rsidR="00DC5C80" w:rsidRPr="00DC5C80" w:rsidRDefault="00C2212F" w:rsidP="00DC5C80">
      <w:pPr>
        <w:pStyle w:val="StyleParagraphe"/>
      </w:pPr>
      <w:r>
        <w:rPr>
          <w:rFonts w:ascii="latoregular" w:hAnsi="latoregular"/>
          <w:color w:val="000000"/>
          <w:sz w:val="21"/>
          <w:szCs w:val="21"/>
          <w:shd w:val="clear" w:color="auto" w:fill="FFFFFF"/>
        </w:rPr>
        <w:t xml:space="preserve"> Billcom Consulting travaille avec les principaux intégrateurs de systèmes, les aident à fournir des systèmes de pointe à leurs clients. Elle </w:t>
      </w:r>
      <w:r w:rsidR="0054422C">
        <w:rPr>
          <w:rFonts w:ascii="latoregular" w:hAnsi="latoregular"/>
          <w:color w:val="000000"/>
          <w:sz w:val="21"/>
          <w:szCs w:val="21"/>
          <w:shd w:val="clear" w:color="auto" w:fill="FFFFFF"/>
        </w:rPr>
        <w:t>a une</w:t>
      </w:r>
      <w:r>
        <w:rPr>
          <w:rFonts w:ascii="latoregular" w:hAnsi="latoregular"/>
          <w:color w:val="000000"/>
          <w:sz w:val="21"/>
          <w:szCs w:val="21"/>
          <w:shd w:val="clear" w:color="auto" w:fill="FFFFFF"/>
        </w:rPr>
        <w:t xml:space="preserve"> expérience éprouvée dans l'intégration de divers systèmes et produits bien connus, offrant une grande flexibilité basée sur des normes et réduisant les coûts totaux du projet.</w:t>
      </w:r>
    </w:p>
    <w:p w:rsidR="00C873D5" w:rsidRPr="00C2212F" w:rsidRDefault="00C2212F" w:rsidP="00C2212F">
      <w:pPr>
        <w:pStyle w:val="StyleParagraphe"/>
      </w:pPr>
      <w:r w:rsidRPr="00C2212F">
        <w:t xml:space="preserve">Le site officiel de Billcom Consulting a comme adresse </w:t>
      </w:r>
      <w:r>
        <w:t>web : billcom-consulting.com</w:t>
      </w:r>
    </w:p>
    <w:p w:rsidR="00C873D5" w:rsidRDefault="00C2212F" w:rsidP="00C2212F">
      <w:pPr>
        <w:pStyle w:val="StyleParagraphe"/>
      </w:pPr>
      <w:r>
        <w:t xml:space="preserve">Son sigle est : </w:t>
      </w:r>
    </w:p>
    <w:p w:rsidR="00C2212F" w:rsidRDefault="00C2212F" w:rsidP="00C2212F">
      <w:pPr>
        <w:pStyle w:val="StyleParagraphe"/>
        <w:jc w:val="center"/>
      </w:pPr>
      <w:r w:rsidRPr="00C2212F">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65405</wp:posOffset>
            </wp:positionV>
            <wp:extent cx="2671445" cy="1143000"/>
            <wp:effectExtent l="0" t="0" r="0" b="0"/>
            <wp:wrapSquare wrapText="bothSides"/>
            <wp:docPr id="12" name="Picture 12" descr="C:\Users\pc\Desktop\Info\PF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Info\PFE\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1445" cy="1143000"/>
                    </a:xfrm>
                    <a:prstGeom prst="rect">
                      <a:avLst/>
                    </a:prstGeom>
                    <a:noFill/>
                    <a:ln>
                      <a:noFill/>
                    </a:ln>
                  </pic:spPr>
                </pic:pic>
              </a:graphicData>
            </a:graphic>
          </wp:anchor>
        </w:drawing>
      </w:r>
    </w:p>
    <w:p w:rsidR="00C873D5" w:rsidRDefault="00C873D5" w:rsidP="00770604">
      <w:pPr>
        <w:pStyle w:val="StyleChap"/>
      </w:pPr>
    </w:p>
    <w:p w:rsidR="00C873D5" w:rsidRDefault="00C873D5" w:rsidP="00770604">
      <w:pPr>
        <w:pStyle w:val="StyleChap"/>
      </w:pPr>
    </w:p>
    <w:p w:rsidR="00526456" w:rsidRDefault="00C2212F" w:rsidP="00D3590B">
      <w:pPr>
        <w:pStyle w:val="StyleNiveau2"/>
        <w:numPr>
          <w:ilvl w:val="0"/>
          <w:numId w:val="0"/>
        </w:numPr>
        <w:ind w:left="567" w:hanging="567"/>
      </w:pPr>
      <w:bookmarkStart w:id="3" w:name="_Toc69308622"/>
      <w:r>
        <w:t xml:space="preserve">1.2. </w:t>
      </w:r>
      <w:r w:rsidR="00581DDF">
        <w:t>Problématique</w:t>
      </w:r>
      <w:bookmarkEnd w:id="3"/>
      <w:r w:rsidR="00581DDF">
        <w:t xml:space="preserve"> </w:t>
      </w:r>
    </w:p>
    <w:p w:rsidR="00A37EA5" w:rsidRDefault="00E76932" w:rsidP="00A37EA5">
      <w:pPr>
        <w:pStyle w:val="StyleParagraphe"/>
      </w:pPr>
      <w:r w:rsidRPr="006B4FDA">
        <w:t>Vu la situation sanitaire du pays</w:t>
      </w:r>
      <w:r w:rsidR="006B4FDA">
        <w:t xml:space="preserve"> à cause du covid-19</w:t>
      </w:r>
      <w:r w:rsidRPr="006B4FDA">
        <w:t xml:space="preserve">, les entreprises </w:t>
      </w:r>
      <w:r w:rsidR="006B4FDA">
        <w:t>sont parfois obligées de</w:t>
      </w:r>
      <w:r w:rsidR="006B4FDA" w:rsidRPr="006B4FDA">
        <w:t xml:space="preserve"> travail</w:t>
      </w:r>
      <w:r w:rsidR="006B4FDA">
        <w:t>ler</w:t>
      </w:r>
      <w:r w:rsidR="006B4FDA" w:rsidRPr="006B4FDA">
        <w:t xml:space="preserve"> à distance</w:t>
      </w:r>
      <w:r w:rsidR="006B4FDA">
        <w:t xml:space="preserve">, cette solution peut présenter une complexité administrative </w:t>
      </w:r>
      <w:r w:rsidR="00A37EA5">
        <w:t xml:space="preserve">et peut amener l’entreprise face à des réels problèmes tel que : </w:t>
      </w:r>
    </w:p>
    <w:p w:rsidR="00926F4E" w:rsidRDefault="00926F4E" w:rsidP="00926F4E">
      <w:pPr>
        <w:pStyle w:val="StyleParagraphe"/>
      </w:pPr>
      <w:r>
        <w:t xml:space="preserve">Ce traitement nécessite un environnement spécifique et une prise en compte de plusieurs contraintes afin de les rendre de qualité. </w:t>
      </w:r>
    </w:p>
    <w:p w:rsidR="00926F4E" w:rsidRDefault="00926F4E" w:rsidP="00A37EA5">
      <w:pPr>
        <w:pStyle w:val="StyleParagraphe"/>
      </w:pPr>
      <w:bookmarkStart w:id="4" w:name="_GoBack"/>
      <w:bookmarkEnd w:id="4"/>
    </w:p>
    <w:p w:rsidR="00A37EA5" w:rsidRDefault="00A37EA5" w:rsidP="0005737B">
      <w:pPr>
        <w:pStyle w:val="StyleParagraphe"/>
        <w:numPr>
          <w:ilvl w:val="0"/>
          <w:numId w:val="4"/>
        </w:numPr>
        <w:rPr>
          <w:b/>
        </w:rPr>
      </w:pPr>
      <w:r w:rsidRPr="00A37EA5">
        <w:rPr>
          <w:b/>
        </w:rPr>
        <w:t xml:space="preserve">Difficulté de management </w:t>
      </w:r>
    </w:p>
    <w:p w:rsidR="00A37EA5" w:rsidRPr="00A37EA5" w:rsidRDefault="00A37EA5" w:rsidP="00A37EA5">
      <w:pPr>
        <w:pStyle w:val="StyleParagraphe"/>
      </w:pPr>
      <w:r w:rsidRPr="00A37EA5">
        <w:t>La distance peut être un frein à la communication. C’est pour cette r</w:t>
      </w:r>
      <w:r w:rsidR="0054422C">
        <w:t>aison,</w:t>
      </w:r>
      <w:r w:rsidRPr="00A37EA5">
        <w:t xml:space="preserve"> le manager doit mettre en place certaines techniques afin que tout se passe au mieux.</w:t>
      </w:r>
    </w:p>
    <w:p w:rsidR="00A37EA5" w:rsidRDefault="00A37EA5" w:rsidP="0005737B">
      <w:pPr>
        <w:pStyle w:val="StyleParagraphe"/>
        <w:numPr>
          <w:ilvl w:val="0"/>
          <w:numId w:val="4"/>
        </w:numPr>
        <w:rPr>
          <w:b/>
        </w:rPr>
      </w:pPr>
      <w:r w:rsidRPr="00A37EA5">
        <w:rPr>
          <w:b/>
        </w:rPr>
        <w:lastRenderedPageBreak/>
        <w:t>Sécurité des informations</w:t>
      </w:r>
    </w:p>
    <w:p w:rsidR="00A414D8" w:rsidRPr="005346C6" w:rsidRDefault="00A37EA5" w:rsidP="005346C6">
      <w:pPr>
        <w:pStyle w:val="StyleParagraphe"/>
      </w:pPr>
      <w:r w:rsidRPr="00A37EA5">
        <w:t>Le télétravail pose un problème de sécurité pour les entreprises.</w:t>
      </w:r>
      <w:r w:rsidR="00CB4952">
        <w:t xml:space="preserve"> L’équipe de travail doit échanger les documents confidentiels de l’entreprise en toute sécurité.</w:t>
      </w:r>
    </w:p>
    <w:p w:rsidR="005346C6" w:rsidRPr="005346C6" w:rsidRDefault="005346C6" w:rsidP="0005737B">
      <w:pPr>
        <w:pStyle w:val="StyleParagraphe"/>
        <w:numPr>
          <w:ilvl w:val="0"/>
          <w:numId w:val="4"/>
        </w:numPr>
        <w:rPr>
          <w:b/>
        </w:rPr>
      </w:pPr>
      <w:r w:rsidRPr="005346C6">
        <w:rPr>
          <w:b/>
        </w:rPr>
        <w:t>Besoin d’un suivi automatique :</w:t>
      </w:r>
    </w:p>
    <w:p w:rsidR="00E76932" w:rsidRDefault="005346C6" w:rsidP="00526456">
      <w:pPr>
        <w:pStyle w:val="StyleParagraphe"/>
      </w:pPr>
      <w:r>
        <w:t xml:space="preserve">Le manager aura besoin des statistiques des personnes présentes, du travail effectué et de l’avancement de chaque équipe. </w:t>
      </w:r>
    </w:p>
    <w:p w:rsidR="005346C6" w:rsidRPr="005346C6" w:rsidRDefault="005346C6" w:rsidP="0005737B">
      <w:pPr>
        <w:pStyle w:val="StyleParagraphe"/>
        <w:numPr>
          <w:ilvl w:val="0"/>
          <w:numId w:val="4"/>
        </w:numPr>
        <w:rPr>
          <w:b/>
        </w:rPr>
      </w:pPr>
      <w:r>
        <w:rPr>
          <w:b/>
        </w:rPr>
        <w:t>Coût élevé </w:t>
      </w:r>
    </w:p>
    <w:p w:rsidR="005346C6" w:rsidRDefault="005346C6" w:rsidP="005346C6">
      <w:pPr>
        <w:pStyle w:val="StyleParagraphe"/>
      </w:pPr>
      <w:r>
        <w:t>Les outils existants sur le marché sont coûteux et ne répondent pas aux besoins exacts de la société.</w:t>
      </w:r>
    </w:p>
    <w:p w:rsidR="005346C6" w:rsidRDefault="005346C6" w:rsidP="00526456">
      <w:pPr>
        <w:pStyle w:val="StyleParagraphe"/>
      </w:pPr>
      <w:r w:rsidRPr="005346C6">
        <w:t>Suite aux problèm</w:t>
      </w:r>
      <w:r w:rsidR="003358FA">
        <w:t>es cités précédemment, Billcom C</w:t>
      </w:r>
      <w:r w:rsidRPr="005346C6">
        <w:t xml:space="preserve">onsulting a opté à concevoir une application de Gestion travail à distance. Le projet </w:t>
      </w:r>
      <w:r w:rsidR="003358FA">
        <w:t xml:space="preserve">sera réalisé dans une période </w:t>
      </w:r>
      <w:r w:rsidRPr="005346C6">
        <w:t>de six mois au sein de la société de Billcom</w:t>
      </w:r>
      <w:r w:rsidR="003358FA">
        <w:t xml:space="preserve"> Consulting</w:t>
      </w:r>
      <w:r w:rsidRPr="005346C6">
        <w:t>.</w:t>
      </w:r>
    </w:p>
    <w:p w:rsidR="0061474D" w:rsidRPr="009538B1" w:rsidRDefault="0061474D" w:rsidP="009538B1">
      <w:pPr>
        <w:pStyle w:val="StyleNiveau2"/>
        <w:numPr>
          <w:ilvl w:val="0"/>
          <w:numId w:val="0"/>
        </w:numPr>
      </w:pPr>
      <w:bookmarkStart w:id="5" w:name="_Toc69308623"/>
      <w:r>
        <w:t>1.3. Étude</w:t>
      </w:r>
      <w:bookmarkStart w:id="6" w:name="_Toc32326532"/>
      <w:r>
        <w:t xml:space="preserve"> et critique de l’existant</w:t>
      </w:r>
      <w:bookmarkEnd w:id="5"/>
      <w:bookmarkEnd w:id="6"/>
    </w:p>
    <w:p w:rsidR="0061474D" w:rsidRDefault="0061474D" w:rsidP="0061474D">
      <w:pPr>
        <w:pStyle w:val="StyleParagraphe"/>
      </w:pPr>
      <w:r>
        <w:t xml:space="preserve">Il existe </w:t>
      </w:r>
      <w:r w:rsidR="009538B1">
        <w:t>plusieurs outils pratiques pour le télétravail tel que trello, Asana, Slack, Zoom, mais a</w:t>
      </w:r>
      <w:r>
        <w:t xml:space="preserve">ucune solution ne répond à tous nos </w:t>
      </w:r>
      <w:r w:rsidR="009538B1">
        <w:t>besoins, Donc</w:t>
      </w:r>
      <w:r>
        <w:t xml:space="preserve"> il est nécessaire de concevoir un</w:t>
      </w:r>
      <w:r w:rsidR="009538B1">
        <w:t>e application dédiée à la société.</w:t>
      </w:r>
    </w:p>
    <w:p w:rsidR="0061474D" w:rsidRDefault="009538B1" w:rsidP="009538B1">
      <w:pPr>
        <w:pStyle w:val="StyleNiveau2"/>
        <w:numPr>
          <w:ilvl w:val="0"/>
          <w:numId w:val="0"/>
        </w:numPr>
        <w:ind w:left="567" w:hanging="567"/>
      </w:pPr>
      <w:bookmarkStart w:id="7" w:name="_Toc32326533"/>
      <w:bookmarkStart w:id="8" w:name="_Toc69308624"/>
      <w:r>
        <w:t xml:space="preserve">1.4. </w:t>
      </w:r>
      <w:r w:rsidR="0061474D">
        <w:t>Solution proposée</w:t>
      </w:r>
      <w:bookmarkEnd w:id="7"/>
      <w:bookmarkEnd w:id="8"/>
    </w:p>
    <w:p w:rsidR="00406A70" w:rsidRDefault="009538B1" w:rsidP="00E76932">
      <w:pPr>
        <w:pStyle w:val="StyleParagraphe"/>
      </w:pPr>
      <w:r>
        <w:t>Pour remédier aux problèmes citées auparavant, nous</w:t>
      </w:r>
      <w:r w:rsidR="00E76932">
        <w:t xml:space="preserve"> allons concevoir et développer une plateforme de gestion du travail à distance. Il s’agit d’un espace pour toute l’équipe de travail</w:t>
      </w:r>
      <w:r w:rsidR="00406A70">
        <w:t>.</w:t>
      </w:r>
    </w:p>
    <w:p w:rsidR="00406A70" w:rsidRDefault="00406A70" w:rsidP="0005737B">
      <w:pPr>
        <w:pStyle w:val="StyleParagraphe"/>
        <w:numPr>
          <w:ilvl w:val="0"/>
          <w:numId w:val="4"/>
        </w:numPr>
      </w:pPr>
      <w:r>
        <w:t xml:space="preserve">Chaque équipe aura l’accès à des espaces bien spécifiques. </w:t>
      </w:r>
    </w:p>
    <w:p w:rsidR="00406A70" w:rsidRDefault="00406A70" w:rsidP="0005737B">
      <w:pPr>
        <w:pStyle w:val="StyleParagraphe"/>
        <w:numPr>
          <w:ilvl w:val="0"/>
          <w:numId w:val="4"/>
        </w:numPr>
      </w:pPr>
      <w:r>
        <w:t>I</w:t>
      </w:r>
      <w:r w:rsidR="00E76932">
        <w:t>l va faciliter la communication</w:t>
      </w:r>
      <w:r>
        <w:t xml:space="preserve"> en mettant en place   une messagerie privée,</w:t>
      </w:r>
    </w:p>
    <w:p w:rsidR="002B2346" w:rsidRDefault="00406A70" w:rsidP="0005737B">
      <w:pPr>
        <w:pStyle w:val="StyleParagraphe"/>
        <w:numPr>
          <w:ilvl w:val="0"/>
          <w:numId w:val="4"/>
        </w:numPr>
      </w:pPr>
      <w:r>
        <w:t xml:space="preserve">Chaque équipe  </w:t>
      </w:r>
      <w:r w:rsidR="00E76932">
        <w:t xml:space="preserve"> la gestion des tâches entre les membres de l’équipe, </w:t>
      </w:r>
    </w:p>
    <w:p w:rsidR="002B2346" w:rsidRDefault="002B2346" w:rsidP="0005737B">
      <w:pPr>
        <w:pStyle w:val="StyleParagraphe"/>
        <w:numPr>
          <w:ilvl w:val="0"/>
          <w:numId w:val="4"/>
        </w:numPr>
      </w:pPr>
      <w:r>
        <w:t>Les projets vont être crées sous forme d’un tableau</w:t>
      </w:r>
      <w:r w:rsidR="00E76932">
        <w:t xml:space="preserve">, en calendrier. </w:t>
      </w:r>
    </w:p>
    <w:p w:rsidR="002B2346" w:rsidRDefault="002B2346" w:rsidP="0005737B">
      <w:pPr>
        <w:pStyle w:val="StyleParagraphe"/>
        <w:numPr>
          <w:ilvl w:val="0"/>
          <w:numId w:val="4"/>
        </w:numPr>
      </w:pPr>
      <w:r>
        <w:t>U</w:t>
      </w:r>
      <w:r w:rsidR="00E76932">
        <w:t>n système de notification par e-mail en temps</w:t>
      </w:r>
      <w:r w:rsidR="00406A70">
        <w:t xml:space="preserve"> réel</w:t>
      </w:r>
      <w:r>
        <w:t xml:space="preserve"> va être mis en place.</w:t>
      </w:r>
    </w:p>
    <w:p w:rsidR="00E76932" w:rsidRDefault="002B2346" w:rsidP="0005737B">
      <w:pPr>
        <w:pStyle w:val="StyleParagraphe"/>
        <w:numPr>
          <w:ilvl w:val="0"/>
          <w:numId w:val="4"/>
        </w:numPr>
      </w:pPr>
      <w:r>
        <w:t>Une gestion</w:t>
      </w:r>
      <w:r w:rsidR="00406A70">
        <w:t xml:space="preserve"> des statistiques et des historiques de travail</w:t>
      </w:r>
      <w:r>
        <w:t xml:space="preserve"> va être implémenté</w:t>
      </w:r>
      <w:r w:rsidR="00406A70">
        <w:t>.</w:t>
      </w:r>
    </w:p>
    <w:p w:rsidR="00C873D5" w:rsidRDefault="002B2346" w:rsidP="002B2346">
      <w:pPr>
        <w:pStyle w:val="StyleNiveau2"/>
        <w:numPr>
          <w:ilvl w:val="0"/>
          <w:numId w:val="0"/>
        </w:numPr>
        <w:ind w:left="567" w:hanging="567"/>
      </w:pPr>
      <w:bookmarkStart w:id="9" w:name="_Toc69308625"/>
      <w:r>
        <w:t>1.5. Cibles de projet</w:t>
      </w:r>
      <w:bookmarkEnd w:id="9"/>
      <w:r>
        <w:t xml:space="preserve"> </w:t>
      </w:r>
    </w:p>
    <w:p w:rsidR="002B2346" w:rsidRDefault="002B2346" w:rsidP="003358FA">
      <w:pPr>
        <w:pStyle w:val="StyleParagraphe"/>
        <w:numPr>
          <w:ilvl w:val="0"/>
          <w:numId w:val="9"/>
        </w:numPr>
      </w:pPr>
      <w:r>
        <w:t xml:space="preserve">Equipe de la </w:t>
      </w:r>
      <w:r w:rsidR="00A414D8">
        <w:t>société</w:t>
      </w:r>
      <w:r>
        <w:t xml:space="preserve"> Billcom Consulting</w:t>
      </w:r>
    </w:p>
    <w:p w:rsidR="00C873D5" w:rsidRDefault="00C873D5" w:rsidP="00770604">
      <w:pPr>
        <w:pStyle w:val="StyleChap"/>
      </w:pPr>
    </w:p>
    <w:p w:rsidR="00C873D5" w:rsidRDefault="00C873D5" w:rsidP="00770604">
      <w:pPr>
        <w:pStyle w:val="StyleChap"/>
      </w:pPr>
    </w:p>
    <w:p w:rsidR="00BF70DA" w:rsidRDefault="00A414D8" w:rsidP="00A414D8">
      <w:pPr>
        <w:pStyle w:val="StyleNiveau1"/>
        <w:numPr>
          <w:ilvl w:val="0"/>
          <w:numId w:val="0"/>
        </w:numPr>
        <w:ind w:left="360" w:hanging="360"/>
      </w:pPr>
      <w:bookmarkStart w:id="10" w:name="_Toc69308626"/>
      <w:r>
        <w:t>2. Etude Fonctionnelle</w:t>
      </w:r>
      <w:bookmarkEnd w:id="10"/>
    </w:p>
    <w:p w:rsidR="00AD5CD5" w:rsidRDefault="00AD5CD5" w:rsidP="00AD5CD5">
      <w:pPr>
        <w:rPr>
          <w:rFonts w:ascii="Arial" w:eastAsia="Arial" w:hAnsi="Arial" w:cs="Arial"/>
          <w:color w:val="000000" w:themeColor="text1"/>
        </w:rPr>
      </w:pPr>
    </w:p>
    <w:p w:rsidR="00AD5CD5" w:rsidRPr="00AD5CD5" w:rsidRDefault="00AD5CD5" w:rsidP="00AD5CD5">
      <w:pPr>
        <w:pStyle w:val="StyleParagraphe"/>
        <w:rPr>
          <w:rFonts w:eastAsia="Arial"/>
        </w:rPr>
      </w:pPr>
      <w:r w:rsidRPr="54EDCED8">
        <w:rPr>
          <w:rFonts w:eastAsia="Arial"/>
        </w:rPr>
        <w:t>Après la fixation des besoins fonctionnels et non fonctionnels, il est important avant de débuter la réalisation du projet de préparer son étude fonctionnelle qui permet de traduire les besoins de façon très détaillée et très structurée en restant axée sur les caractéristiques du résultat à obtenir.</w:t>
      </w:r>
    </w:p>
    <w:p w:rsidR="00AD5CD5" w:rsidRDefault="00AD5CD5" w:rsidP="00AD5CD5">
      <w:pPr>
        <w:pStyle w:val="StyleNiveau2"/>
        <w:numPr>
          <w:ilvl w:val="0"/>
          <w:numId w:val="0"/>
        </w:numPr>
        <w:ind w:left="567" w:hanging="567"/>
      </w:pPr>
      <w:bookmarkStart w:id="11" w:name="_Toc69308627"/>
      <w:r>
        <w:t>2.1. Acteurs du projet</w:t>
      </w:r>
      <w:bookmarkEnd w:id="11"/>
    </w:p>
    <w:p w:rsidR="00AD5CD5" w:rsidRDefault="00AD5CD5" w:rsidP="00AD5CD5">
      <w:pPr>
        <w:pStyle w:val="StyleParagraphe"/>
        <w:rPr>
          <w:rFonts w:ascii="Liberation Serif" w:eastAsia="Liberation Serif" w:hAnsi="Liberation Serif" w:cs="Liberation Serif"/>
        </w:rPr>
      </w:pPr>
      <w:r w:rsidRPr="2E8E655E">
        <w:rPr>
          <w:rFonts w:eastAsia="Arial"/>
        </w:rPr>
        <w:t>Notre étude fonctionnelle sera organisée selon les rôles attribué à chaque acteur. Dans le c</w:t>
      </w:r>
      <w:r>
        <w:rPr>
          <w:rFonts w:eastAsia="Arial"/>
        </w:rPr>
        <w:t xml:space="preserve">as de notre projet nous avons 3 </w:t>
      </w:r>
      <w:r w:rsidRPr="2E8E655E">
        <w:rPr>
          <w:rFonts w:eastAsia="Arial"/>
        </w:rPr>
        <w:t>acteurs :</w:t>
      </w:r>
      <w:r w:rsidRPr="2E8E655E">
        <w:rPr>
          <w:rFonts w:ascii="Liberation Serif" w:eastAsia="Liberation Serif" w:hAnsi="Liberation Serif" w:cs="Liberation Serif"/>
        </w:rPr>
        <w:t xml:space="preserve"> </w:t>
      </w:r>
    </w:p>
    <w:p w:rsidR="00314A4C" w:rsidRPr="00AD5CD5" w:rsidRDefault="00314A4C" w:rsidP="00314A4C">
      <w:pPr>
        <w:pStyle w:val="Caption"/>
        <w:jc w:val="center"/>
        <w:rPr>
          <w:rFonts w:ascii="Liberation Serif" w:eastAsia="Liberation Serif" w:hAnsi="Liberation Serif" w:cs="Liberation Serif"/>
        </w:rPr>
      </w:pPr>
      <w:r>
        <w:t xml:space="preserve">Tableau </w:t>
      </w:r>
      <w:r w:rsidR="00B0362C">
        <w:fldChar w:fldCharType="begin"/>
      </w:r>
      <w:r w:rsidR="00B0362C">
        <w:instrText xml:space="preserve"> SEQ Tableau \* ARABIC </w:instrText>
      </w:r>
      <w:r w:rsidR="00B0362C">
        <w:fldChar w:fldCharType="separate"/>
      </w:r>
      <w:r w:rsidR="0054422C">
        <w:rPr>
          <w:noProof/>
        </w:rPr>
        <w:t>1</w:t>
      </w:r>
      <w:r w:rsidR="00B0362C">
        <w:rPr>
          <w:noProof/>
        </w:rPr>
        <w:fldChar w:fldCharType="end"/>
      </w:r>
      <w:r>
        <w:t xml:space="preserve"> : Identification des acteurs</w:t>
      </w:r>
    </w:p>
    <w:tbl>
      <w:tblPr>
        <w:tblStyle w:val="TableGrid0"/>
        <w:tblW w:w="9450" w:type="dxa"/>
        <w:tblInd w:w="-82" w:type="dxa"/>
        <w:tblCellMar>
          <w:top w:w="146" w:type="dxa"/>
          <w:left w:w="106" w:type="dxa"/>
          <w:bottom w:w="27" w:type="dxa"/>
          <w:right w:w="54" w:type="dxa"/>
        </w:tblCellMar>
        <w:tblLook w:val="04A0" w:firstRow="1" w:lastRow="0" w:firstColumn="1" w:lastColumn="0" w:noHBand="0" w:noVBand="1"/>
      </w:tblPr>
      <w:tblGrid>
        <w:gridCol w:w="3860"/>
        <w:gridCol w:w="5590"/>
      </w:tblGrid>
      <w:tr w:rsidR="00AD5CD5" w:rsidTr="004207AD">
        <w:trPr>
          <w:trHeight w:val="350"/>
        </w:trPr>
        <w:tc>
          <w:tcPr>
            <w:tcW w:w="7590" w:type="dxa"/>
            <w:tcBorders>
              <w:top w:val="single" w:sz="4" w:space="0" w:color="000000"/>
              <w:left w:val="single" w:sz="4" w:space="0" w:color="000000"/>
              <w:bottom w:val="single" w:sz="4" w:space="0" w:color="000000"/>
              <w:right w:val="single" w:sz="4" w:space="0" w:color="000000"/>
            </w:tcBorders>
          </w:tcPr>
          <w:p w:rsidR="00AD5CD5" w:rsidRDefault="00AD5CD5" w:rsidP="004207AD">
            <w:pPr>
              <w:spacing w:line="259" w:lineRule="auto"/>
            </w:pPr>
            <w:r>
              <w:rPr>
                <w:rFonts w:ascii="Calibri" w:eastAsia="Calibri" w:hAnsi="Calibri" w:cs="Calibri"/>
                <w:b/>
                <w:sz w:val="22"/>
              </w:rPr>
              <w:t xml:space="preserve">Acteur   </w:t>
            </w:r>
            <w:r>
              <w:rPr>
                <w:rFonts w:ascii="Calibri" w:eastAsia="Calibri" w:hAnsi="Calibri" w:cs="Calibri"/>
                <w:b/>
              </w:rPr>
              <w:t xml:space="preserve">  </w:t>
            </w:r>
          </w:p>
        </w:tc>
        <w:tc>
          <w:tcPr>
            <w:tcW w:w="1860" w:type="dxa"/>
            <w:tcBorders>
              <w:top w:val="single" w:sz="4" w:space="0" w:color="000000"/>
              <w:left w:val="single" w:sz="4" w:space="0" w:color="000000"/>
              <w:bottom w:val="single" w:sz="4" w:space="0" w:color="000000"/>
              <w:right w:val="single" w:sz="4" w:space="0" w:color="000000"/>
            </w:tcBorders>
          </w:tcPr>
          <w:p w:rsidR="00AD5CD5" w:rsidRDefault="00AD5CD5" w:rsidP="004207AD">
            <w:pPr>
              <w:spacing w:line="259" w:lineRule="auto"/>
            </w:pPr>
            <w:r>
              <w:rPr>
                <w:rFonts w:ascii="Calibri" w:eastAsia="Calibri" w:hAnsi="Calibri" w:cs="Calibri"/>
                <w:b/>
                <w:sz w:val="22"/>
              </w:rPr>
              <w:t xml:space="preserve">Fonctionnalités   </w:t>
            </w:r>
            <w:r>
              <w:rPr>
                <w:rFonts w:ascii="Calibri" w:eastAsia="Calibri" w:hAnsi="Calibri" w:cs="Calibri"/>
                <w:b/>
              </w:rPr>
              <w:t xml:space="preserve">  </w:t>
            </w:r>
          </w:p>
        </w:tc>
      </w:tr>
      <w:tr w:rsidR="00AD5CD5" w:rsidTr="004207AD">
        <w:trPr>
          <w:trHeight w:val="3349"/>
        </w:trPr>
        <w:tc>
          <w:tcPr>
            <w:tcW w:w="7590" w:type="dxa"/>
            <w:tcBorders>
              <w:top w:val="single" w:sz="4" w:space="0" w:color="000000"/>
              <w:left w:val="single" w:sz="4" w:space="0" w:color="000000"/>
              <w:bottom w:val="single" w:sz="4" w:space="0" w:color="000000"/>
              <w:right w:val="single" w:sz="4" w:space="0" w:color="000000"/>
            </w:tcBorders>
          </w:tcPr>
          <w:p w:rsidR="00AD5CD5" w:rsidRDefault="00AD5CD5" w:rsidP="004207AD">
            <w:pPr>
              <w:spacing w:line="259" w:lineRule="auto"/>
            </w:pPr>
            <w:r>
              <w:rPr>
                <w:rFonts w:ascii="Calibri" w:eastAsia="Calibri" w:hAnsi="Calibri" w:cs="Calibri"/>
                <w:b/>
                <w:sz w:val="22"/>
              </w:rPr>
              <w:t>Le Manager</w:t>
            </w:r>
          </w:p>
        </w:tc>
        <w:tc>
          <w:tcPr>
            <w:tcW w:w="1860" w:type="dxa"/>
            <w:tcBorders>
              <w:top w:val="single" w:sz="4" w:space="0" w:color="000000"/>
              <w:left w:val="single" w:sz="4" w:space="0" w:color="000000"/>
              <w:bottom w:val="single" w:sz="4" w:space="0" w:color="000000"/>
              <w:right w:val="single" w:sz="4" w:space="0" w:color="000000"/>
            </w:tcBorders>
            <w:vAlign w:val="bottom"/>
          </w:tcPr>
          <w:p w:rsidR="00AD5CD5" w:rsidRDefault="006828EC" w:rsidP="004207AD">
            <w:pPr>
              <w:spacing w:line="262" w:lineRule="auto"/>
            </w:pPr>
            <w:r>
              <w:rPr>
                <w:rFonts w:ascii="Calibri" w:eastAsia="Calibri" w:hAnsi="Calibri" w:cs="Calibri"/>
                <w:sz w:val="23"/>
              </w:rPr>
              <w:t>C’est un utilisateur</w:t>
            </w:r>
            <w:r w:rsidR="003618B2">
              <w:rPr>
                <w:rFonts w:ascii="Calibri" w:eastAsia="Calibri" w:hAnsi="Calibri" w:cs="Calibri"/>
                <w:sz w:val="23"/>
              </w:rPr>
              <w:t xml:space="preserve"> final</w:t>
            </w:r>
            <w:r>
              <w:rPr>
                <w:rFonts w:ascii="Calibri" w:eastAsia="Calibri" w:hAnsi="Calibri" w:cs="Calibri"/>
                <w:sz w:val="23"/>
              </w:rPr>
              <w:t xml:space="preserve"> de l’</w:t>
            </w:r>
            <w:r w:rsidR="003618B2">
              <w:rPr>
                <w:rFonts w:ascii="Calibri" w:eastAsia="Calibri" w:hAnsi="Calibri" w:cs="Calibri"/>
                <w:sz w:val="23"/>
              </w:rPr>
              <w:t>application. Il</w:t>
            </w:r>
            <w:r>
              <w:rPr>
                <w:rFonts w:ascii="Calibri" w:eastAsia="Calibri" w:hAnsi="Calibri" w:cs="Calibri"/>
                <w:sz w:val="23"/>
              </w:rPr>
              <w:t xml:space="preserve"> va jouer le rôle d’un administrateur</w:t>
            </w:r>
            <w:r w:rsidR="003618B2">
              <w:rPr>
                <w:rFonts w:ascii="Calibri" w:eastAsia="Calibri" w:hAnsi="Calibri" w:cs="Calibri"/>
                <w:sz w:val="23"/>
              </w:rPr>
              <w:t xml:space="preserve">, plus que les rôles des utilisateurs de l’application il aura comme </w:t>
            </w:r>
            <w:r w:rsidR="003618B2">
              <w:rPr>
                <w:rFonts w:ascii="Calibri" w:eastAsia="Calibri" w:hAnsi="Calibri" w:cs="Calibri"/>
                <w:sz w:val="22"/>
              </w:rPr>
              <w:t>fonctionnalités</w:t>
            </w:r>
            <w:r w:rsidR="00AD5CD5">
              <w:rPr>
                <w:rFonts w:ascii="Calibri" w:eastAsia="Calibri" w:hAnsi="Calibri" w:cs="Calibri"/>
                <w:sz w:val="22"/>
              </w:rPr>
              <w:t xml:space="preserve"> : </w:t>
            </w:r>
          </w:p>
          <w:p w:rsidR="003618B2" w:rsidRDefault="003618B2" w:rsidP="0005737B">
            <w:pPr>
              <w:pStyle w:val="ListParagraph"/>
              <w:numPr>
                <w:ilvl w:val="0"/>
                <w:numId w:val="8"/>
              </w:numPr>
              <w:spacing w:after="19" w:line="259" w:lineRule="auto"/>
              <w:ind w:right="334"/>
            </w:pPr>
            <w:r>
              <w:t>Gérer les employés (créer/modifier/consulter/supprimer/mettre à jour)</w:t>
            </w:r>
          </w:p>
          <w:p w:rsidR="003618B2" w:rsidRDefault="003618B2" w:rsidP="0005737B">
            <w:pPr>
              <w:pStyle w:val="ListParagraph"/>
              <w:numPr>
                <w:ilvl w:val="0"/>
                <w:numId w:val="8"/>
              </w:numPr>
              <w:spacing w:after="19" w:line="259" w:lineRule="auto"/>
              <w:ind w:right="334"/>
            </w:pPr>
            <w:r>
              <w:t>Planifier des réunions.</w:t>
            </w:r>
          </w:p>
          <w:p w:rsidR="003618B2" w:rsidRDefault="003618B2" w:rsidP="0005737B">
            <w:pPr>
              <w:pStyle w:val="ListParagraph"/>
              <w:numPr>
                <w:ilvl w:val="0"/>
                <w:numId w:val="8"/>
              </w:numPr>
              <w:spacing w:after="19" w:line="259" w:lineRule="auto"/>
              <w:ind w:right="334"/>
            </w:pPr>
            <w:r>
              <w:t>Consulter les statistiques.</w:t>
            </w:r>
          </w:p>
          <w:p w:rsidR="001A7E36" w:rsidRPr="003618B2" w:rsidRDefault="001A7E36" w:rsidP="0005737B">
            <w:pPr>
              <w:pStyle w:val="ListParagraph"/>
              <w:numPr>
                <w:ilvl w:val="0"/>
                <w:numId w:val="8"/>
              </w:numPr>
              <w:spacing w:after="19" w:line="259" w:lineRule="auto"/>
              <w:ind w:right="334"/>
            </w:pPr>
            <w:r>
              <w:t xml:space="preserve">Consulter le tableau de </w:t>
            </w:r>
            <w:r w:rsidR="00BE4E4A">
              <w:t>suivi</w:t>
            </w:r>
            <w:r>
              <w:t>.</w:t>
            </w:r>
          </w:p>
          <w:p w:rsidR="00AD5CD5" w:rsidRDefault="00AD5CD5" w:rsidP="004207AD">
            <w:pPr>
              <w:spacing w:line="259" w:lineRule="auto"/>
            </w:pPr>
            <w:r>
              <w:rPr>
                <w:rFonts w:ascii="Calibri" w:eastAsia="Calibri" w:hAnsi="Calibri" w:cs="Calibri"/>
              </w:rPr>
              <w:t xml:space="preserve">  </w:t>
            </w:r>
          </w:p>
        </w:tc>
      </w:tr>
      <w:tr w:rsidR="00AD5CD5" w:rsidTr="004207AD">
        <w:trPr>
          <w:trHeight w:val="3435"/>
        </w:trPr>
        <w:tc>
          <w:tcPr>
            <w:tcW w:w="7590" w:type="dxa"/>
            <w:tcBorders>
              <w:top w:val="single" w:sz="4" w:space="0" w:color="000000"/>
              <w:left w:val="single" w:sz="4" w:space="0" w:color="000000"/>
              <w:bottom w:val="single" w:sz="4" w:space="0" w:color="000000"/>
              <w:right w:val="single" w:sz="4" w:space="0" w:color="000000"/>
            </w:tcBorders>
          </w:tcPr>
          <w:p w:rsidR="00AD5CD5" w:rsidRDefault="00AD5CD5" w:rsidP="004207AD">
            <w:pPr>
              <w:spacing w:line="259" w:lineRule="auto"/>
            </w:pPr>
            <w:r>
              <w:rPr>
                <w:rFonts w:ascii="Calibri" w:eastAsia="Calibri" w:hAnsi="Calibri" w:cs="Calibri"/>
                <w:b/>
                <w:sz w:val="22"/>
              </w:rPr>
              <w:lastRenderedPageBreak/>
              <w:t>Le chef d’équipe</w:t>
            </w:r>
            <w:r>
              <w:rPr>
                <w:rFonts w:ascii="Calibri" w:eastAsia="Calibri" w:hAnsi="Calibri" w:cs="Calibri"/>
                <w:b/>
              </w:rPr>
              <w:t xml:space="preserve"> </w:t>
            </w:r>
          </w:p>
        </w:tc>
        <w:tc>
          <w:tcPr>
            <w:tcW w:w="1860" w:type="dxa"/>
            <w:tcBorders>
              <w:top w:val="single" w:sz="4" w:space="0" w:color="000000"/>
              <w:left w:val="single" w:sz="4" w:space="0" w:color="000000"/>
              <w:bottom w:val="single" w:sz="4" w:space="0" w:color="000000"/>
              <w:right w:val="single" w:sz="4" w:space="0" w:color="000000"/>
            </w:tcBorders>
            <w:vAlign w:val="bottom"/>
          </w:tcPr>
          <w:p w:rsidR="00AD5CD5" w:rsidRDefault="003618B2" w:rsidP="004207AD">
            <w:pPr>
              <w:spacing w:after="156" w:line="359" w:lineRule="auto"/>
              <w:ind w:right="49"/>
            </w:pPr>
            <w:r>
              <w:rPr>
                <w:rFonts w:ascii="Calibri" w:eastAsia="Calibri" w:hAnsi="Calibri" w:cs="Calibri"/>
                <w:sz w:val="23"/>
              </w:rPr>
              <w:t>C’est l’acteur responsable de suivi de son équipe, s</w:t>
            </w:r>
            <w:r w:rsidR="00AD5CD5">
              <w:rPr>
                <w:rFonts w:ascii="Calibri" w:eastAsia="Calibri" w:hAnsi="Calibri" w:cs="Calibri"/>
                <w:sz w:val="23"/>
              </w:rPr>
              <w:t xml:space="preserve">es fonctionnalités consistent à : </w:t>
            </w:r>
          </w:p>
          <w:p w:rsidR="00AD5CD5" w:rsidRDefault="001A7E36" w:rsidP="0005737B">
            <w:pPr>
              <w:numPr>
                <w:ilvl w:val="0"/>
                <w:numId w:val="7"/>
              </w:numPr>
              <w:spacing w:after="272" w:line="259" w:lineRule="auto"/>
              <w:ind w:hanging="360"/>
            </w:pPr>
            <w:r>
              <w:rPr>
                <w:rFonts w:ascii="Calibri" w:eastAsia="Calibri" w:hAnsi="Calibri" w:cs="Calibri"/>
                <w:sz w:val="23"/>
              </w:rPr>
              <w:t>Suivre le travail de son équipe</w:t>
            </w:r>
          </w:p>
          <w:p w:rsidR="00AD5CD5" w:rsidRDefault="001A7E36" w:rsidP="0005737B">
            <w:pPr>
              <w:numPr>
                <w:ilvl w:val="0"/>
                <w:numId w:val="7"/>
              </w:numPr>
              <w:spacing w:after="134" w:line="361" w:lineRule="auto"/>
              <w:ind w:hanging="360"/>
            </w:pPr>
            <w:r>
              <w:t>Accorder des tâches aux membres d’équipes.</w:t>
            </w:r>
          </w:p>
          <w:p w:rsidR="001A7E36" w:rsidRDefault="001A7E36" w:rsidP="00BE4E4A">
            <w:pPr>
              <w:spacing w:after="134" w:line="361" w:lineRule="auto"/>
              <w:ind w:left="720"/>
            </w:pPr>
          </w:p>
          <w:p w:rsidR="00AD5CD5" w:rsidRDefault="00AD5CD5" w:rsidP="004207AD">
            <w:pPr>
              <w:spacing w:line="259" w:lineRule="auto"/>
            </w:pPr>
            <w:r>
              <w:rPr>
                <w:rFonts w:ascii="Calibri" w:eastAsia="Calibri" w:hAnsi="Calibri" w:cs="Calibri"/>
                <w:sz w:val="22"/>
              </w:rPr>
              <w:t xml:space="preserve">  </w:t>
            </w:r>
            <w:r>
              <w:rPr>
                <w:rFonts w:ascii="Calibri" w:eastAsia="Calibri" w:hAnsi="Calibri" w:cs="Calibri"/>
              </w:rPr>
              <w:t xml:space="preserve">  </w:t>
            </w:r>
          </w:p>
        </w:tc>
      </w:tr>
      <w:tr w:rsidR="00AD5CD5" w:rsidTr="004207AD">
        <w:trPr>
          <w:trHeight w:val="1733"/>
        </w:trPr>
        <w:tc>
          <w:tcPr>
            <w:tcW w:w="7590" w:type="dxa"/>
            <w:tcBorders>
              <w:top w:val="single" w:sz="4" w:space="0" w:color="000000"/>
              <w:left w:val="single" w:sz="4" w:space="0" w:color="000000"/>
              <w:bottom w:val="single" w:sz="4" w:space="0" w:color="000000"/>
              <w:right w:val="single" w:sz="4" w:space="0" w:color="000000"/>
            </w:tcBorders>
          </w:tcPr>
          <w:p w:rsidR="00AD5CD5" w:rsidRDefault="00BE4E4A" w:rsidP="004207AD">
            <w:pPr>
              <w:spacing w:line="259" w:lineRule="auto"/>
            </w:pPr>
            <w:r>
              <w:rPr>
                <w:rFonts w:ascii="Calibri" w:eastAsia="Calibri" w:hAnsi="Calibri" w:cs="Calibri"/>
                <w:b/>
                <w:sz w:val="22"/>
              </w:rPr>
              <w:t>Membre équipe</w:t>
            </w:r>
          </w:p>
        </w:tc>
        <w:tc>
          <w:tcPr>
            <w:tcW w:w="1860" w:type="dxa"/>
            <w:tcBorders>
              <w:top w:val="single" w:sz="4" w:space="0" w:color="000000"/>
              <w:left w:val="single" w:sz="4" w:space="0" w:color="000000"/>
              <w:bottom w:val="single" w:sz="4" w:space="0" w:color="000000"/>
              <w:right w:val="single" w:sz="4" w:space="0" w:color="000000"/>
            </w:tcBorders>
            <w:vAlign w:val="center"/>
          </w:tcPr>
          <w:p w:rsidR="00AD5CD5" w:rsidRDefault="00AD5CD5" w:rsidP="004207AD">
            <w:pPr>
              <w:spacing w:after="122" w:line="358" w:lineRule="auto"/>
            </w:pPr>
            <w:r>
              <w:rPr>
                <w:rFonts w:ascii="Calibri" w:eastAsia="Calibri" w:hAnsi="Calibri" w:cs="Calibri"/>
                <w:sz w:val="23"/>
              </w:rPr>
              <w:t>C’est l’acteur</w:t>
            </w:r>
            <w:r w:rsidR="00BE4E4A">
              <w:rPr>
                <w:rFonts w:ascii="Calibri" w:eastAsia="Calibri" w:hAnsi="Calibri" w:cs="Calibri"/>
                <w:sz w:val="23"/>
              </w:rPr>
              <w:t xml:space="preserve"> responsable de la gestion des tâches.</w:t>
            </w:r>
          </w:p>
          <w:p w:rsidR="00AD5CD5" w:rsidRDefault="00AD5CD5" w:rsidP="004207AD">
            <w:pPr>
              <w:spacing w:line="259" w:lineRule="auto"/>
            </w:pPr>
            <w:r>
              <w:rPr>
                <w:rFonts w:ascii="Calibri" w:eastAsia="Calibri" w:hAnsi="Calibri" w:cs="Calibri"/>
                <w:sz w:val="23"/>
              </w:rPr>
              <w:t xml:space="preserve"> </w:t>
            </w:r>
          </w:p>
        </w:tc>
      </w:tr>
    </w:tbl>
    <w:p w:rsidR="003358FA" w:rsidRDefault="00BE4E4A" w:rsidP="004477D6">
      <w:pPr>
        <w:pStyle w:val="StyleNiveau1"/>
        <w:numPr>
          <w:ilvl w:val="0"/>
          <w:numId w:val="0"/>
        </w:numPr>
        <w:ind w:left="360" w:hanging="360"/>
      </w:pPr>
      <w:bookmarkStart w:id="12" w:name="_Toc69308628"/>
      <w:r>
        <w:t>2.2. Backlog du produit</w:t>
      </w:r>
      <w:bookmarkEnd w:id="12"/>
      <w:r>
        <w:t xml:space="preserve"> </w:t>
      </w:r>
    </w:p>
    <w:p w:rsidR="006F289D" w:rsidRDefault="00F66CBE" w:rsidP="00F66CBE">
      <w:pPr>
        <w:pStyle w:val="Caption"/>
        <w:jc w:val="center"/>
      </w:pPr>
      <w:r>
        <w:t xml:space="preserve">Tableau </w:t>
      </w:r>
      <w:r w:rsidR="00B0362C">
        <w:fldChar w:fldCharType="begin"/>
      </w:r>
      <w:r w:rsidR="00B0362C">
        <w:instrText xml:space="preserve"> SEQ Tableau \* ARABIC </w:instrText>
      </w:r>
      <w:r w:rsidR="00B0362C">
        <w:fldChar w:fldCharType="separate"/>
      </w:r>
      <w:r w:rsidR="0054422C">
        <w:rPr>
          <w:noProof/>
        </w:rPr>
        <w:t>2</w:t>
      </w:r>
      <w:r w:rsidR="00B0362C">
        <w:rPr>
          <w:noProof/>
        </w:rPr>
        <w:fldChar w:fldCharType="end"/>
      </w:r>
      <w:r>
        <w:t xml:space="preserve"> : Backlog du produit</w:t>
      </w:r>
    </w:p>
    <w:tbl>
      <w:tblPr>
        <w:tblStyle w:val="TableGrid"/>
        <w:tblW w:w="0" w:type="auto"/>
        <w:tblLook w:val="04A0" w:firstRow="1" w:lastRow="0" w:firstColumn="1" w:lastColumn="0" w:noHBand="0" w:noVBand="1"/>
      </w:tblPr>
      <w:tblGrid>
        <w:gridCol w:w="1245"/>
        <w:gridCol w:w="1789"/>
        <w:gridCol w:w="4930"/>
        <w:gridCol w:w="1096"/>
      </w:tblGrid>
      <w:tr w:rsidR="00BE4E4A" w:rsidTr="004477D6">
        <w:trPr>
          <w:trHeight w:val="374"/>
        </w:trPr>
        <w:tc>
          <w:tcPr>
            <w:tcW w:w="1245" w:type="dxa"/>
          </w:tcPr>
          <w:p w:rsidR="00BE4E4A" w:rsidRDefault="00BE4E4A" w:rsidP="00D844AA">
            <w:pPr>
              <w:jc w:val="center"/>
              <w:rPr>
                <w:rFonts w:ascii="Consolas" w:hAnsi="Consolas" w:cs="Consolas"/>
                <w:color w:val="000000"/>
                <w:sz w:val="20"/>
                <w:szCs w:val="20"/>
              </w:rPr>
            </w:pPr>
            <w:r>
              <w:rPr>
                <w:rFonts w:ascii="Consolas" w:hAnsi="Consolas" w:cs="Consolas"/>
                <w:color w:val="000000"/>
                <w:sz w:val="20"/>
                <w:szCs w:val="20"/>
              </w:rPr>
              <w:t>ID</w:t>
            </w:r>
          </w:p>
        </w:tc>
        <w:tc>
          <w:tcPr>
            <w:tcW w:w="1789" w:type="dxa"/>
          </w:tcPr>
          <w:p w:rsidR="00BE4E4A" w:rsidRDefault="00BE4E4A" w:rsidP="00D844AA">
            <w:pPr>
              <w:jc w:val="center"/>
              <w:rPr>
                <w:rFonts w:ascii="Consolas" w:hAnsi="Consolas" w:cs="Consolas"/>
                <w:color w:val="000000"/>
                <w:sz w:val="20"/>
                <w:szCs w:val="20"/>
              </w:rPr>
            </w:pPr>
            <w:r>
              <w:rPr>
                <w:rFonts w:ascii="Consolas" w:hAnsi="Consolas" w:cs="Consolas"/>
                <w:color w:val="000000"/>
                <w:sz w:val="20"/>
                <w:szCs w:val="20"/>
              </w:rPr>
              <w:t>Module</w:t>
            </w:r>
          </w:p>
        </w:tc>
        <w:tc>
          <w:tcPr>
            <w:tcW w:w="4930" w:type="dxa"/>
          </w:tcPr>
          <w:p w:rsidR="00BE4E4A" w:rsidRDefault="00BE4E4A" w:rsidP="00D844AA">
            <w:pPr>
              <w:jc w:val="center"/>
              <w:rPr>
                <w:rFonts w:ascii="Consolas" w:hAnsi="Consolas" w:cs="Consolas"/>
                <w:color w:val="000000"/>
                <w:sz w:val="20"/>
                <w:szCs w:val="20"/>
              </w:rPr>
            </w:pPr>
            <w:r>
              <w:rPr>
                <w:rFonts w:ascii="Consolas" w:hAnsi="Consolas" w:cs="Consolas"/>
                <w:color w:val="000000"/>
                <w:sz w:val="20"/>
                <w:szCs w:val="20"/>
              </w:rPr>
              <w:t>User Story</w:t>
            </w:r>
          </w:p>
        </w:tc>
        <w:tc>
          <w:tcPr>
            <w:tcW w:w="1096" w:type="dxa"/>
          </w:tcPr>
          <w:p w:rsidR="00BE4E4A" w:rsidRDefault="00BE4E4A" w:rsidP="00D844AA">
            <w:pPr>
              <w:jc w:val="center"/>
              <w:rPr>
                <w:rFonts w:ascii="Consolas" w:hAnsi="Consolas" w:cs="Consolas"/>
                <w:color w:val="000000"/>
                <w:sz w:val="20"/>
                <w:szCs w:val="20"/>
              </w:rPr>
            </w:pPr>
            <w:r>
              <w:rPr>
                <w:rFonts w:ascii="Consolas" w:hAnsi="Consolas" w:cs="Consolas"/>
                <w:color w:val="000000"/>
                <w:sz w:val="20"/>
                <w:szCs w:val="20"/>
              </w:rPr>
              <w:t>Priorité</w:t>
            </w:r>
          </w:p>
        </w:tc>
      </w:tr>
      <w:tr w:rsidR="00F02C21" w:rsidTr="004477D6">
        <w:trPr>
          <w:trHeight w:val="421"/>
        </w:trPr>
        <w:tc>
          <w:tcPr>
            <w:tcW w:w="1245" w:type="dxa"/>
            <w:vMerge w:val="restart"/>
          </w:tcPr>
          <w:p w:rsidR="00F02C21" w:rsidRDefault="00F02C21" w:rsidP="00D844AA">
            <w:pPr>
              <w:jc w:val="center"/>
              <w:rPr>
                <w:rFonts w:ascii="Consolas" w:hAnsi="Consolas" w:cs="Consolas"/>
                <w:color w:val="000000"/>
                <w:sz w:val="20"/>
                <w:szCs w:val="20"/>
              </w:rPr>
            </w:pPr>
            <w:r>
              <w:rPr>
                <w:rFonts w:ascii="Consolas" w:hAnsi="Consolas" w:cs="Consolas"/>
                <w:color w:val="000000"/>
                <w:sz w:val="20"/>
                <w:szCs w:val="20"/>
              </w:rPr>
              <w:t>1</w:t>
            </w:r>
          </w:p>
          <w:p w:rsidR="00F02C21" w:rsidRDefault="00F02C21" w:rsidP="00D844AA">
            <w:pPr>
              <w:jc w:val="center"/>
              <w:rPr>
                <w:rFonts w:ascii="Consolas" w:hAnsi="Consolas" w:cs="Consolas"/>
                <w:color w:val="000000"/>
                <w:sz w:val="20"/>
                <w:szCs w:val="20"/>
              </w:rPr>
            </w:pPr>
          </w:p>
        </w:tc>
        <w:tc>
          <w:tcPr>
            <w:tcW w:w="1789" w:type="dxa"/>
            <w:vMerge w:val="restart"/>
          </w:tcPr>
          <w:p w:rsidR="00F02C21" w:rsidRDefault="00F02C21" w:rsidP="00F02C21">
            <w:pPr>
              <w:pStyle w:val="StyleParagraphe"/>
            </w:pPr>
          </w:p>
          <w:p w:rsidR="00F02C21" w:rsidRDefault="00F02C21" w:rsidP="00F02C21">
            <w:pPr>
              <w:pStyle w:val="StyleParagraphe"/>
            </w:pPr>
            <w:r>
              <w:t>Authentification et gestion d’accès</w:t>
            </w:r>
          </w:p>
          <w:p w:rsidR="00F02C21" w:rsidRDefault="00F02C21" w:rsidP="00F02C21">
            <w:pPr>
              <w:pStyle w:val="StyleParagraphe"/>
            </w:pPr>
          </w:p>
        </w:tc>
        <w:tc>
          <w:tcPr>
            <w:tcW w:w="4930" w:type="dxa"/>
          </w:tcPr>
          <w:p w:rsidR="00F02C21" w:rsidRDefault="00F02C21" w:rsidP="00F02C21">
            <w:pPr>
              <w:pStyle w:val="StyleParagraphe"/>
              <w:rPr>
                <w:rFonts w:ascii="Consolas" w:hAnsi="Consolas" w:cs="Consolas"/>
                <w:color w:val="000000"/>
                <w:sz w:val="20"/>
                <w:szCs w:val="20"/>
              </w:rPr>
            </w:pPr>
            <w:r>
              <w:rPr>
                <w:rFonts w:ascii="Consolas" w:hAnsi="Consolas" w:cs="Consolas"/>
                <w:color w:val="000000"/>
                <w:sz w:val="20"/>
                <w:szCs w:val="20"/>
              </w:rPr>
              <w:t>En tant qu’utilisateur de l’application, je  veux me connecter à l’application.</w:t>
            </w:r>
          </w:p>
        </w:tc>
        <w:tc>
          <w:tcPr>
            <w:tcW w:w="1096" w:type="dxa"/>
          </w:tcPr>
          <w:p w:rsidR="00F02C21" w:rsidRDefault="00F02C21" w:rsidP="00D844AA">
            <w:pPr>
              <w:jc w:val="center"/>
              <w:rPr>
                <w:rFonts w:ascii="Consolas" w:hAnsi="Consolas" w:cs="Consolas"/>
                <w:color w:val="000000"/>
                <w:sz w:val="20"/>
                <w:szCs w:val="20"/>
              </w:rPr>
            </w:pPr>
          </w:p>
        </w:tc>
      </w:tr>
      <w:tr w:rsidR="00F02C21" w:rsidTr="004477D6">
        <w:trPr>
          <w:trHeight w:val="740"/>
        </w:trPr>
        <w:tc>
          <w:tcPr>
            <w:tcW w:w="1245" w:type="dxa"/>
            <w:vMerge/>
          </w:tcPr>
          <w:p w:rsidR="00F02C21" w:rsidRDefault="00F02C21" w:rsidP="00D844AA">
            <w:pPr>
              <w:jc w:val="center"/>
              <w:rPr>
                <w:rFonts w:ascii="Consolas" w:hAnsi="Consolas" w:cs="Consolas"/>
                <w:color w:val="000000"/>
                <w:sz w:val="20"/>
                <w:szCs w:val="20"/>
              </w:rPr>
            </w:pPr>
          </w:p>
        </w:tc>
        <w:tc>
          <w:tcPr>
            <w:tcW w:w="1789" w:type="dxa"/>
            <w:vMerge/>
          </w:tcPr>
          <w:p w:rsidR="00F02C21" w:rsidRDefault="00F02C21" w:rsidP="00F02C21">
            <w:pPr>
              <w:pStyle w:val="StyleParagraphe"/>
            </w:pPr>
          </w:p>
        </w:tc>
        <w:tc>
          <w:tcPr>
            <w:tcW w:w="4930" w:type="dxa"/>
          </w:tcPr>
          <w:p w:rsidR="00F02C21" w:rsidRDefault="00F02C21" w:rsidP="00F02C21">
            <w:pPr>
              <w:pStyle w:val="StyleParagraphe"/>
              <w:rPr>
                <w:rFonts w:ascii="Consolas" w:hAnsi="Consolas" w:cs="Consolas"/>
                <w:color w:val="000000"/>
                <w:sz w:val="20"/>
                <w:szCs w:val="20"/>
              </w:rPr>
            </w:pPr>
            <w:r>
              <w:rPr>
                <w:rFonts w:ascii="Consolas" w:hAnsi="Consolas" w:cs="Consolas"/>
                <w:color w:val="000000"/>
                <w:sz w:val="20"/>
                <w:szCs w:val="20"/>
              </w:rPr>
              <w:t>En tant qu’utilisateur je veux récupérer l’accès à l’application avec l’option mot de passe oublié.</w:t>
            </w:r>
          </w:p>
          <w:p w:rsidR="00F02C21" w:rsidRDefault="00F02C21" w:rsidP="00F02C21">
            <w:pPr>
              <w:pStyle w:val="StyleParagraphe"/>
              <w:rPr>
                <w:rFonts w:ascii="Consolas" w:hAnsi="Consolas" w:cs="Consolas"/>
                <w:color w:val="000000"/>
                <w:sz w:val="20"/>
                <w:szCs w:val="20"/>
              </w:rPr>
            </w:pPr>
          </w:p>
        </w:tc>
        <w:tc>
          <w:tcPr>
            <w:tcW w:w="1096" w:type="dxa"/>
          </w:tcPr>
          <w:p w:rsidR="00F02C21" w:rsidRDefault="00F02C21" w:rsidP="00D844AA">
            <w:pPr>
              <w:jc w:val="center"/>
              <w:rPr>
                <w:rFonts w:ascii="Consolas" w:hAnsi="Consolas" w:cs="Consolas"/>
                <w:color w:val="000000"/>
                <w:sz w:val="20"/>
                <w:szCs w:val="20"/>
              </w:rPr>
            </w:pPr>
          </w:p>
        </w:tc>
      </w:tr>
      <w:tr w:rsidR="00F02C21" w:rsidTr="004477D6">
        <w:trPr>
          <w:trHeight w:val="265"/>
        </w:trPr>
        <w:tc>
          <w:tcPr>
            <w:tcW w:w="1245" w:type="dxa"/>
            <w:vMerge/>
          </w:tcPr>
          <w:p w:rsidR="00F02C21" w:rsidRDefault="00F02C21" w:rsidP="00D844AA">
            <w:pPr>
              <w:jc w:val="center"/>
              <w:rPr>
                <w:rFonts w:ascii="Consolas" w:hAnsi="Consolas" w:cs="Consolas"/>
                <w:color w:val="000000"/>
                <w:sz w:val="20"/>
                <w:szCs w:val="20"/>
              </w:rPr>
            </w:pPr>
          </w:p>
        </w:tc>
        <w:tc>
          <w:tcPr>
            <w:tcW w:w="1789" w:type="dxa"/>
            <w:vMerge/>
          </w:tcPr>
          <w:p w:rsidR="00F02C21" w:rsidRDefault="00F02C21" w:rsidP="00F02C21">
            <w:pPr>
              <w:pStyle w:val="StyleParagraphe"/>
            </w:pPr>
          </w:p>
        </w:tc>
        <w:tc>
          <w:tcPr>
            <w:tcW w:w="4930" w:type="dxa"/>
          </w:tcPr>
          <w:p w:rsidR="00F02C21" w:rsidRDefault="00F02C21" w:rsidP="00F02C21">
            <w:pPr>
              <w:pStyle w:val="StyleParagraphe"/>
              <w:rPr>
                <w:rFonts w:ascii="Consolas" w:hAnsi="Consolas" w:cs="Consolas"/>
                <w:color w:val="000000"/>
                <w:sz w:val="20"/>
                <w:szCs w:val="20"/>
              </w:rPr>
            </w:pPr>
            <w:r>
              <w:rPr>
                <w:rFonts w:ascii="Consolas" w:hAnsi="Consolas" w:cs="Consolas"/>
                <w:color w:val="000000"/>
                <w:sz w:val="20"/>
                <w:szCs w:val="20"/>
              </w:rPr>
              <w:t>En tant que manager, je veux activer/désactiver un compte employé.</w:t>
            </w:r>
          </w:p>
        </w:tc>
        <w:tc>
          <w:tcPr>
            <w:tcW w:w="1096" w:type="dxa"/>
          </w:tcPr>
          <w:p w:rsidR="00F02C21" w:rsidRDefault="00F02C21" w:rsidP="00D844AA">
            <w:pPr>
              <w:jc w:val="center"/>
              <w:rPr>
                <w:rFonts w:ascii="Consolas" w:hAnsi="Consolas" w:cs="Consolas"/>
                <w:color w:val="000000"/>
                <w:sz w:val="20"/>
                <w:szCs w:val="20"/>
              </w:rPr>
            </w:pPr>
          </w:p>
        </w:tc>
      </w:tr>
      <w:tr w:rsidR="00F02C21" w:rsidTr="004477D6">
        <w:trPr>
          <w:trHeight w:val="265"/>
        </w:trPr>
        <w:tc>
          <w:tcPr>
            <w:tcW w:w="1245" w:type="dxa"/>
            <w:vMerge/>
          </w:tcPr>
          <w:p w:rsidR="00F02C21" w:rsidRDefault="00F02C21" w:rsidP="00D844AA">
            <w:pPr>
              <w:jc w:val="center"/>
              <w:rPr>
                <w:rFonts w:ascii="Consolas" w:hAnsi="Consolas" w:cs="Consolas"/>
                <w:color w:val="000000"/>
                <w:sz w:val="20"/>
                <w:szCs w:val="20"/>
              </w:rPr>
            </w:pPr>
          </w:p>
        </w:tc>
        <w:tc>
          <w:tcPr>
            <w:tcW w:w="1789" w:type="dxa"/>
            <w:vMerge/>
          </w:tcPr>
          <w:p w:rsidR="00F02C21" w:rsidRDefault="00F02C21" w:rsidP="00F02C21">
            <w:pPr>
              <w:pStyle w:val="StyleParagraphe"/>
            </w:pPr>
          </w:p>
        </w:tc>
        <w:tc>
          <w:tcPr>
            <w:tcW w:w="4930" w:type="dxa"/>
          </w:tcPr>
          <w:p w:rsidR="00F02C21" w:rsidRDefault="00F02C21" w:rsidP="00F02C21">
            <w:pPr>
              <w:pStyle w:val="StyleParagraphe"/>
              <w:rPr>
                <w:rFonts w:ascii="Consolas" w:hAnsi="Consolas" w:cs="Consolas"/>
                <w:color w:val="000000"/>
                <w:sz w:val="20"/>
                <w:szCs w:val="20"/>
              </w:rPr>
            </w:pPr>
            <w:r>
              <w:rPr>
                <w:rFonts w:ascii="Consolas" w:hAnsi="Consolas" w:cs="Consolas"/>
                <w:color w:val="000000"/>
                <w:sz w:val="20"/>
                <w:szCs w:val="20"/>
              </w:rPr>
              <w:t>En tant que manager, je veux créer des comptes employés.</w:t>
            </w:r>
          </w:p>
          <w:p w:rsidR="00F02C21" w:rsidRDefault="00F02C21" w:rsidP="00F02C21">
            <w:pPr>
              <w:pStyle w:val="StyleParagraphe"/>
              <w:rPr>
                <w:rFonts w:ascii="Consolas" w:hAnsi="Consolas" w:cs="Consolas"/>
                <w:color w:val="000000"/>
                <w:sz w:val="20"/>
                <w:szCs w:val="20"/>
              </w:rPr>
            </w:pPr>
          </w:p>
        </w:tc>
        <w:tc>
          <w:tcPr>
            <w:tcW w:w="1096" w:type="dxa"/>
          </w:tcPr>
          <w:p w:rsidR="00F02C21" w:rsidRDefault="00F02C21" w:rsidP="00D844AA">
            <w:pPr>
              <w:jc w:val="center"/>
              <w:rPr>
                <w:rFonts w:ascii="Consolas" w:hAnsi="Consolas" w:cs="Consolas"/>
                <w:color w:val="000000"/>
                <w:sz w:val="20"/>
                <w:szCs w:val="20"/>
              </w:rPr>
            </w:pPr>
          </w:p>
        </w:tc>
      </w:tr>
      <w:tr w:rsidR="00BE4E4A" w:rsidTr="004477D6">
        <w:trPr>
          <w:trHeight w:val="421"/>
        </w:trPr>
        <w:tc>
          <w:tcPr>
            <w:tcW w:w="1245" w:type="dxa"/>
            <w:vMerge w:val="restart"/>
          </w:tcPr>
          <w:p w:rsidR="00BE4E4A" w:rsidRDefault="00F02C21" w:rsidP="00D844AA">
            <w:pPr>
              <w:jc w:val="center"/>
              <w:rPr>
                <w:rFonts w:ascii="Consolas" w:hAnsi="Consolas" w:cs="Consolas"/>
                <w:color w:val="000000"/>
                <w:sz w:val="20"/>
                <w:szCs w:val="20"/>
              </w:rPr>
            </w:pPr>
            <w:r>
              <w:rPr>
                <w:rFonts w:ascii="Consolas" w:hAnsi="Consolas" w:cs="Consolas"/>
                <w:color w:val="000000"/>
                <w:sz w:val="20"/>
                <w:szCs w:val="20"/>
              </w:rPr>
              <w:t>2</w:t>
            </w:r>
          </w:p>
          <w:p w:rsidR="00BE4E4A" w:rsidRDefault="00BE4E4A" w:rsidP="00D844AA">
            <w:pPr>
              <w:jc w:val="center"/>
              <w:rPr>
                <w:rFonts w:ascii="Consolas" w:hAnsi="Consolas" w:cs="Consolas"/>
                <w:color w:val="000000"/>
                <w:sz w:val="20"/>
                <w:szCs w:val="20"/>
              </w:rPr>
            </w:pPr>
          </w:p>
        </w:tc>
        <w:tc>
          <w:tcPr>
            <w:tcW w:w="1789" w:type="dxa"/>
            <w:vMerge w:val="restart"/>
          </w:tcPr>
          <w:p w:rsidR="00BE4E4A" w:rsidRDefault="00BE4E4A" w:rsidP="00F02C21">
            <w:pPr>
              <w:pStyle w:val="StyleParagraphe"/>
            </w:pPr>
          </w:p>
          <w:p w:rsidR="00BE4E4A" w:rsidRDefault="00F02C21" w:rsidP="00F02C21">
            <w:pPr>
              <w:pStyle w:val="StyleParagraphe"/>
            </w:pPr>
            <w:r>
              <w:lastRenderedPageBreak/>
              <w:t>Gestion des rôles des utilisateurs</w:t>
            </w:r>
          </w:p>
        </w:tc>
        <w:tc>
          <w:tcPr>
            <w:tcW w:w="4930" w:type="dxa"/>
          </w:tcPr>
          <w:p w:rsidR="00BE4E4A" w:rsidRDefault="004477D6" w:rsidP="004477D6">
            <w:pPr>
              <w:pStyle w:val="StyleParagraphe"/>
              <w:rPr>
                <w:rFonts w:ascii="Consolas" w:hAnsi="Consolas" w:cs="Consolas"/>
                <w:color w:val="000000"/>
                <w:sz w:val="20"/>
                <w:szCs w:val="20"/>
              </w:rPr>
            </w:pPr>
            <w:r>
              <w:lastRenderedPageBreak/>
              <w:t>En tant que manager, je veux ajouter un ou plusieurs droits d'accès pour les utilisateurs.</w:t>
            </w:r>
          </w:p>
        </w:tc>
        <w:tc>
          <w:tcPr>
            <w:tcW w:w="1096" w:type="dxa"/>
          </w:tcPr>
          <w:p w:rsidR="00BE4E4A" w:rsidRDefault="00BE4E4A" w:rsidP="00D844AA">
            <w:pPr>
              <w:jc w:val="center"/>
              <w:rPr>
                <w:rFonts w:ascii="Consolas" w:hAnsi="Consolas" w:cs="Consolas"/>
                <w:color w:val="000000"/>
                <w:sz w:val="20"/>
                <w:szCs w:val="20"/>
              </w:rPr>
            </w:pPr>
          </w:p>
        </w:tc>
      </w:tr>
      <w:tr w:rsidR="00BE4E4A" w:rsidTr="004477D6">
        <w:trPr>
          <w:trHeight w:val="740"/>
        </w:trPr>
        <w:tc>
          <w:tcPr>
            <w:tcW w:w="1245" w:type="dxa"/>
            <w:vMerge/>
          </w:tcPr>
          <w:p w:rsidR="00BE4E4A" w:rsidRDefault="00BE4E4A" w:rsidP="00D844AA">
            <w:pPr>
              <w:jc w:val="center"/>
              <w:rPr>
                <w:rFonts w:ascii="Consolas" w:hAnsi="Consolas" w:cs="Consolas"/>
                <w:color w:val="000000"/>
                <w:sz w:val="20"/>
                <w:szCs w:val="20"/>
              </w:rPr>
            </w:pPr>
          </w:p>
        </w:tc>
        <w:tc>
          <w:tcPr>
            <w:tcW w:w="1789" w:type="dxa"/>
            <w:vMerge/>
          </w:tcPr>
          <w:p w:rsidR="00BE4E4A" w:rsidRDefault="00BE4E4A" w:rsidP="00F02C21">
            <w:pPr>
              <w:pStyle w:val="StyleParagraphe"/>
              <w:rPr>
                <w:rFonts w:ascii="Consolas" w:hAnsi="Consolas" w:cs="Consolas"/>
                <w:color w:val="000000"/>
                <w:sz w:val="20"/>
                <w:szCs w:val="20"/>
              </w:rPr>
            </w:pPr>
          </w:p>
        </w:tc>
        <w:tc>
          <w:tcPr>
            <w:tcW w:w="4930" w:type="dxa"/>
          </w:tcPr>
          <w:p w:rsidR="00BE4E4A" w:rsidRDefault="004477D6" w:rsidP="004477D6">
            <w:pPr>
              <w:pStyle w:val="StyleParagraphe"/>
              <w:rPr>
                <w:rFonts w:ascii="Consolas" w:hAnsi="Consolas" w:cs="Consolas"/>
                <w:color w:val="000000"/>
                <w:sz w:val="20"/>
                <w:szCs w:val="20"/>
              </w:rPr>
            </w:pPr>
            <w:r>
              <w:t xml:space="preserve">En tant que manager, je veux supprimer un ou plusieurs droits d’accès pour les utilisateurs. </w:t>
            </w:r>
          </w:p>
        </w:tc>
        <w:tc>
          <w:tcPr>
            <w:tcW w:w="1096" w:type="dxa"/>
          </w:tcPr>
          <w:p w:rsidR="00BE4E4A" w:rsidRDefault="00BE4E4A" w:rsidP="00D844AA">
            <w:pPr>
              <w:jc w:val="center"/>
              <w:rPr>
                <w:rFonts w:ascii="Consolas" w:hAnsi="Consolas" w:cs="Consolas"/>
                <w:color w:val="000000"/>
                <w:sz w:val="20"/>
                <w:szCs w:val="20"/>
              </w:rPr>
            </w:pPr>
          </w:p>
        </w:tc>
      </w:tr>
      <w:tr w:rsidR="00F82B52" w:rsidTr="004477D6">
        <w:trPr>
          <w:trHeight w:val="570"/>
        </w:trPr>
        <w:tc>
          <w:tcPr>
            <w:tcW w:w="1245" w:type="dxa"/>
            <w:vMerge w:val="restart"/>
          </w:tcPr>
          <w:p w:rsidR="00F82B52" w:rsidRDefault="004477D6" w:rsidP="00D844AA">
            <w:pPr>
              <w:jc w:val="center"/>
              <w:rPr>
                <w:rFonts w:ascii="Consolas" w:hAnsi="Consolas" w:cs="Consolas"/>
                <w:color w:val="000000"/>
                <w:sz w:val="20"/>
                <w:szCs w:val="20"/>
              </w:rPr>
            </w:pPr>
            <w:r>
              <w:rPr>
                <w:rFonts w:ascii="Consolas" w:hAnsi="Consolas" w:cs="Consolas"/>
                <w:color w:val="000000"/>
                <w:sz w:val="20"/>
                <w:szCs w:val="20"/>
              </w:rPr>
              <w:t>3</w:t>
            </w:r>
          </w:p>
        </w:tc>
        <w:tc>
          <w:tcPr>
            <w:tcW w:w="1789" w:type="dxa"/>
            <w:vMerge w:val="restart"/>
          </w:tcPr>
          <w:p w:rsidR="00F82B52" w:rsidRDefault="00F82B52" w:rsidP="00F02C21">
            <w:pPr>
              <w:pStyle w:val="StyleParagraphe"/>
              <w:rPr>
                <w:rFonts w:ascii="Consolas" w:hAnsi="Consolas" w:cs="Consolas"/>
                <w:color w:val="000000"/>
                <w:sz w:val="20"/>
                <w:szCs w:val="20"/>
              </w:rPr>
            </w:pPr>
            <w:r>
              <w:rPr>
                <w:rFonts w:ascii="Consolas" w:hAnsi="Consolas" w:cs="Consolas"/>
                <w:color w:val="000000"/>
                <w:sz w:val="20"/>
                <w:szCs w:val="20"/>
              </w:rPr>
              <w:t>Gestion des équipes</w:t>
            </w:r>
          </w:p>
        </w:tc>
        <w:tc>
          <w:tcPr>
            <w:tcW w:w="4930" w:type="dxa"/>
          </w:tcPr>
          <w:p w:rsidR="00F82B52" w:rsidRDefault="00F82B52" w:rsidP="00F02C21">
            <w:pPr>
              <w:pStyle w:val="StyleParagraphe"/>
              <w:rPr>
                <w:rFonts w:ascii="Consolas" w:hAnsi="Consolas" w:cs="Consolas"/>
                <w:color w:val="000000"/>
                <w:sz w:val="20"/>
                <w:szCs w:val="20"/>
              </w:rPr>
            </w:pPr>
            <w:r>
              <w:rPr>
                <w:rFonts w:ascii="Consolas" w:hAnsi="Consolas" w:cs="Consolas"/>
                <w:color w:val="000000"/>
                <w:sz w:val="20"/>
                <w:szCs w:val="20"/>
              </w:rPr>
              <w:t>En tant que chef d’équipe/Manager, je veux créer une équipe.</w:t>
            </w:r>
          </w:p>
        </w:tc>
        <w:tc>
          <w:tcPr>
            <w:tcW w:w="1096" w:type="dxa"/>
          </w:tcPr>
          <w:p w:rsidR="00F82B52" w:rsidRDefault="00F82B52" w:rsidP="00D844AA">
            <w:pPr>
              <w:jc w:val="center"/>
              <w:rPr>
                <w:rFonts w:ascii="Consolas" w:hAnsi="Consolas" w:cs="Consolas"/>
                <w:color w:val="000000"/>
                <w:sz w:val="20"/>
                <w:szCs w:val="20"/>
              </w:rPr>
            </w:pPr>
          </w:p>
        </w:tc>
      </w:tr>
      <w:tr w:rsidR="00F82B52" w:rsidTr="004477D6">
        <w:trPr>
          <w:trHeight w:val="706"/>
        </w:trPr>
        <w:tc>
          <w:tcPr>
            <w:tcW w:w="1245" w:type="dxa"/>
            <w:vMerge/>
          </w:tcPr>
          <w:p w:rsidR="00F82B52" w:rsidRDefault="00F82B52" w:rsidP="00D844AA">
            <w:pPr>
              <w:jc w:val="center"/>
              <w:rPr>
                <w:rFonts w:ascii="Consolas" w:hAnsi="Consolas" w:cs="Consolas"/>
                <w:color w:val="000000"/>
                <w:sz w:val="20"/>
                <w:szCs w:val="20"/>
              </w:rPr>
            </w:pPr>
          </w:p>
        </w:tc>
        <w:tc>
          <w:tcPr>
            <w:tcW w:w="1789" w:type="dxa"/>
            <w:vMerge/>
          </w:tcPr>
          <w:p w:rsidR="00F82B52" w:rsidRDefault="00F82B52" w:rsidP="00F02C21">
            <w:pPr>
              <w:pStyle w:val="StyleParagraphe"/>
              <w:rPr>
                <w:rFonts w:ascii="Consolas" w:hAnsi="Consolas" w:cs="Consolas"/>
                <w:color w:val="000000"/>
                <w:sz w:val="20"/>
                <w:szCs w:val="20"/>
              </w:rPr>
            </w:pPr>
          </w:p>
        </w:tc>
        <w:tc>
          <w:tcPr>
            <w:tcW w:w="4930" w:type="dxa"/>
          </w:tcPr>
          <w:p w:rsidR="00F716AA" w:rsidRDefault="00F82B52" w:rsidP="00F02C21">
            <w:pPr>
              <w:pStyle w:val="StyleParagraphe"/>
              <w:rPr>
                <w:rFonts w:ascii="Consolas" w:hAnsi="Consolas" w:cs="Consolas"/>
                <w:color w:val="000000"/>
                <w:sz w:val="20"/>
                <w:szCs w:val="20"/>
              </w:rPr>
            </w:pPr>
            <w:r>
              <w:rPr>
                <w:rFonts w:ascii="Consolas" w:hAnsi="Consolas" w:cs="Consolas"/>
                <w:color w:val="000000"/>
                <w:sz w:val="20"/>
                <w:szCs w:val="20"/>
              </w:rPr>
              <w:t>En tant que chef d’équipe/Manager</w:t>
            </w:r>
            <w:r w:rsidR="00F716AA">
              <w:rPr>
                <w:rFonts w:ascii="Consolas" w:hAnsi="Consolas" w:cs="Consolas"/>
                <w:color w:val="000000"/>
                <w:sz w:val="20"/>
                <w:szCs w:val="20"/>
              </w:rPr>
              <w:t xml:space="preserve">, je veux </w:t>
            </w:r>
            <w:r>
              <w:rPr>
                <w:rFonts w:ascii="Consolas" w:hAnsi="Consolas" w:cs="Consolas"/>
                <w:color w:val="000000"/>
                <w:sz w:val="20"/>
                <w:szCs w:val="20"/>
              </w:rPr>
              <w:t>ajouter/modifier/supprimer</w:t>
            </w:r>
          </w:p>
          <w:p w:rsidR="00F82B52" w:rsidRDefault="00F82B52" w:rsidP="00F02C21">
            <w:pPr>
              <w:pStyle w:val="StyleParagraphe"/>
              <w:rPr>
                <w:rFonts w:ascii="Consolas" w:hAnsi="Consolas" w:cs="Consolas"/>
                <w:color w:val="000000"/>
                <w:sz w:val="20"/>
                <w:szCs w:val="20"/>
              </w:rPr>
            </w:pPr>
            <w:r>
              <w:rPr>
                <w:rFonts w:ascii="Consolas" w:hAnsi="Consolas" w:cs="Consolas"/>
                <w:color w:val="000000"/>
                <w:sz w:val="20"/>
                <w:szCs w:val="20"/>
              </w:rPr>
              <w:t>/Sélectionner des employée à l’équipe.</w:t>
            </w:r>
          </w:p>
        </w:tc>
        <w:tc>
          <w:tcPr>
            <w:tcW w:w="1096" w:type="dxa"/>
          </w:tcPr>
          <w:p w:rsidR="00F82B52" w:rsidRDefault="00F82B52" w:rsidP="00D844AA">
            <w:pPr>
              <w:jc w:val="center"/>
              <w:rPr>
                <w:rFonts w:ascii="Consolas" w:hAnsi="Consolas" w:cs="Consolas"/>
                <w:color w:val="000000"/>
                <w:sz w:val="20"/>
                <w:szCs w:val="20"/>
              </w:rPr>
            </w:pPr>
          </w:p>
        </w:tc>
      </w:tr>
      <w:tr w:rsidR="00F82B52" w:rsidTr="004477D6">
        <w:trPr>
          <w:trHeight w:val="585"/>
        </w:trPr>
        <w:tc>
          <w:tcPr>
            <w:tcW w:w="1245" w:type="dxa"/>
            <w:vMerge/>
          </w:tcPr>
          <w:p w:rsidR="00F82B52" w:rsidRDefault="00F82B52" w:rsidP="00D844AA">
            <w:pPr>
              <w:jc w:val="center"/>
              <w:rPr>
                <w:rFonts w:ascii="Consolas" w:hAnsi="Consolas" w:cs="Consolas"/>
                <w:color w:val="000000"/>
                <w:sz w:val="20"/>
                <w:szCs w:val="20"/>
              </w:rPr>
            </w:pPr>
          </w:p>
        </w:tc>
        <w:tc>
          <w:tcPr>
            <w:tcW w:w="1789" w:type="dxa"/>
            <w:vMerge/>
          </w:tcPr>
          <w:p w:rsidR="00F82B52" w:rsidRDefault="00F82B52" w:rsidP="00F02C21">
            <w:pPr>
              <w:pStyle w:val="StyleParagraphe"/>
              <w:rPr>
                <w:rFonts w:ascii="Consolas" w:hAnsi="Consolas" w:cs="Consolas"/>
                <w:color w:val="000000"/>
                <w:sz w:val="20"/>
                <w:szCs w:val="20"/>
              </w:rPr>
            </w:pPr>
          </w:p>
        </w:tc>
        <w:tc>
          <w:tcPr>
            <w:tcW w:w="4930" w:type="dxa"/>
          </w:tcPr>
          <w:p w:rsidR="00F82B52" w:rsidRDefault="00F82B52" w:rsidP="00F02C21">
            <w:pPr>
              <w:pStyle w:val="StyleParagraphe"/>
              <w:rPr>
                <w:rFonts w:ascii="Consolas" w:hAnsi="Consolas" w:cs="Consolas"/>
                <w:color w:val="000000"/>
                <w:sz w:val="20"/>
                <w:szCs w:val="20"/>
              </w:rPr>
            </w:pPr>
            <w:r>
              <w:rPr>
                <w:rFonts w:ascii="Consolas" w:hAnsi="Consolas" w:cs="Consolas"/>
                <w:color w:val="000000"/>
                <w:sz w:val="20"/>
                <w:szCs w:val="20"/>
              </w:rPr>
              <w:t>En tant que Chef équipe/Manager, je veux consulter les détails de chaque équipe.</w:t>
            </w:r>
          </w:p>
          <w:p w:rsidR="00F82B52" w:rsidRDefault="00F82B52" w:rsidP="00F02C21">
            <w:pPr>
              <w:pStyle w:val="StyleParagraphe"/>
              <w:rPr>
                <w:rFonts w:ascii="Consolas" w:hAnsi="Consolas" w:cs="Consolas"/>
                <w:color w:val="000000"/>
                <w:sz w:val="20"/>
                <w:szCs w:val="20"/>
              </w:rPr>
            </w:pPr>
          </w:p>
        </w:tc>
        <w:tc>
          <w:tcPr>
            <w:tcW w:w="1096" w:type="dxa"/>
          </w:tcPr>
          <w:p w:rsidR="00F82B52" w:rsidRDefault="00F82B52" w:rsidP="00D844AA">
            <w:pPr>
              <w:jc w:val="center"/>
              <w:rPr>
                <w:rFonts w:ascii="Consolas" w:hAnsi="Consolas" w:cs="Consolas"/>
                <w:color w:val="000000"/>
                <w:sz w:val="20"/>
                <w:szCs w:val="20"/>
              </w:rPr>
            </w:pPr>
          </w:p>
        </w:tc>
      </w:tr>
      <w:tr w:rsidR="00F82B52" w:rsidTr="004477D6">
        <w:trPr>
          <w:trHeight w:val="585"/>
        </w:trPr>
        <w:tc>
          <w:tcPr>
            <w:tcW w:w="1245" w:type="dxa"/>
            <w:vMerge/>
          </w:tcPr>
          <w:p w:rsidR="00F82B52" w:rsidRDefault="00F82B52" w:rsidP="00D844AA">
            <w:pPr>
              <w:jc w:val="center"/>
              <w:rPr>
                <w:rFonts w:ascii="Consolas" w:hAnsi="Consolas" w:cs="Consolas"/>
                <w:color w:val="000000"/>
                <w:sz w:val="20"/>
                <w:szCs w:val="20"/>
              </w:rPr>
            </w:pPr>
          </w:p>
        </w:tc>
        <w:tc>
          <w:tcPr>
            <w:tcW w:w="1789" w:type="dxa"/>
            <w:vMerge/>
          </w:tcPr>
          <w:p w:rsidR="00F82B52" w:rsidRDefault="00F82B52" w:rsidP="00F02C21">
            <w:pPr>
              <w:pStyle w:val="StyleParagraphe"/>
              <w:rPr>
                <w:rFonts w:ascii="Consolas" w:hAnsi="Consolas" w:cs="Consolas"/>
                <w:color w:val="000000"/>
                <w:sz w:val="20"/>
                <w:szCs w:val="20"/>
              </w:rPr>
            </w:pPr>
          </w:p>
        </w:tc>
        <w:tc>
          <w:tcPr>
            <w:tcW w:w="4930" w:type="dxa"/>
          </w:tcPr>
          <w:p w:rsidR="00F82B52" w:rsidRDefault="00F82B52" w:rsidP="00F02C21">
            <w:pPr>
              <w:pStyle w:val="StyleParagraphe"/>
              <w:rPr>
                <w:rFonts w:ascii="Consolas" w:hAnsi="Consolas" w:cs="Consolas"/>
                <w:color w:val="000000"/>
                <w:sz w:val="20"/>
                <w:szCs w:val="20"/>
              </w:rPr>
            </w:pPr>
            <w:r>
              <w:rPr>
                <w:rFonts w:ascii="Consolas" w:hAnsi="Consolas" w:cs="Consolas"/>
                <w:color w:val="000000"/>
                <w:sz w:val="20"/>
                <w:szCs w:val="20"/>
              </w:rPr>
              <w:t>En tant que Chef équipe/Manger je veux appliquer des recherches filtrés.</w:t>
            </w:r>
          </w:p>
        </w:tc>
        <w:tc>
          <w:tcPr>
            <w:tcW w:w="1096" w:type="dxa"/>
          </w:tcPr>
          <w:p w:rsidR="00F82B52" w:rsidRDefault="00F82B52" w:rsidP="00D844AA">
            <w:pPr>
              <w:jc w:val="center"/>
              <w:rPr>
                <w:rFonts w:ascii="Consolas" w:hAnsi="Consolas" w:cs="Consolas"/>
                <w:color w:val="000000"/>
                <w:sz w:val="20"/>
                <w:szCs w:val="20"/>
              </w:rPr>
            </w:pPr>
          </w:p>
        </w:tc>
      </w:tr>
      <w:tr w:rsidR="00990A1A" w:rsidTr="004477D6">
        <w:trPr>
          <w:trHeight w:val="570"/>
        </w:trPr>
        <w:tc>
          <w:tcPr>
            <w:tcW w:w="1245" w:type="dxa"/>
            <w:vMerge w:val="restart"/>
          </w:tcPr>
          <w:p w:rsidR="00990A1A" w:rsidRDefault="004477D6" w:rsidP="00D844AA">
            <w:pPr>
              <w:jc w:val="center"/>
              <w:rPr>
                <w:rFonts w:ascii="Consolas" w:hAnsi="Consolas" w:cs="Consolas"/>
                <w:color w:val="000000"/>
                <w:sz w:val="20"/>
                <w:szCs w:val="20"/>
              </w:rPr>
            </w:pPr>
            <w:r>
              <w:rPr>
                <w:rFonts w:ascii="Consolas" w:hAnsi="Consolas" w:cs="Consolas"/>
                <w:color w:val="000000"/>
                <w:sz w:val="20"/>
                <w:szCs w:val="20"/>
              </w:rPr>
              <w:t>4</w:t>
            </w:r>
          </w:p>
        </w:tc>
        <w:tc>
          <w:tcPr>
            <w:tcW w:w="1789" w:type="dxa"/>
            <w:vMerge w:val="restart"/>
          </w:tcPr>
          <w:p w:rsidR="00990A1A" w:rsidRDefault="00990A1A" w:rsidP="00F02C21">
            <w:pPr>
              <w:pStyle w:val="StyleParagraphe"/>
              <w:rPr>
                <w:rFonts w:ascii="Consolas" w:hAnsi="Consolas" w:cs="Consolas"/>
                <w:color w:val="000000"/>
                <w:sz w:val="20"/>
                <w:szCs w:val="20"/>
              </w:rPr>
            </w:pPr>
            <w:r>
              <w:rPr>
                <w:rFonts w:ascii="Consolas" w:hAnsi="Consolas" w:cs="Consolas"/>
                <w:color w:val="000000"/>
                <w:sz w:val="20"/>
                <w:szCs w:val="20"/>
              </w:rPr>
              <w:t>Gestion tâche</w:t>
            </w:r>
          </w:p>
        </w:tc>
        <w:tc>
          <w:tcPr>
            <w:tcW w:w="4930" w:type="dxa"/>
          </w:tcPr>
          <w:p w:rsidR="00990A1A" w:rsidRDefault="00990A1A" w:rsidP="00F02C21">
            <w:pPr>
              <w:pStyle w:val="StyleParagraphe"/>
              <w:rPr>
                <w:rFonts w:ascii="Consolas" w:hAnsi="Consolas" w:cs="Consolas"/>
                <w:color w:val="000000"/>
                <w:sz w:val="20"/>
                <w:szCs w:val="20"/>
              </w:rPr>
            </w:pPr>
            <w:r>
              <w:rPr>
                <w:rFonts w:ascii="Consolas" w:hAnsi="Consolas" w:cs="Consolas"/>
                <w:color w:val="000000"/>
                <w:sz w:val="20"/>
                <w:szCs w:val="20"/>
              </w:rPr>
              <w:t>En tant qu’utilisateur de l’application je veux créer des tâches.</w:t>
            </w:r>
          </w:p>
        </w:tc>
        <w:tc>
          <w:tcPr>
            <w:tcW w:w="1096" w:type="dxa"/>
          </w:tcPr>
          <w:p w:rsidR="00990A1A" w:rsidRDefault="00990A1A" w:rsidP="00D844AA">
            <w:pPr>
              <w:jc w:val="center"/>
              <w:rPr>
                <w:rFonts w:ascii="Consolas" w:hAnsi="Consolas" w:cs="Consolas"/>
                <w:color w:val="000000"/>
                <w:sz w:val="20"/>
                <w:szCs w:val="20"/>
              </w:rPr>
            </w:pPr>
          </w:p>
        </w:tc>
      </w:tr>
      <w:tr w:rsidR="00990A1A" w:rsidTr="004477D6">
        <w:trPr>
          <w:trHeight w:val="706"/>
        </w:trPr>
        <w:tc>
          <w:tcPr>
            <w:tcW w:w="1245" w:type="dxa"/>
            <w:vMerge/>
          </w:tcPr>
          <w:p w:rsidR="00990A1A" w:rsidRDefault="00990A1A" w:rsidP="00D844AA">
            <w:pPr>
              <w:jc w:val="center"/>
              <w:rPr>
                <w:rFonts w:ascii="Consolas" w:hAnsi="Consolas" w:cs="Consolas"/>
                <w:color w:val="000000"/>
                <w:sz w:val="20"/>
                <w:szCs w:val="20"/>
              </w:rPr>
            </w:pPr>
          </w:p>
        </w:tc>
        <w:tc>
          <w:tcPr>
            <w:tcW w:w="1789" w:type="dxa"/>
            <w:vMerge/>
          </w:tcPr>
          <w:p w:rsidR="00990A1A" w:rsidRDefault="00990A1A" w:rsidP="00F02C21">
            <w:pPr>
              <w:pStyle w:val="StyleParagraphe"/>
              <w:rPr>
                <w:rFonts w:ascii="Consolas" w:hAnsi="Consolas" w:cs="Consolas"/>
                <w:color w:val="000000"/>
                <w:sz w:val="20"/>
                <w:szCs w:val="20"/>
              </w:rPr>
            </w:pPr>
          </w:p>
        </w:tc>
        <w:tc>
          <w:tcPr>
            <w:tcW w:w="4930" w:type="dxa"/>
          </w:tcPr>
          <w:p w:rsidR="00990A1A" w:rsidRDefault="00990A1A" w:rsidP="00F02C21">
            <w:pPr>
              <w:pStyle w:val="StyleParagraphe"/>
              <w:rPr>
                <w:rFonts w:ascii="Consolas" w:hAnsi="Consolas" w:cs="Consolas"/>
                <w:color w:val="000000"/>
                <w:sz w:val="20"/>
                <w:szCs w:val="20"/>
              </w:rPr>
            </w:pPr>
            <w:r>
              <w:rPr>
                <w:rFonts w:ascii="Consolas" w:hAnsi="Consolas" w:cs="Consolas"/>
                <w:color w:val="000000"/>
                <w:sz w:val="20"/>
                <w:szCs w:val="20"/>
              </w:rPr>
              <w:t>En tant que chef d’équipe, je veux ajouter/modifier/supprimer des taches.</w:t>
            </w:r>
          </w:p>
        </w:tc>
        <w:tc>
          <w:tcPr>
            <w:tcW w:w="1096" w:type="dxa"/>
          </w:tcPr>
          <w:p w:rsidR="00990A1A" w:rsidRDefault="00990A1A" w:rsidP="00D844AA">
            <w:pPr>
              <w:jc w:val="center"/>
              <w:rPr>
                <w:rFonts w:ascii="Consolas" w:hAnsi="Consolas" w:cs="Consolas"/>
                <w:color w:val="000000"/>
                <w:sz w:val="20"/>
                <w:szCs w:val="20"/>
              </w:rPr>
            </w:pPr>
          </w:p>
        </w:tc>
      </w:tr>
      <w:tr w:rsidR="00990A1A" w:rsidTr="004477D6">
        <w:trPr>
          <w:trHeight w:val="738"/>
        </w:trPr>
        <w:tc>
          <w:tcPr>
            <w:tcW w:w="1245" w:type="dxa"/>
            <w:vMerge/>
          </w:tcPr>
          <w:p w:rsidR="00990A1A" w:rsidRDefault="00990A1A" w:rsidP="00D844AA">
            <w:pPr>
              <w:jc w:val="center"/>
              <w:rPr>
                <w:rFonts w:ascii="Consolas" w:hAnsi="Consolas" w:cs="Consolas"/>
                <w:color w:val="000000"/>
                <w:sz w:val="20"/>
                <w:szCs w:val="20"/>
              </w:rPr>
            </w:pPr>
          </w:p>
        </w:tc>
        <w:tc>
          <w:tcPr>
            <w:tcW w:w="1789" w:type="dxa"/>
            <w:vMerge/>
          </w:tcPr>
          <w:p w:rsidR="00990A1A" w:rsidRDefault="00990A1A" w:rsidP="00F02C21">
            <w:pPr>
              <w:pStyle w:val="StyleParagraphe"/>
              <w:rPr>
                <w:rFonts w:ascii="Consolas" w:hAnsi="Consolas" w:cs="Consolas"/>
                <w:color w:val="000000"/>
                <w:sz w:val="20"/>
                <w:szCs w:val="20"/>
              </w:rPr>
            </w:pPr>
          </w:p>
        </w:tc>
        <w:tc>
          <w:tcPr>
            <w:tcW w:w="4930" w:type="dxa"/>
          </w:tcPr>
          <w:p w:rsidR="00990A1A" w:rsidRDefault="00990A1A" w:rsidP="00F02C21">
            <w:pPr>
              <w:pStyle w:val="StyleParagraphe"/>
              <w:rPr>
                <w:rFonts w:ascii="Consolas" w:hAnsi="Consolas" w:cs="Consolas"/>
                <w:color w:val="000000"/>
                <w:sz w:val="20"/>
                <w:szCs w:val="20"/>
              </w:rPr>
            </w:pPr>
            <w:r>
              <w:rPr>
                <w:rFonts w:ascii="Consolas" w:hAnsi="Consolas" w:cs="Consolas"/>
                <w:color w:val="000000"/>
                <w:sz w:val="20"/>
                <w:szCs w:val="20"/>
              </w:rPr>
              <w:t>En tant qu’utilisateur de l’application, je veux consulter mes tâches.</w:t>
            </w:r>
          </w:p>
          <w:p w:rsidR="00990A1A" w:rsidRDefault="00990A1A" w:rsidP="00F02C21">
            <w:pPr>
              <w:pStyle w:val="StyleParagraphe"/>
              <w:rPr>
                <w:rFonts w:ascii="Consolas" w:hAnsi="Consolas" w:cs="Consolas"/>
                <w:color w:val="000000"/>
                <w:sz w:val="20"/>
                <w:szCs w:val="20"/>
              </w:rPr>
            </w:pPr>
          </w:p>
          <w:p w:rsidR="00990A1A" w:rsidRDefault="00990A1A" w:rsidP="00F02C21">
            <w:pPr>
              <w:pStyle w:val="StyleParagraphe"/>
              <w:rPr>
                <w:rFonts w:ascii="Consolas" w:hAnsi="Consolas" w:cs="Consolas"/>
                <w:color w:val="000000"/>
                <w:sz w:val="20"/>
                <w:szCs w:val="20"/>
              </w:rPr>
            </w:pPr>
          </w:p>
        </w:tc>
        <w:tc>
          <w:tcPr>
            <w:tcW w:w="1096" w:type="dxa"/>
          </w:tcPr>
          <w:p w:rsidR="00990A1A" w:rsidRDefault="00990A1A" w:rsidP="00D844AA">
            <w:pPr>
              <w:jc w:val="center"/>
              <w:rPr>
                <w:rFonts w:ascii="Consolas" w:hAnsi="Consolas" w:cs="Consolas"/>
                <w:color w:val="000000"/>
                <w:sz w:val="20"/>
                <w:szCs w:val="20"/>
              </w:rPr>
            </w:pPr>
          </w:p>
        </w:tc>
      </w:tr>
      <w:tr w:rsidR="00990A1A" w:rsidTr="004477D6">
        <w:trPr>
          <w:trHeight w:val="465"/>
        </w:trPr>
        <w:tc>
          <w:tcPr>
            <w:tcW w:w="1245" w:type="dxa"/>
            <w:vMerge/>
          </w:tcPr>
          <w:p w:rsidR="00990A1A" w:rsidRDefault="00990A1A" w:rsidP="00D844AA">
            <w:pPr>
              <w:jc w:val="center"/>
              <w:rPr>
                <w:rFonts w:ascii="Consolas" w:hAnsi="Consolas" w:cs="Consolas"/>
                <w:color w:val="000000"/>
                <w:sz w:val="20"/>
                <w:szCs w:val="20"/>
              </w:rPr>
            </w:pPr>
          </w:p>
        </w:tc>
        <w:tc>
          <w:tcPr>
            <w:tcW w:w="1789" w:type="dxa"/>
            <w:vMerge/>
          </w:tcPr>
          <w:p w:rsidR="00990A1A" w:rsidRDefault="00990A1A" w:rsidP="00F02C21">
            <w:pPr>
              <w:pStyle w:val="StyleParagraphe"/>
              <w:rPr>
                <w:rFonts w:ascii="Consolas" w:hAnsi="Consolas" w:cs="Consolas"/>
                <w:color w:val="000000"/>
                <w:sz w:val="20"/>
                <w:szCs w:val="20"/>
              </w:rPr>
            </w:pPr>
          </w:p>
        </w:tc>
        <w:tc>
          <w:tcPr>
            <w:tcW w:w="4930" w:type="dxa"/>
          </w:tcPr>
          <w:p w:rsidR="00990A1A" w:rsidRDefault="00990A1A" w:rsidP="00F02C21">
            <w:pPr>
              <w:pStyle w:val="StyleParagraphe"/>
              <w:rPr>
                <w:rFonts w:ascii="Consolas" w:hAnsi="Consolas" w:cs="Consolas"/>
                <w:color w:val="000000"/>
                <w:sz w:val="20"/>
                <w:szCs w:val="20"/>
              </w:rPr>
            </w:pPr>
            <w:r>
              <w:rPr>
                <w:rFonts w:ascii="Consolas" w:hAnsi="Consolas" w:cs="Consolas"/>
                <w:color w:val="000000"/>
                <w:sz w:val="20"/>
                <w:szCs w:val="20"/>
              </w:rPr>
              <w:t xml:space="preserve">En tant qu’utilisateur de l’application je veux consulter l’état d’avancement de la tâche. </w:t>
            </w:r>
          </w:p>
          <w:p w:rsidR="00990A1A" w:rsidRDefault="00990A1A" w:rsidP="00F02C21">
            <w:pPr>
              <w:pStyle w:val="StyleParagraphe"/>
              <w:rPr>
                <w:rFonts w:ascii="Consolas" w:hAnsi="Consolas" w:cs="Consolas"/>
                <w:color w:val="000000"/>
                <w:sz w:val="20"/>
                <w:szCs w:val="20"/>
              </w:rPr>
            </w:pPr>
          </w:p>
        </w:tc>
        <w:tc>
          <w:tcPr>
            <w:tcW w:w="1096" w:type="dxa"/>
          </w:tcPr>
          <w:p w:rsidR="00990A1A" w:rsidRDefault="00990A1A" w:rsidP="00D844AA">
            <w:pPr>
              <w:jc w:val="center"/>
              <w:rPr>
                <w:rFonts w:ascii="Consolas" w:hAnsi="Consolas" w:cs="Consolas"/>
                <w:color w:val="000000"/>
                <w:sz w:val="20"/>
                <w:szCs w:val="20"/>
              </w:rPr>
            </w:pPr>
          </w:p>
        </w:tc>
      </w:tr>
      <w:tr w:rsidR="00990A1A" w:rsidTr="004477D6">
        <w:trPr>
          <w:trHeight w:val="872"/>
        </w:trPr>
        <w:tc>
          <w:tcPr>
            <w:tcW w:w="1245" w:type="dxa"/>
            <w:vMerge/>
          </w:tcPr>
          <w:p w:rsidR="00990A1A" w:rsidRDefault="00990A1A" w:rsidP="00D844AA">
            <w:pPr>
              <w:jc w:val="center"/>
              <w:rPr>
                <w:rFonts w:ascii="Consolas" w:hAnsi="Consolas" w:cs="Consolas"/>
                <w:color w:val="000000"/>
                <w:sz w:val="20"/>
                <w:szCs w:val="20"/>
              </w:rPr>
            </w:pPr>
          </w:p>
        </w:tc>
        <w:tc>
          <w:tcPr>
            <w:tcW w:w="1789" w:type="dxa"/>
            <w:vMerge/>
          </w:tcPr>
          <w:p w:rsidR="00990A1A" w:rsidRDefault="00990A1A" w:rsidP="00F02C21">
            <w:pPr>
              <w:pStyle w:val="StyleParagraphe"/>
              <w:rPr>
                <w:rFonts w:ascii="Consolas" w:hAnsi="Consolas" w:cs="Consolas"/>
                <w:color w:val="000000"/>
                <w:sz w:val="20"/>
                <w:szCs w:val="20"/>
              </w:rPr>
            </w:pPr>
          </w:p>
        </w:tc>
        <w:tc>
          <w:tcPr>
            <w:tcW w:w="4930" w:type="dxa"/>
          </w:tcPr>
          <w:p w:rsidR="00990A1A" w:rsidRDefault="00990A1A" w:rsidP="00F02C21">
            <w:pPr>
              <w:pStyle w:val="StyleParagraphe"/>
              <w:rPr>
                <w:rFonts w:ascii="Consolas" w:hAnsi="Consolas" w:cs="Consolas"/>
                <w:color w:val="000000"/>
                <w:sz w:val="20"/>
                <w:szCs w:val="20"/>
              </w:rPr>
            </w:pPr>
            <w:r>
              <w:rPr>
                <w:rFonts w:ascii="Consolas" w:hAnsi="Consolas" w:cs="Consolas"/>
                <w:color w:val="000000"/>
                <w:sz w:val="20"/>
                <w:szCs w:val="20"/>
              </w:rPr>
              <w:t>En tant qu’utilisateur de l’application je veux uploader des fichiers.</w:t>
            </w:r>
          </w:p>
        </w:tc>
        <w:tc>
          <w:tcPr>
            <w:tcW w:w="1096" w:type="dxa"/>
          </w:tcPr>
          <w:p w:rsidR="00990A1A" w:rsidRDefault="00990A1A" w:rsidP="00D844AA">
            <w:pPr>
              <w:jc w:val="center"/>
              <w:rPr>
                <w:rFonts w:ascii="Consolas" w:hAnsi="Consolas" w:cs="Consolas"/>
                <w:color w:val="000000"/>
                <w:sz w:val="20"/>
                <w:szCs w:val="20"/>
              </w:rPr>
            </w:pPr>
          </w:p>
        </w:tc>
      </w:tr>
      <w:tr w:rsidR="00990A1A" w:rsidTr="004477D6">
        <w:trPr>
          <w:trHeight w:val="465"/>
        </w:trPr>
        <w:tc>
          <w:tcPr>
            <w:tcW w:w="1245" w:type="dxa"/>
            <w:vMerge w:val="restart"/>
          </w:tcPr>
          <w:p w:rsidR="00990A1A" w:rsidRDefault="004477D6" w:rsidP="004477D6">
            <w:pPr>
              <w:jc w:val="center"/>
              <w:rPr>
                <w:rFonts w:ascii="Consolas" w:hAnsi="Consolas" w:cs="Consolas"/>
                <w:color w:val="000000"/>
                <w:sz w:val="20"/>
                <w:szCs w:val="20"/>
              </w:rPr>
            </w:pPr>
            <w:r>
              <w:rPr>
                <w:rFonts w:ascii="Consolas" w:hAnsi="Consolas" w:cs="Consolas"/>
                <w:color w:val="000000"/>
                <w:sz w:val="20"/>
                <w:szCs w:val="20"/>
              </w:rPr>
              <w:t>5</w:t>
            </w:r>
          </w:p>
        </w:tc>
        <w:tc>
          <w:tcPr>
            <w:tcW w:w="1789" w:type="dxa"/>
            <w:vMerge w:val="restart"/>
          </w:tcPr>
          <w:p w:rsidR="00990A1A" w:rsidRDefault="00990A1A" w:rsidP="00F02C21">
            <w:pPr>
              <w:pStyle w:val="StyleParagraphe"/>
              <w:rPr>
                <w:rFonts w:ascii="Consolas" w:hAnsi="Consolas" w:cs="Consolas"/>
                <w:color w:val="000000"/>
                <w:sz w:val="20"/>
                <w:szCs w:val="20"/>
              </w:rPr>
            </w:pPr>
            <w:r>
              <w:rPr>
                <w:rFonts w:ascii="Consolas" w:hAnsi="Consolas" w:cs="Consolas"/>
                <w:color w:val="000000"/>
                <w:sz w:val="20"/>
                <w:szCs w:val="20"/>
              </w:rPr>
              <w:t xml:space="preserve">Statistiques, historique et </w:t>
            </w:r>
          </w:p>
          <w:p w:rsidR="00990A1A" w:rsidRDefault="00990A1A" w:rsidP="00F02C21">
            <w:pPr>
              <w:pStyle w:val="StyleParagraphe"/>
              <w:rPr>
                <w:rFonts w:ascii="Consolas" w:hAnsi="Consolas" w:cs="Consolas"/>
                <w:color w:val="000000"/>
                <w:sz w:val="20"/>
                <w:szCs w:val="20"/>
              </w:rPr>
            </w:pPr>
            <w:r>
              <w:rPr>
                <w:rFonts w:ascii="Consolas" w:hAnsi="Consolas" w:cs="Consolas"/>
                <w:color w:val="000000"/>
                <w:sz w:val="20"/>
                <w:szCs w:val="20"/>
              </w:rPr>
              <w:lastRenderedPageBreak/>
              <w:t xml:space="preserve">Calcul des KPI  </w:t>
            </w:r>
          </w:p>
        </w:tc>
        <w:tc>
          <w:tcPr>
            <w:tcW w:w="4930" w:type="dxa"/>
          </w:tcPr>
          <w:p w:rsidR="00990A1A" w:rsidRDefault="00990A1A" w:rsidP="00F02C21">
            <w:pPr>
              <w:pStyle w:val="StyleParagraphe"/>
              <w:rPr>
                <w:rFonts w:ascii="Consolas" w:hAnsi="Consolas" w:cs="Consolas"/>
                <w:color w:val="000000"/>
                <w:sz w:val="20"/>
                <w:szCs w:val="20"/>
              </w:rPr>
            </w:pPr>
            <w:r>
              <w:rPr>
                <w:rFonts w:ascii="Consolas" w:hAnsi="Consolas" w:cs="Consolas"/>
                <w:color w:val="000000"/>
                <w:sz w:val="20"/>
                <w:szCs w:val="20"/>
              </w:rPr>
              <w:lastRenderedPageBreak/>
              <w:t>En tant que Manager/Chef équipe, je veux Consulter le tableau de suivi de travail pour chaque équipe.</w:t>
            </w:r>
          </w:p>
          <w:p w:rsidR="00990A1A" w:rsidRDefault="00990A1A" w:rsidP="00F02C21">
            <w:pPr>
              <w:pStyle w:val="StyleParagraphe"/>
              <w:rPr>
                <w:rFonts w:ascii="Consolas" w:hAnsi="Consolas" w:cs="Consolas"/>
                <w:color w:val="000000"/>
                <w:sz w:val="20"/>
                <w:szCs w:val="20"/>
              </w:rPr>
            </w:pPr>
          </w:p>
        </w:tc>
        <w:tc>
          <w:tcPr>
            <w:tcW w:w="1096" w:type="dxa"/>
          </w:tcPr>
          <w:p w:rsidR="00990A1A" w:rsidRDefault="00990A1A" w:rsidP="00D844AA">
            <w:pPr>
              <w:jc w:val="center"/>
              <w:rPr>
                <w:rFonts w:ascii="Consolas" w:hAnsi="Consolas" w:cs="Consolas"/>
                <w:color w:val="000000"/>
                <w:sz w:val="20"/>
                <w:szCs w:val="20"/>
              </w:rPr>
            </w:pPr>
          </w:p>
        </w:tc>
      </w:tr>
      <w:tr w:rsidR="00990A1A" w:rsidTr="004477D6">
        <w:trPr>
          <w:trHeight w:val="465"/>
        </w:trPr>
        <w:tc>
          <w:tcPr>
            <w:tcW w:w="1245" w:type="dxa"/>
            <w:vMerge/>
          </w:tcPr>
          <w:p w:rsidR="00990A1A" w:rsidRDefault="00990A1A" w:rsidP="00D844AA">
            <w:pPr>
              <w:jc w:val="center"/>
              <w:rPr>
                <w:rFonts w:ascii="Consolas" w:hAnsi="Consolas" w:cs="Consolas"/>
                <w:color w:val="000000"/>
                <w:sz w:val="20"/>
                <w:szCs w:val="20"/>
              </w:rPr>
            </w:pPr>
          </w:p>
        </w:tc>
        <w:tc>
          <w:tcPr>
            <w:tcW w:w="1789" w:type="dxa"/>
            <w:vMerge/>
          </w:tcPr>
          <w:p w:rsidR="00990A1A" w:rsidRDefault="00990A1A" w:rsidP="00F02C21">
            <w:pPr>
              <w:pStyle w:val="StyleParagraphe"/>
              <w:rPr>
                <w:rFonts w:ascii="Consolas" w:hAnsi="Consolas" w:cs="Consolas"/>
                <w:color w:val="000000"/>
                <w:sz w:val="20"/>
                <w:szCs w:val="20"/>
              </w:rPr>
            </w:pPr>
          </w:p>
        </w:tc>
        <w:tc>
          <w:tcPr>
            <w:tcW w:w="4930" w:type="dxa"/>
          </w:tcPr>
          <w:p w:rsidR="00990A1A" w:rsidRDefault="00990A1A" w:rsidP="00F02C21">
            <w:pPr>
              <w:pStyle w:val="StyleParagraphe"/>
              <w:rPr>
                <w:rFonts w:ascii="Consolas" w:hAnsi="Consolas" w:cs="Consolas"/>
                <w:color w:val="000000"/>
                <w:sz w:val="20"/>
                <w:szCs w:val="20"/>
              </w:rPr>
            </w:pPr>
            <w:r>
              <w:rPr>
                <w:rFonts w:ascii="Consolas" w:hAnsi="Consolas" w:cs="Consolas"/>
                <w:color w:val="000000"/>
                <w:sz w:val="20"/>
                <w:szCs w:val="20"/>
              </w:rPr>
              <w:t>En tant que Manger, je veux consulter les historiques des visites de l’application.</w:t>
            </w:r>
          </w:p>
          <w:p w:rsidR="00990A1A" w:rsidRDefault="00990A1A" w:rsidP="00F02C21">
            <w:pPr>
              <w:pStyle w:val="StyleParagraphe"/>
              <w:rPr>
                <w:rFonts w:ascii="Consolas" w:hAnsi="Consolas" w:cs="Consolas"/>
                <w:color w:val="000000"/>
                <w:sz w:val="20"/>
                <w:szCs w:val="20"/>
              </w:rPr>
            </w:pPr>
          </w:p>
        </w:tc>
        <w:tc>
          <w:tcPr>
            <w:tcW w:w="1096" w:type="dxa"/>
          </w:tcPr>
          <w:p w:rsidR="00990A1A" w:rsidRDefault="00990A1A" w:rsidP="00D844AA">
            <w:pPr>
              <w:jc w:val="center"/>
              <w:rPr>
                <w:rFonts w:ascii="Consolas" w:hAnsi="Consolas" w:cs="Consolas"/>
                <w:color w:val="000000"/>
                <w:sz w:val="20"/>
                <w:szCs w:val="20"/>
              </w:rPr>
            </w:pPr>
          </w:p>
        </w:tc>
      </w:tr>
      <w:tr w:rsidR="00990A1A" w:rsidTr="004477D6">
        <w:trPr>
          <w:trHeight w:val="465"/>
        </w:trPr>
        <w:tc>
          <w:tcPr>
            <w:tcW w:w="1245" w:type="dxa"/>
            <w:vMerge/>
          </w:tcPr>
          <w:p w:rsidR="00990A1A" w:rsidRDefault="00990A1A" w:rsidP="00D844AA">
            <w:pPr>
              <w:jc w:val="center"/>
              <w:rPr>
                <w:rFonts w:ascii="Consolas" w:hAnsi="Consolas" w:cs="Consolas"/>
                <w:color w:val="000000"/>
                <w:sz w:val="20"/>
                <w:szCs w:val="20"/>
              </w:rPr>
            </w:pPr>
          </w:p>
        </w:tc>
        <w:tc>
          <w:tcPr>
            <w:tcW w:w="1789" w:type="dxa"/>
            <w:vMerge/>
          </w:tcPr>
          <w:p w:rsidR="00990A1A" w:rsidRDefault="00990A1A" w:rsidP="00F02C21">
            <w:pPr>
              <w:pStyle w:val="StyleParagraphe"/>
              <w:rPr>
                <w:rFonts w:ascii="Consolas" w:hAnsi="Consolas" w:cs="Consolas"/>
                <w:color w:val="000000"/>
                <w:sz w:val="20"/>
                <w:szCs w:val="20"/>
              </w:rPr>
            </w:pPr>
          </w:p>
        </w:tc>
        <w:tc>
          <w:tcPr>
            <w:tcW w:w="4930" w:type="dxa"/>
          </w:tcPr>
          <w:p w:rsidR="00990A1A" w:rsidRDefault="00990A1A" w:rsidP="00F02C21">
            <w:pPr>
              <w:pStyle w:val="StyleParagraphe"/>
              <w:rPr>
                <w:rFonts w:ascii="Consolas" w:hAnsi="Consolas" w:cs="Consolas"/>
                <w:color w:val="000000"/>
                <w:sz w:val="20"/>
                <w:szCs w:val="20"/>
              </w:rPr>
            </w:pPr>
            <w:r>
              <w:rPr>
                <w:rFonts w:ascii="Consolas" w:hAnsi="Consolas" w:cs="Consolas"/>
                <w:color w:val="000000"/>
                <w:sz w:val="20"/>
                <w:szCs w:val="20"/>
              </w:rPr>
              <w:t>En tant que Manager, je veux consulter le tableau de suivi global de travail (par jour/ mois / année).</w:t>
            </w:r>
          </w:p>
          <w:p w:rsidR="00990A1A" w:rsidRDefault="00990A1A" w:rsidP="00F02C21">
            <w:pPr>
              <w:pStyle w:val="StyleParagraphe"/>
              <w:rPr>
                <w:rFonts w:ascii="Consolas" w:hAnsi="Consolas" w:cs="Consolas"/>
                <w:color w:val="000000"/>
                <w:sz w:val="20"/>
                <w:szCs w:val="20"/>
              </w:rPr>
            </w:pPr>
          </w:p>
        </w:tc>
        <w:tc>
          <w:tcPr>
            <w:tcW w:w="1096" w:type="dxa"/>
          </w:tcPr>
          <w:p w:rsidR="00990A1A" w:rsidRDefault="00990A1A" w:rsidP="00D844AA">
            <w:pPr>
              <w:jc w:val="center"/>
              <w:rPr>
                <w:rFonts w:ascii="Consolas" w:hAnsi="Consolas" w:cs="Consolas"/>
                <w:color w:val="000000"/>
                <w:sz w:val="20"/>
                <w:szCs w:val="20"/>
              </w:rPr>
            </w:pPr>
          </w:p>
        </w:tc>
      </w:tr>
      <w:tr w:rsidR="00990A1A" w:rsidTr="004477D6">
        <w:trPr>
          <w:trHeight w:val="465"/>
        </w:trPr>
        <w:tc>
          <w:tcPr>
            <w:tcW w:w="1245" w:type="dxa"/>
            <w:vMerge/>
          </w:tcPr>
          <w:p w:rsidR="00990A1A" w:rsidRDefault="00990A1A" w:rsidP="00D844AA">
            <w:pPr>
              <w:jc w:val="center"/>
              <w:rPr>
                <w:rFonts w:ascii="Consolas" w:hAnsi="Consolas" w:cs="Consolas"/>
                <w:color w:val="000000"/>
                <w:sz w:val="20"/>
                <w:szCs w:val="20"/>
              </w:rPr>
            </w:pPr>
          </w:p>
        </w:tc>
        <w:tc>
          <w:tcPr>
            <w:tcW w:w="1789" w:type="dxa"/>
            <w:vMerge/>
          </w:tcPr>
          <w:p w:rsidR="00990A1A" w:rsidRDefault="00990A1A" w:rsidP="00F02C21">
            <w:pPr>
              <w:pStyle w:val="StyleParagraphe"/>
              <w:rPr>
                <w:rFonts w:ascii="Consolas" w:hAnsi="Consolas" w:cs="Consolas"/>
                <w:color w:val="000000"/>
                <w:sz w:val="20"/>
                <w:szCs w:val="20"/>
              </w:rPr>
            </w:pPr>
          </w:p>
        </w:tc>
        <w:tc>
          <w:tcPr>
            <w:tcW w:w="4930" w:type="dxa"/>
          </w:tcPr>
          <w:p w:rsidR="00990A1A" w:rsidRDefault="00990A1A" w:rsidP="00F02C21">
            <w:pPr>
              <w:pStyle w:val="StyleParagraphe"/>
              <w:rPr>
                <w:rFonts w:ascii="Consolas" w:hAnsi="Consolas" w:cs="Consolas"/>
                <w:color w:val="000000"/>
                <w:sz w:val="20"/>
                <w:szCs w:val="20"/>
              </w:rPr>
            </w:pPr>
            <w:r>
              <w:rPr>
                <w:rFonts w:ascii="Consolas" w:hAnsi="Consolas" w:cs="Consolas"/>
                <w:color w:val="000000"/>
                <w:sz w:val="20"/>
                <w:szCs w:val="20"/>
              </w:rPr>
              <w:t>En tant que Manger je veux consulter les KPI.</w:t>
            </w:r>
          </w:p>
        </w:tc>
        <w:tc>
          <w:tcPr>
            <w:tcW w:w="1096" w:type="dxa"/>
          </w:tcPr>
          <w:p w:rsidR="00990A1A" w:rsidRDefault="00990A1A" w:rsidP="00D844AA">
            <w:pPr>
              <w:jc w:val="center"/>
              <w:rPr>
                <w:rFonts w:ascii="Consolas" w:hAnsi="Consolas" w:cs="Consolas"/>
                <w:color w:val="000000"/>
                <w:sz w:val="20"/>
                <w:szCs w:val="20"/>
              </w:rPr>
            </w:pPr>
          </w:p>
        </w:tc>
      </w:tr>
      <w:tr w:rsidR="00AC50DA" w:rsidTr="004477D6">
        <w:trPr>
          <w:trHeight w:val="912"/>
        </w:trPr>
        <w:tc>
          <w:tcPr>
            <w:tcW w:w="1245" w:type="dxa"/>
            <w:vMerge w:val="restart"/>
          </w:tcPr>
          <w:p w:rsidR="00AC50DA" w:rsidRDefault="004477D6" w:rsidP="00D844AA">
            <w:pPr>
              <w:jc w:val="center"/>
              <w:rPr>
                <w:rFonts w:ascii="Consolas" w:hAnsi="Consolas" w:cs="Consolas"/>
                <w:color w:val="000000"/>
                <w:sz w:val="20"/>
                <w:szCs w:val="20"/>
              </w:rPr>
            </w:pPr>
            <w:r>
              <w:rPr>
                <w:rFonts w:ascii="Consolas" w:hAnsi="Consolas" w:cs="Consolas"/>
                <w:color w:val="000000"/>
                <w:sz w:val="20"/>
                <w:szCs w:val="20"/>
              </w:rPr>
              <w:t>6</w:t>
            </w:r>
          </w:p>
        </w:tc>
        <w:tc>
          <w:tcPr>
            <w:tcW w:w="1789" w:type="dxa"/>
            <w:vMerge w:val="restart"/>
          </w:tcPr>
          <w:p w:rsidR="00AC50DA" w:rsidRDefault="00AC50DA" w:rsidP="00F02C21">
            <w:pPr>
              <w:pStyle w:val="StyleParagraphe"/>
              <w:rPr>
                <w:rFonts w:ascii="Consolas" w:hAnsi="Consolas" w:cs="Consolas"/>
                <w:color w:val="000000"/>
                <w:sz w:val="20"/>
                <w:szCs w:val="20"/>
              </w:rPr>
            </w:pPr>
            <w:r>
              <w:rPr>
                <w:rFonts w:ascii="Consolas" w:hAnsi="Consolas" w:cs="Consolas"/>
                <w:color w:val="000000"/>
                <w:sz w:val="20"/>
                <w:szCs w:val="20"/>
              </w:rPr>
              <w:t xml:space="preserve">Gestion des notifications et messagerie en temps réels </w:t>
            </w:r>
          </w:p>
        </w:tc>
        <w:tc>
          <w:tcPr>
            <w:tcW w:w="4930" w:type="dxa"/>
          </w:tcPr>
          <w:p w:rsidR="00AC50DA" w:rsidRDefault="00AC50DA" w:rsidP="00F02C21">
            <w:pPr>
              <w:pStyle w:val="StyleParagraphe"/>
              <w:rPr>
                <w:rFonts w:ascii="Consolas" w:hAnsi="Consolas" w:cs="Consolas"/>
                <w:color w:val="000000"/>
                <w:sz w:val="20"/>
                <w:szCs w:val="20"/>
              </w:rPr>
            </w:pPr>
            <w:r>
              <w:rPr>
                <w:rFonts w:ascii="Consolas" w:hAnsi="Consolas" w:cs="Consolas"/>
                <w:color w:val="000000"/>
                <w:sz w:val="20"/>
                <w:szCs w:val="20"/>
              </w:rPr>
              <w:t>En tant qu’utilisateur de l’application, je veux envoyer des e-mails via l’application en temps réel.</w:t>
            </w:r>
          </w:p>
        </w:tc>
        <w:tc>
          <w:tcPr>
            <w:tcW w:w="1096" w:type="dxa"/>
          </w:tcPr>
          <w:p w:rsidR="00AC50DA" w:rsidRDefault="00AC50DA" w:rsidP="00D844AA">
            <w:pPr>
              <w:jc w:val="center"/>
              <w:rPr>
                <w:rFonts w:ascii="Consolas" w:hAnsi="Consolas" w:cs="Consolas"/>
                <w:color w:val="000000"/>
                <w:sz w:val="20"/>
                <w:szCs w:val="20"/>
              </w:rPr>
            </w:pPr>
          </w:p>
        </w:tc>
      </w:tr>
      <w:tr w:rsidR="00AC50DA" w:rsidTr="004477D6">
        <w:trPr>
          <w:trHeight w:val="1277"/>
        </w:trPr>
        <w:tc>
          <w:tcPr>
            <w:tcW w:w="1245" w:type="dxa"/>
            <w:vMerge/>
          </w:tcPr>
          <w:p w:rsidR="00AC50DA" w:rsidRDefault="00AC50DA" w:rsidP="00D844AA">
            <w:pPr>
              <w:jc w:val="center"/>
              <w:rPr>
                <w:rFonts w:ascii="Consolas" w:hAnsi="Consolas" w:cs="Consolas"/>
                <w:color w:val="000000"/>
                <w:sz w:val="20"/>
                <w:szCs w:val="20"/>
              </w:rPr>
            </w:pPr>
          </w:p>
        </w:tc>
        <w:tc>
          <w:tcPr>
            <w:tcW w:w="1789" w:type="dxa"/>
            <w:vMerge/>
          </w:tcPr>
          <w:p w:rsidR="00AC50DA" w:rsidRDefault="00AC50DA" w:rsidP="00F02C21">
            <w:pPr>
              <w:pStyle w:val="StyleParagraphe"/>
              <w:rPr>
                <w:rFonts w:ascii="Consolas" w:hAnsi="Consolas" w:cs="Consolas"/>
                <w:color w:val="000000"/>
                <w:sz w:val="20"/>
                <w:szCs w:val="20"/>
              </w:rPr>
            </w:pPr>
          </w:p>
        </w:tc>
        <w:tc>
          <w:tcPr>
            <w:tcW w:w="4930" w:type="dxa"/>
          </w:tcPr>
          <w:p w:rsidR="00AC50DA" w:rsidRDefault="00AC50DA" w:rsidP="00F02C21">
            <w:pPr>
              <w:pStyle w:val="StyleParagraphe"/>
              <w:rPr>
                <w:rFonts w:ascii="Consolas" w:hAnsi="Consolas" w:cs="Consolas"/>
                <w:color w:val="000000"/>
                <w:sz w:val="20"/>
                <w:szCs w:val="20"/>
              </w:rPr>
            </w:pPr>
            <w:r>
              <w:rPr>
                <w:rFonts w:ascii="Consolas" w:hAnsi="Consolas" w:cs="Consolas"/>
                <w:color w:val="000000"/>
                <w:sz w:val="20"/>
                <w:szCs w:val="20"/>
              </w:rPr>
              <w:t>En tant qu’utilisateur, je veux supprimer des e-mails.</w:t>
            </w:r>
          </w:p>
          <w:p w:rsidR="00AC50DA" w:rsidRDefault="00AC50DA" w:rsidP="00F02C21">
            <w:pPr>
              <w:pStyle w:val="StyleParagraphe"/>
              <w:rPr>
                <w:rFonts w:ascii="Consolas" w:hAnsi="Consolas" w:cs="Consolas"/>
                <w:color w:val="000000"/>
                <w:sz w:val="20"/>
                <w:szCs w:val="20"/>
              </w:rPr>
            </w:pPr>
          </w:p>
          <w:p w:rsidR="00AC50DA" w:rsidRDefault="00AC50DA" w:rsidP="00F02C21">
            <w:pPr>
              <w:pStyle w:val="StyleParagraphe"/>
              <w:rPr>
                <w:rFonts w:ascii="Consolas" w:hAnsi="Consolas" w:cs="Consolas"/>
                <w:color w:val="000000"/>
                <w:sz w:val="20"/>
                <w:szCs w:val="20"/>
              </w:rPr>
            </w:pPr>
          </w:p>
        </w:tc>
        <w:tc>
          <w:tcPr>
            <w:tcW w:w="1096" w:type="dxa"/>
          </w:tcPr>
          <w:p w:rsidR="00AC50DA" w:rsidRDefault="00AC50DA" w:rsidP="00D844AA">
            <w:pPr>
              <w:jc w:val="center"/>
              <w:rPr>
                <w:rFonts w:ascii="Consolas" w:hAnsi="Consolas" w:cs="Consolas"/>
                <w:color w:val="000000"/>
                <w:sz w:val="20"/>
                <w:szCs w:val="20"/>
              </w:rPr>
            </w:pPr>
          </w:p>
        </w:tc>
      </w:tr>
      <w:tr w:rsidR="00AC50DA" w:rsidTr="004477D6">
        <w:trPr>
          <w:trHeight w:val="585"/>
        </w:trPr>
        <w:tc>
          <w:tcPr>
            <w:tcW w:w="1245" w:type="dxa"/>
            <w:vMerge/>
          </w:tcPr>
          <w:p w:rsidR="00AC50DA" w:rsidRDefault="00AC50DA" w:rsidP="00D844AA">
            <w:pPr>
              <w:jc w:val="center"/>
              <w:rPr>
                <w:rFonts w:ascii="Consolas" w:hAnsi="Consolas" w:cs="Consolas"/>
                <w:color w:val="000000"/>
                <w:sz w:val="20"/>
                <w:szCs w:val="20"/>
              </w:rPr>
            </w:pPr>
          </w:p>
        </w:tc>
        <w:tc>
          <w:tcPr>
            <w:tcW w:w="1789" w:type="dxa"/>
            <w:vMerge/>
          </w:tcPr>
          <w:p w:rsidR="00AC50DA" w:rsidRDefault="00AC50DA" w:rsidP="00F02C21">
            <w:pPr>
              <w:pStyle w:val="StyleParagraphe"/>
              <w:rPr>
                <w:rFonts w:ascii="Consolas" w:hAnsi="Consolas" w:cs="Consolas"/>
                <w:color w:val="000000"/>
                <w:sz w:val="20"/>
                <w:szCs w:val="20"/>
              </w:rPr>
            </w:pPr>
          </w:p>
        </w:tc>
        <w:tc>
          <w:tcPr>
            <w:tcW w:w="4930" w:type="dxa"/>
          </w:tcPr>
          <w:p w:rsidR="00AC50DA" w:rsidRDefault="00AC50DA" w:rsidP="00F02C21">
            <w:pPr>
              <w:pStyle w:val="StyleParagraphe"/>
              <w:rPr>
                <w:rFonts w:ascii="Consolas" w:hAnsi="Consolas" w:cs="Consolas"/>
                <w:color w:val="000000"/>
                <w:sz w:val="20"/>
                <w:szCs w:val="20"/>
              </w:rPr>
            </w:pPr>
            <w:r>
              <w:rPr>
                <w:rFonts w:ascii="Consolas" w:hAnsi="Consolas" w:cs="Consolas"/>
                <w:color w:val="000000"/>
                <w:sz w:val="20"/>
                <w:szCs w:val="20"/>
              </w:rPr>
              <w:t>En tant qu’utilisateur de l’application, je veux recevoir des e-mails en cas de retard de livraison de tâche.</w:t>
            </w:r>
          </w:p>
          <w:p w:rsidR="00AC50DA" w:rsidRDefault="00AC50DA" w:rsidP="00F02C21">
            <w:pPr>
              <w:pStyle w:val="StyleParagraphe"/>
              <w:rPr>
                <w:rFonts w:ascii="Consolas" w:hAnsi="Consolas" w:cs="Consolas"/>
                <w:color w:val="000000"/>
                <w:sz w:val="20"/>
                <w:szCs w:val="20"/>
              </w:rPr>
            </w:pPr>
          </w:p>
        </w:tc>
        <w:tc>
          <w:tcPr>
            <w:tcW w:w="1096" w:type="dxa"/>
          </w:tcPr>
          <w:p w:rsidR="00AC50DA" w:rsidRDefault="00AC50DA" w:rsidP="00D844AA">
            <w:pPr>
              <w:jc w:val="center"/>
              <w:rPr>
                <w:rFonts w:ascii="Consolas" w:hAnsi="Consolas" w:cs="Consolas"/>
                <w:color w:val="000000"/>
                <w:sz w:val="20"/>
                <w:szCs w:val="20"/>
              </w:rPr>
            </w:pPr>
          </w:p>
        </w:tc>
      </w:tr>
      <w:tr w:rsidR="00AC50DA" w:rsidTr="004477D6">
        <w:trPr>
          <w:trHeight w:val="1854"/>
        </w:trPr>
        <w:tc>
          <w:tcPr>
            <w:tcW w:w="1245" w:type="dxa"/>
            <w:vMerge/>
          </w:tcPr>
          <w:p w:rsidR="00AC50DA" w:rsidRDefault="00AC50DA" w:rsidP="00D844AA">
            <w:pPr>
              <w:jc w:val="center"/>
              <w:rPr>
                <w:rFonts w:ascii="Consolas" w:hAnsi="Consolas" w:cs="Consolas"/>
                <w:color w:val="000000"/>
                <w:sz w:val="20"/>
                <w:szCs w:val="20"/>
              </w:rPr>
            </w:pPr>
          </w:p>
        </w:tc>
        <w:tc>
          <w:tcPr>
            <w:tcW w:w="1789" w:type="dxa"/>
            <w:vMerge/>
          </w:tcPr>
          <w:p w:rsidR="00AC50DA" w:rsidRDefault="00AC50DA" w:rsidP="00F02C21">
            <w:pPr>
              <w:pStyle w:val="StyleParagraphe"/>
              <w:rPr>
                <w:rFonts w:ascii="Consolas" w:hAnsi="Consolas" w:cs="Consolas"/>
                <w:color w:val="000000"/>
                <w:sz w:val="20"/>
                <w:szCs w:val="20"/>
              </w:rPr>
            </w:pPr>
          </w:p>
        </w:tc>
        <w:tc>
          <w:tcPr>
            <w:tcW w:w="4930" w:type="dxa"/>
          </w:tcPr>
          <w:p w:rsidR="00AC50DA" w:rsidRDefault="00AC50DA" w:rsidP="00F02C21">
            <w:pPr>
              <w:pStyle w:val="StyleParagraphe"/>
              <w:rPr>
                <w:rFonts w:ascii="Consolas" w:hAnsi="Consolas" w:cs="Consolas"/>
                <w:color w:val="000000"/>
                <w:sz w:val="20"/>
                <w:szCs w:val="20"/>
              </w:rPr>
            </w:pPr>
            <w:r>
              <w:rPr>
                <w:rFonts w:ascii="Consolas" w:hAnsi="Consolas" w:cs="Consolas"/>
                <w:color w:val="000000"/>
                <w:sz w:val="20"/>
                <w:szCs w:val="20"/>
              </w:rPr>
              <w:t>En tant qu’utilisateur de l’application je veux recevoir des rappels sous forme des e-mails.</w:t>
            </w:r>
          </w:p>
          <w:p w:rsidR="00AC50DA" w:rsidRDefault="00AC50DA" w:rsidP="00F02C21">
            <w:pPr>
              <w:pStyle w:val="StyleParagraphe"/>
              <w:rPr>
                <w:rFonts w:ascii="Consolas" w:hAnsi="Consolas" w:cs="Consolas"/>
                <w:color w:val="000000"/>
                <w:sz w:val="20"/>
                <w:szCs w:val="20"/>
              </w:rPr>
            </w:pPr>
          </w:p>
          <w:p w:rsidR="00AC50DA" w:rsidRDefault="00AC50DA" w:rsidP="00F02C21">
            <w:pPr>
              <w:pStyle w:val="StyleParagraphe"/>
              <w:rPr>
                <w:rFonts w:ascii="Consolas" w:hAnsi="Consolas" w:cs="Consolas"/>
                <w:color w:val="000000"/>
                <w:sz w:val="20"/>
                <w:szCs w:val="20"/>
              </w:rPr>
            </w:pPr>
          </w:p>
          <w:p w:rsidR="00AC50DA" w:rsidRDefault="00AC50DA" w:rsidP="00F02C21">
            <w:pPr>
              <w:pStyle w:val="StyleParagraphe"/>
              <w:rPr>
                <w:rFonts w:ascii="Consolas" w:hAnsi="Consolas" w:cs="Consolas"/>
                <w:color w:val="000000"/>
                <w:sz w:val="20"/>
                <w:szCs w:val="20"/>
              </w:rPr>
            </w:pPr>
          </w:p>
          <w:p w:rsidR="00AC50DA" w:rsidRDefault="00AC50DA" w:rsidP="00F02C21">
            <w:pPr>
              <w:pStyle w:val="StyleParagraphe"/>
              <w:rPr>
                <w:rFonts w:ascii="Consolas" w:hAnsi="Consolas" w:cs="Consolas"/>
                <w:color w:val="000000"/>
                <w:sz w:val="20"/>
                <w:szCs w:val="20"/>
              </w:rPr>
            </w:pPr>
          </w:p>
        </w:tc>
        <w:tc>
          <w:tcPr>
            <w:tcW w:w="1096" w:type="dxa"/>
          </w:tcPr>
          <w:p w:rsidR="00AC50DA" w:rsidRDefault="00AC50DA" w:rsidP="00D844AA">
            <w:pPr>
              <w:jc w:val="center"/>
              <w:rPr>
                <w:rFonts w:ascii="Consolas" w:hAnsi="Consolas" w:cs="Consolas"/>
                <w:color w:val="000000"/>
                <w:sz w:val="20"/>
                <w:szCs w:val="20"/>
              </w:rPr>
            </w:pPr>
          </w:p>
        </w:tc>
      </w:tr>
      <w:tr w:rsidR="00AC50DA" w:rsidTr="004477D6">
        <w:trPr>
          <w:trHeight w:val="817"/>
        </w:trPr>
        <w:tc>
          <w:tcPr>
            <w:tcW w:w="1245" w:type="dxa"/>
            <w:vMerge/>
          </w:tcPr>
          <w:p w:rsidR="00AC50DA" w:rsidRDefault="00AC50DA" w:rsidP="00D844AA">
            <w:pPr>
              <w:jc w:val="center"/>
              <w:rPr>
                <w:rFonts w:ascii="Consolas" w:hAnsi="Consolas" w:cs="Consolas"/>
                <w:color w:val="000000"/>
                <w:sz w:val="20"/>
                <w:szCs w:val="20"/>
              </w:rPr>
            </w:pPr>
          </w:p>
        </w:tc>
        <w:tc>
          <w:tcPr>
            <w:tcW w:w="1789" w:type="dxa"/>
            <w:vMerge/>
          </w:tcPr>
          <w:p w:rsidR="00AC50DA" w:rsidRDefault="00AC50DA" w:rsidP="00F02C21">
            <w:pPr>
              <w:pStyle w:val="StyleParagraphe"/>
              <w:rPr>
                <w:rFonts w:ascii="Consolas" w:hAnsi="Consolas" w:cs="Consolas"/>
                <w:color w:val="000000"/>
                <w:sz w:val="20"/>
                <w:szCs w:val="20"/>
              </w:rPr>
            </w:pPr>
          </w:p>
        </w:tc>
        <w:tc>
          <w:tcPr>
            <w:tcW w:w="4930" w:type="dxa"/>
          </w:tcPr>
          <w:p w:rsidR="00AC50DA" w:rsidRDefault="000548A7" w:rsidP="00F02C21">
            <w:pPr>
              <w:pStyle w:val="StyleParagraphe"/>
              <w:rPr>
                <w:rFonts w:ascii="Consolas" w:hAnsi="Consolas" w:cs="Consolas"/>
                <w:color w:val="000000"/>
                <w:sz w:val="20"/>
                <w:szCs w:val="20"/>
              </w:rPr>
            </w:pPr>
            <w:r>
              <w:rPr>
                <w:rFonts w:ascii="Consolas" w:hAnsi="Consolas" w:cs="Consolas"/>
                <w:color w:val="000000"/>
                <w:sz w:val="20"/>
                <w:szCs w:val="20"/>
              </w:rPr>
              <w:t xml:space="preserve">En tant qu’utilisateur de l’application je veux envoyer des messages privés  en temps </w:t>
            </w:r>
            <w:r>
              <w:rPr>
                <w:rFonts w:ascii="Consolas" w:hAnsi="Consolas" w:cs="Consolas"/>
                <w:color w:val="000000"/>
                <w:sz w:val="20"/>
                <w:szCs w:val="20"/>
              </w:rPr>
              <w:lastRenderedPageBreak/>
              <w:t>réel à un autre utilisateur  de l’application.</w:t>
            </w:r>
          </w:p>
        </w:tc>
        <w:tc>
          <w:tcPr>
            <w:tcW w:w="1096" w:type="dxa"/>
          </w:tcPr>
          <w:p w:rsidR="00AC50DA" w:rsidRDefault="00AC50DA" w:rsidP="00D844AA">
            <w:pPr>
              <w:jc w:val="center"/>
              <w:rPr>
                <w:rFonts w:ascii="Consolas" w:hAnsi="Consolas" w:cs="Consolas"/>
                <w:color w:val="000000"/>
                <w:sz w:val="20"/>
                <w:szCs w:val="20"/>
              </w:rPr>
            </w:pPr>
          </w:p>
        </w:tc>
      </w:tr>
    </w:tbl>
    <w:p w:rsidR="00AD5CD5" w:rsidRDefault="003358FA" w:rsidP="00A414D8">
      <w:pPr>
        <w:pStyle w:val="StyleNiveau1"/>
        <w:numPr>
          <w:ilvl w:val="0"/>
          <w:numId w:val="0"/>
        </w:numPr>
        <w:ind w:left="360" w:hanging="360"/>
      </w:pPr>
      <w:bookmarkStart w:id="13" w:name="_Toc69308629"/>
      <w:r>
        <w:t>2.3. Scénario</w:t>
      </w:r>
      <w:bookmarkEnd w:id="13"/>
      <w:r>
        <w:t xml:space="preserve"> </w:t>
      </w:r>
    </w:p>
    <w:p w:rsidR="003358FA" w:rsidRDefault="003358FA" w:rsidP="003358FA">
      <w:pPr>
        <w:spacing w:line="360" w:lineRule="auto"/>
        <w:rPr>
          <w:rFonts w:ascii="Arial" w:eastAsia="Arial" w:hAnsi="Arial" w:cs="Arial"/>
          <w:color w:val="000000" w:themeColor="text1"/>
        </w:rPr>
      </w:pPr>
      <w:r w:rsidRPr="16E70385">
        <w:rPr>
          <w:rFonts w:ascii="Arial" w:eastAsia="Arial" w:hAnsi="Arial" w:cs="Arial"/>
          <w:color w:val="000000" w:themeColor="text1"/>
        </w:rPr>
        <w:t>Dans cette partie on va présenter l’aspect fonctionnel de notre application en détaillant les scénarios en s’appuyant sur des maquettes.</w:t>
      </w:r>
    </w:p>
    <w:p w:rsidR="003358FA" w:rsidRDefault="003358FA" w:rsidP="003358FA">
      <w:pPr>
        <w:pStyle w:val="StyleNiveau3"/>
        <w:numPr>
          <w:ilvl w:val="0"/>
          <w:numId w:val="0"/>
        </w:numPr>
        <w:ind w:left="851" w:hanging="799"/>
      </w:pPr>
      <w:bookmarkStart w:id="14" w:name="_Toc69308630"/>
      <w:r>
        <w:rPr>
          <w:rFonts w:ascii="Arial" w:eastAsia="Arial" w:hAnsi="Arial" w:cs="Arial"/>
          <w:color w:val="000000" w:themeColor="text1"/>
        </w:rPr>
        <w:t xml:space="preserve">2.3.1. </w:t>
      </w:r>
      <w:r>
        <w:t>Authentification et gestion d’accès</w:t>
      </w:r>
      <w:bookmarkEnd w:id="14"/>
      <w:r>
        <w:t xml:space="preserve"> </w:t>
      </w:r>
    </w:p>
    <w:p w:rsidR="003358FA" w:rsidRDefault="003358FA" w:rsidP="003358FA">
      <w:pPr>
        <w:spacing w:line="360" w:lineRule="auto"/>
        <w:rPr>
          <w:rFonts w:ascii="Arial" w:eastAsia="Arial" w:hAnsi="Arial" w:cs="Arial"/>
          <w:color w:val="000000" w:themeColor="text1"/>
        </w:rPr>
      </w:pPr>
    </w:p>
    <w:p w:rsidR="003358FA" w:rsidRPr="002211D7" w:rsidRDefault="003358FA" w:rsidP="002211D7">
      <w:pPr>
        <w:pStyle w:val="StyleParagraphe"/>
        <w:numPr>
          <w:ilvl w:val="0"/>
          <w:numId w:val="14"/>
        </w:numPr>
      </w:pPr>
      <w:r w:rsidRPr="002211D7">
        <w:rPr>
          <w:rFonts w:eastAsia="Arial"/>
        </w:rPr>
        <w:t xml:space="preserve">Cas d’utilisation : ‘’ </w:t>
      </w:r>
      <w:r w:rsidRPr="002211D7">
        <w:t>En tant qu’utilisateur de l’application, je veux me connecter à l’application’’</w:t>
      </w:r>
    </w:p>
    <w:tbl>
      <w:tblPr>
        <w:tblStyle w:val="PlainTable1"/>
        <w:tblW w:w="0" w:type="auto"/>
        <w:jc w:val="center"/>
        <w:tblLook w:val="04A0" w:firstRow="1" w:lastRow="0" w:firstColumn="1" w:lastColumn="0" w:noHBand="0" w:noVBand="1"/>
      </w:tblPr>
      <w:tblGrid>
        <w:gridCol w:w="4449"/>
        <w:gridCol w:w="4611"/>
      </w:tblGrid>
      <w:tr w:rsidR="003358FA" w:rsidTr="00D844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8" w:type="dxa"/>
          </w:tcPr>
          <w:p w:rsidR="003358FA" w:rsidRPr="00F42543" w:rsidRDefault="003358FA" w:rsidP="00F42543">
            <w:pPr>
              <w:pStyle w:val="StyleParagraphe"/>
            </w:pPr>
            <w:r w:rsidRPr="00F42543">
              <w:t>Cas d’utilisation</w:t>
            </w:r>
          </w:p>
        </w:tc>
        <w:tc>
          <w:tcPr>
            <w:tcW w:w="5190" w:type="dxa"/>
          </w:tcPr>
          <w:p w:rsidR="003358FA" w:rsidRDefault="008D3402" w:rsidP="00F42543">
            <w:pPr>
              <w:pStyle w:val="StyleParagraphe"/>
              <w:cnfStyle w:val="100000000000" w:firstRow="1" w:lastRow="0" w:firstColumn="0" w:lastColumn="0" w:oddVBand="0" w:evenVBand="0" w:oddHBand="0" w:evenHBand="0" w:firstRowFirstColumn="0" w:firstRowLastColumn="0" w:lastRowFirstColumn="0" w:lastRowLastColumn="0"/>
            </w:pPr>
            <w:r>
              <w:t>En tant qu’utilisateur je  veux me connecter à la plateforme</w:t>
            </w:r>
          </w:p>
        </w:tc>
      </w:tr>
      <w:tr w:rsidR="003358FA" w:rsidTr="00D844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8" w:type="dxa"/>
          </w:tcPr>
          <w:p w:rsidR="003358FA" w:rsidRPr="00F42543" w:rsidRDefault="003358FA" w:rsidP="00F42543">
            <w:pPr>
              <w:pStyle w:val="StyleParagraphe"/>
            </w:pPr>
            <w:r w:rsidRPr="00F42543">
              <w:t>Acteur</w:t>
            </w:r>
          </w:p>
        </w:tc>
        <w:tc>
          <w:tcPr>
            <w:tcW w:w="5190" w:type="dxa"/>
          </w:tcPr>
          <w:p w:rsidR="003358FA" w:rsidRPr="00F42543" w:rsidRDefault="008D3402" w:rsidP="00F42543">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sidRPr="00F42543">
              <w:rPr>
                <w:color w:val="000000" w:themeColor="text1"/>
              </w:rPr>
              <w:t>M</w:t>
            </w:r>
            <w:r w:rsidR="00EB3A80" w:rsidRPr="00F42543">
              <w:rPr>
                <w:color w:val="000000" w:themeColor="text1"/>
              </w:rPr>
              <w:t>a</w:t>
            </w:r>
            <w:r w:rsidRPr="00F42543">
              <w:rPr>
                <w:color w:val="000000" w:themeColor="text1"/>
              </w:rPr>
              <w:t>nager/chef équipe/ membre équipe</w:t>
            </w:r>
          </w:p>
        </w:tc>
      </w:tr>
      <w:tr w:rsidR="003358FA" w:rsidTr="00D844AA">
        <w:trPr>
          <w:jc w:val="center"/>
        </w:trPr>
        <w:tc>
          <w:tcPr>
            <w:cnfStyle w:val="001000000000" w:firstRow="0" w:lastRow="0" w:firstColumn="1" w:lastColumn="0" w:oddVBand="0" w:evenVBand="0" w:oddHBand="0" w:evenHBand="0" w:firstRowFirstColumn="0" w:firstRowLastColumn="0" w:lastRowFirstColumn="0" w:lastRowLastColumn="0"/>
            <w:tcW w:w="5228" w:type="dxa"/>
          </w:tcPr>
          <w:p w:rsidR="003358FA" w:rsidRPr="00F42543" w:rsidRDefault="003358FA" w:rsidP="00F42543">
            <w:pPr>
              <w:pStyle w:val="StyleParagraphe"/>
            </w:pPr>
            <w:r w:rsidRPr="00F42543">
              <w:t>Pré Conditions</w:t>
            </w:r>
          </w:p>
        </w:tc>
        <w:tc>
          <w:tcPr>
            <w:tcW w:w="5190" w:type="dxa"/>
          </w:tcPr>
          <w:p w:rsidR="003358FA" w:rsidRPr="00F42543" w:rsidRDefault="008D3402" w:rsidP="00F42543">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sidRPr="00F42543">
              <w:rPr>
                <w:color w:val="000000" w:themeColor="text1"/>
              </w:rPr>
              <w:t xml:space="preserve">Utilisateur doit être inscrit. </w:t>
            </w:r>
          </w:p>
          <w:p w:rsidR="003358FA" w:rsidRPr="00F42543" w:rsidRDefault="008D3402" w:rsidP="00F42543">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sidRPr="00F42543">
              <w:rPr>
                <w:color w:val="000000" w:themeColor="text1"/>
              </w:rPr>
              <w:t>Le json web token est  non expriré</w:t>
            </w:r>
          </w:p>
        </w:tc>
      </w:tr>
      <w:tr w:rsidR="003358FA" w:rsidTr="00D844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8" w:type="dxa"/>
          </w:tcPr>
          <w:p w:rsidR="003358FA" w:rsidRPr="00F42543" w:rsidRDefault="003358FA" w:rsidP="00F42543">
            <w:pPr>
              <w:pStyle w:val="StyleParagraphe"/>
            </w:pPr>
            <w:r w:rsidRPr="00F42543">
              <w:t>Post Conditions</w:t>
            </w:r>
          </w:p>
        </w:tc>
        <w:tc>
          <w:tcPr>
            <w:tcW w:w="5190" w:type="dxa"/>
          </w:tcPr>
          <w:p w:rsidR="003358FA" w:rsidRPr="00F42543" w:rsidRDefault="008D3402" w:rsidP="00F42543">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sidRPr="00F42543">
              <w:rPr>
                <w:color w:val="000000" w:themeColor="text1"/>
              </w:rPr>
              <w:t>Utilisateur connecté.</w:t>
            </w:r>
          </w:p>
        </w:tc>
      </w:tr>
      <w:tr w:rsidR="003358FA" w:rsidTr="00D844AA">
        <w:trPr>
          <w:jc w:val="center"/>
        </w:trPr>
        <w:tc>
          <w:tcPr>
            <w:cnfStyle w:val="001000000000" w:firstRow="0" w:lastRow="0" w:firstColumn="1" w:lastColumn="0" w:oddVBand="0" w:evenVBand="0" w:oddHBand="0" w:evenHBand="0" w:firstRowFirstColumn="0" w:firstRowLastColumn="0" w:lastRowFirstColumn="0" w:lastRowLastColumn="0"/>
            <w:tcW w:w="5228" w:type="dxa"/>
          </w:tcPr>
          <w:p w:rsidR="003358FA" w:rsidRPr="00F42543" w:rsidRDefault="003358FA" w:rsidP="00F42543">
            <w:pPr>
              <w:pStyle w:val="StyleParagraphe"/>
            </w:pPr>
            <w:r w:rsidRPr="00F42543">
              <w:t>Scénario nominal</w:t>
            </w:r>
          </w:p>
        </w:tc>
        <w:tc>
          <w:tcPr>
            <w:tcW w:w="5190" w:type="dxa"/>
          </w:tcPr>
          <w:p w:rsidR="008D3402" w:rsidRPr="00F42543" w:rsidRDefault="00EB3A80" w:rsidP="00F42543">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sidRPr="00F42543">
              <w:rPr>
                <w:rFonts w:asciiTheme="minorHAnsi" w:eastAsiaTheme="minorEastAsia" w:hAnsiTheme="minorHAnsi" w:cstheme="minorBidi"/>
                <w:color w:val="000000" w:themeColor="text1"/>
              </w:rPr>
              <w:t xml:space="preserve">L’utilisateur saisit son login et mot de passe </w:t>
            </w:r>
          </w:p>
          <w:p w:rsidR="00EB3A80" w:rsidRPr="00F42543" w:rsidRDefault="00EB3A80" w:rsidP="00F42543">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sidRPr="00F42543">
              <w:rPr>
                <w:rFonts w:asciiTheme="minorHAnsi" w:eastAsiaTheme="minorEastAsia" w:hAnsiTheme="minorHAnsi" w:cstheme="minorBidi"/>
                <w:color w:val="000000" w:themeColor="text1"/>
              </w:rPr>
              <w:t xml:space="preserve">Le token est non expiré, le mot de passe et le login sont valides </w:t>
            </w:r>
          </w:p>
          <w:p w:rsidR="003358FA" w:rsidRPr="00F42543" w:rsidRDefault="00EB3A80" w:rsidP="00F42543">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sidRPr="00F42543">
              <w:rPr>
                <w:rFonts w:asciiTheme="minorHAnsi" w:eastAsiaTheme="minorEastAsia" w:hAnsiTheme="minorHAnsi" w:cstheme="minorBidi"/>
                <w:color w:val="000000" w:themeColor="text1"/>
              </w:rPr>
              <w:t xml:space="preserve">L’utilisateur est connecté </w:t>
            </w:r>
          </w:p>
        </w:tc>
      </w:tr>
      <w:tr w:rsidR="003358FA" w:rsidTr="00D844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8" w:type="dxa"/>
          </w:tcPr>
          <w:p w:rsidR="003358FA" w:rsidRPr="00F42543" w:rsidRDefault="003358FA" w:rsidP="00F42543">
            <w:pPr>
              <w:pStyle w:val="StyleParagraphe"/>
            </w:pPr>
            <w:r w:rsidRPr="00F42543">
              <w:t xml:space="preserve">Scénario d’exception </w:t>
            </w:r>
          </w:p>
        </w:tc>
        <w:tc>
          <w:tcPr>
            <w:tcW w:w="5190" w:type="dxa"/>
          </w:tcPr>
          <w:p w:rsidR="003358FA" w:rsidRPr="00F42543" w:rsidRDefault="00EB3A80" w:rsidP="00F42543">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sidRPr="00F42543">
              <w:rPr>
                <w:color w:val="000000" w:themeColor="text1"/>
              </w:rPr>
              <w:t xml:space="preserve">Le mot de passe / login non valide, Jeton expiré </w:t>
            </w:r>
          </w:p>
          <w:p w:rsidR="00EB3A80" w:rsidRPr="00F42543" w:rsidRDefault="00EB3A80" w:rsidP="00F42543">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sidRPr="00F42543">
              <w:rPr>
                <w:color w:val="000000" w:themeColor="text1"/>
              </w:rPr>
              <w:t>le système affiche un message «  mot de passe/ login non valide » ou « vous devez vous connecter de nouveau »</w:t>
            </w:r>
          </w:p>
        </w:tc>
      </w:tr>
    </w:tbl>
    <w:p w:rsidR="003358FA" w:rsidRDefault="003358FA" w:rsidP="00A414D8">
      <w:pPr>
        <w:pStyle w:val="StyleNiveau1"/>
        <w:numPr>
          <w:ilvl w:val="0"/>
          <w:numId w:val="0"/>
        </w:numPr>
        <w:ind w:left="360" w:hanging="360"/>
      </w:pPr>
    </w:p>
    <w:p w:rsidR="00F42543" w:rsidRDefault="00A414D8" w:rsidP="00F42543">
      <w:pPr>
        <w:jc w:val="both"/>
      </w:pPr>
      <w:r>
        <w:t xml:space="preserve"> </w:t>
      </w:r>
    </w:p>
    <w:p w:rsidR="004477D6" w:rsidRDefault="004477D6" w:rsidP="00F42543">
      <w:pPr>
        <w:jc w:val="both"/>
      </w:pPr>
    </w:p>
    <w:p w:rsidR="004477D6" w:rsidRDefault="004477D6" w:rsidP="00F42543">
      <w:pPr>
        <w:jc w:val="both"/>
      </w:pPr>
    </w:p>
    <w:p w:rsidR="004477D6" w:rsidRDefault="004477D6" w:rsidP="00F42543">
      <w:pPr>
        <w:jc w:val="both"/>
      </w:pPr>
    </w:p>
    <w:p w:rsidR="004477D6" w:rsidRDefault="004477D6" w:rsidP="00F42543">
      <w:pPr>
        <w:jc w:val="both"/>
      </w:pPr>
    </w:p>
    <w:p w:rsidR="004477D6" w:rsidRDefault="004477D6" w:rsidP="00F42543">
      <w:pPr>
        <w:jc w:val="both"/>
      </w:pPr>
    </w:p>
    <w:p w:rsidR="004477D6" w:rsidRDefault="004477D6" w:rsidP="00F42543">
      <w:pPr>
        <w:jc w:val="both"/>
      </w:pPr>
    </w:p>
    <w:p w:rsidR="004477D6" w:rsidRDefault="004477D6" w:rsidP="00F42543">
      <w:pPr>
        <w:jc w:val="both"/>
        <w:rPr>
          <w:rFonts w:ascii="Consolas" w:hAnsi="Consolas" w:cs="Consolas"/>
          <w:color w:val="000000"/>
          <w:sz w:val="20"/>
          <w:szCs w:val="20"/>
        </w:rPr>
      </w:pPr>
    </w:p>
    <w:p w:rsidR="00F42543" w:rsidRDefault="00F42543" w:rsidP="00F42543">
      <w:pPr>
        <w:pStyle w:val="StyleParagraphe"/>
        <w:numPr>
          <w:ilvl w:val="0"/>
          <w:numId w:val="12"/>
        </w:numPr>
      </w:pPr>
      <w:r>
        <w:t>En tant qu’utilisateur je veux récupérer l’accès à l’application avec l’option mot de passe oublié.</w:t>
      </w:r>
    </w:p>
    <w:tbl>
      <w:tblPr>
        <w:tblStyle w:val="PlainTable1"/>
        <w:tblW w:w="0" w:type="auto"/>
        <w:jc w:val="center"/>
        <w:tblLook w:val="04A0" w:firstRow="1" w:lastRow="0" w:firstColumn="1" w:lastColumn="0" w:noHBand="0" w:noVBand="1"/>
      </w:tblPr>
      <w:tblGrid>
        <w:gridCol w:w="4449"/>
        <w:gridCol w:w="4611"/>
      </w:tblGrid>
      <w:tr w:rsidR="00F42543" w:rsidTr="00D844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8" w:type="dxa"/>
          </w:tcPr>
          <w:p w:rsidR="00F42543" w:rsidRPr="00F42543" w:rsidRDefault="00F42543" w:rsidP="00D844AA">
            <w:pPr>
              <w:pStyle w:val="StyleParagraphe"/>
            </w:pPr>
            <w:r w:rsidRPr="00F42543">
              <w:t>Cas d’utilisation</w:t>
            </w:r>
          </w:p>
        </w:tc>
        <w:tc>
          <w:tcPr>
            <w:tcW w:w="5190" w:type="dxa"/>
          </w:tcPr>
          <w:p w:rsidR="00F42543" w:rsidRDefault="00F42543" w:rsidP="00D844AA">
            <w:pPr>
              <w:pStyle w:val="StyleParagraphe"/>
              <w:cnfStyle w:val="100000000000" w:firstRow="1" w:lastRow="0" w:firstColumn="0" w:lastColumn="0" w:oddVBand="0" w:evenVBand="0" w:oddHBand="0" w:evenHBand="0" w:firstRowFirstColumn="0" w:firstRowLastColumn="0" w:lastRowFirstColumn="0" w:lastRowLastColumn="0"/>
            </w:pPr>
            <w:r>
              <w:t xml:space="preserve">En tant qu’utilisateur je  récupérer l’accès avec l’option mot de passe oublié </w:t>
            </w:r>
          </w:p>
        </w:tc>
      </w:tr>
      <w:tr w:rsidR="00F42543" w:rsidTr="00D844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8" w:type="dxa"/>
          </w:tcPr>
          <w:p w:rsidR="00F42543" w:rsidRPr="00F42543" w:rsidRDefault="00F42543" w:rsidP="00D844AA">
            <w:pPr>
              <w:pStyle w:val="StyleParagraphe"/>
            </w:pPr>
            <w:r w:rsidRPr="00F42543">
              <w:t>Acteur</w:t>
            </w:r>
          </w:p>
        </w:tc>
        <w:tc>
          <w:tcPr>
            <w:tcW w:w="5190" w:type="dxa"/>
          </w:tcPr>
          <w:p w:rsidR="00F42543" w:rsidRPr="00F42543" w:rsidRDefault="00F42543" w:rsidP="00D844AA">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sidRPr="00F42543">
              <w:rPr>
                <w:color w:val="000000" w:themeColor="text1"/>
              </w:rPr>
              <w:t>Manager/chef équipe/ membre équipe</w:t>
            </w:r>
          </w:p>
        </w:tc>
      </w:tr>
      <w:tr w:rsidR="00F42543" w:rsidTr="00D844AA">
        <w:trPr>
          <w:jc w:val="center"/>
        </w:trPr>
        <w:tc>
          <w:tcPr>
            <w:cnfStyle w:val="001000000000" w:firstRow="0" w:lastRow="0" w:firstColumn="1" w:lastColumn="0" w:oddVBand="0" w:evenVBand="0" w:oddHBand="0" w:evenHBand="0" w:firstRowFirstColumn="0" w:firstRowLastColumn="0" w:lastRowFirstColumn="0" w:lastRowLastColumn="0"/>
            <w:tcW w:w="5228" w:type="dxa"/>
          </w:tcPr>
          <w:p w:rsidR="00F42543" w:rsidRPr="00F42543" w:rsidRDefault="00F42543" w:rsidP="00D844AA">
            <w:pPr>
              <w:pStyle w:val="StyleParagraphe"/>
            </w:pPr>
            <w:r w:rsidRPr="00F42543">
              <w:t>Pré Conditions</w:t>
            </w:r>
          </w:p>
        </w:tc>
        <w:tc>
          <w:tcPr>
            <w:tcW w:w="5190" w:type="dxa"/>
          </w:tcPr>
          <w:p w:rsidR="00F42543" w:rsidRPr="00F42543" w:rsidRDefault="00F42543" w:rsidP="00D844AA">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sidRPr="00F42543">
              <w:rPr>
                <w:color w:val="000000" w:themeColor="text1"/>
              </w:rPr>
              <w:t xml:space="preserve">Utilisateur doit être inscrit. </w:t>
            </w:r>
          </w:p>
          <w:p w:rsidR="00F42543" w:rsidRPr="00F42543" w:rsidRDefault="00F42543" w:rsidP="00D844AA">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Mot de passe invalide </w:t>
            </w:r>
          </w:p>
        </w:tc>
      </w:tr>
      <w:tr w:rsidR="00F42543" w:rsidTr="00D844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8" w:type="dxa"/>
          </w:tcPr>
          <w:p w:rsidR="00F42543" w:rsidRPr="00F42543" w:rsidRDefault="00F42543" w:rsidP="00D844AA">
            <w:pPr>
              <w:pStyle w:val="StyleParagraphe"/>
            </w:pPr>
            <w:r w:rsidRPr="00F42543">
              <w:t>Post Conditions</w:t>
            </w:r>
          </w:p>
        </w:tc>
        <w:tc>
          <w:tcPr>
            <w:tcW w:w="5190" w:type="dxa"/>
          </w:tcPr>
          <w:p w:rsidR="00F42543" w:rsidRPr="00F42543" w:rsidRDefault="00F42543" w:rsidP="00D844AA">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sidRPr="00F42543">
              <w:rPr>
                <w:color w:val="000000" w:themeColor="text1"/>
              </w:rPr>
              <w:t>Utilisateur connecté.</w:t>
            </w:r>
          </w:p>
        </w:tc>
      </w:tr>
      <w:tr w:rsidR="00F42543" w:rsidTr="00D844AA">
        <w:trPr>
          <w:jc w:val="center"/>
        </w:trPr>
        <w:tc>
          <w:tcPr>
            <w:cnfStyle w:val="001000000000" w:firstRow="0" w:lastRow="0" w:firstColumn="1" w:lastColumn="0" w:oddVBand="0" w:evenVBand="0" w:oddHBand="0" w:evenHBand="0" w:firstRowFirstColumn="0" w:firstRowLastColumn="0" w:lastRowFirstColumn="0" w:lastRowLastColumn="0"/>
            <w:tcW w:w="5228" w:type="dxa"/>
          </w:tcPr>
          <w:p w:rsidR="00F42543" w:rsidRPr="00F42543" w:rsidRDefault="00F42543" w:rsidP="00D844AA">
            <w:pPr>
              <w:pStyle w:val="StyleParagraphe"/>
            </w:pPr>
            <w:r w:rsidRPr="00F42543">
              <w:t>Scénario nominal</w:t>
            </w:r>
          </w:p>
        </w:tc>
        <w:tc>
          <w:tcPr>
            <w:tcW w:w="5190" w:type="dxa"/>
          </w:tcPr>
          <w:p w:rsidR="00F42543" w:rsidRPr="00F42543" w:rsidRDefault="00F42543" w:rsidP="00D844AA">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sidRPr="00F42543">
              <w:rPr>
                <w:rFonts w:asciiTheme="minorHAnsi" w:eastAsiaTheme="minorEastAsia" w:hAnsiTheme="minorHAnsi" w:cstheme="minorBidi"/>
                <w:color w:val="000000" w:themeColor="text1"/>
              </w:rPr>
              <w:t xml:space="preserve">L’utilisateur saisit son login et mot de passe </w:t>
            </w:r>
          </w:p>
          <w:p w:rsidR="00F42543" w:rsidRPr="00F42543" w:rsidRDefault="00F42543" w:rsidP="00D844AA">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sidRPr="00F42543">
              <w:rPr>
                <w:rFonts w:asciiTheme="minorHAnsi" w:eastAsiaTheme="minorEastAsia" w:hAnsiTheme="minorHAnsi" w:cstheme="minorBidi"/>
                <w:color w:val="000000" w:themeColor="text1"/>
              </w:rPr>
              <w:t xml:space="preserve">Le </w:t>
            </w:r>
            <w:r>
              <w:rPr>
                <w:rFonts w:asciiTheme="minorHAnsi" w:eastAsiaTheme="minorEastAsia" w:hAnsiTheme="minorHAnsi" w:cstheme="minorBidi"/>
                <w:color w:val="000000" w:themeColor="text1"/>
              </w:rPr>
              <w:t xml:space="preserve">mot de passe est non valide </w:t>
            </w:r>
            <w:r w:rsidRPr="00F42543">
              <w:rPr>
                <w:rFonts w:asciiTheme="minorHAnsi" w:eastAsiaTheme="minorEastAsia" w:hAnsiTheme="minorHAnsi" w:cstheme="minorBidi"/>
                <w:color w:val="000000" w:themeColor="text1"/>
              </w:rPr>
              <w:t xml:space="preserve"> </w:t>
            </w:r>
          </w:p>
          <w:p w:rsidR="00F42543" w:rsidRDefault="00F42543" w:rsidP="00F42543">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sidRPr="00F42543">
              <w:rPr>
                <w:rFonts w:asciiTheme="minorHAnsi" w:eastAsiaTheme="minorEastAsia" w:hAnsiTheme="minorHAnsi" w:cstheme="minorBidi"/>
                <w:color w:val="000000" w:themeColor="text1"/>
              </w:rPr>
              <w:t xml:space="preserve">L’utilisateur </w:t>
            </w:r>
            <w:r>
              <w:rPr>
                <w:rFonts w:asciiTheme="minorHAnsi" w:eastAsiaTheme="minorEastAsia" w:hAnsiTheme="minorHAnsi" w:cstheme="minorBidi"/>
                <w:color w:val="000000" w:themeColor="text1"/>
              </w:rPr>
              <w:t>demande de récupérer le mot de passe.</w:t>
            </w:r>
          </w:p>
          <w:p w:rsidR="00F42543" w:rsidRDefault="00F42543" w:rsidP="00F42543">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L’utilisateur saisit son code employé</w:t>
            </w:r>
          </w:p>
          <w:p w:rsidR="00F42543" w:rsidRPr="00F42543" w:rsidRDefault="00F42543" w:rsidP="00F42543">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L’utilisateur saisit un autre mot de passe. </w:t>
            </w:r>
            <w:r w:rsidRPr="00F42543">
              <w:rPr>
                <w:rFonts w:asciiTheme="minorHAnsi" w:eastAsiaTheme="minorEastAsia" w:hAnsiTheme="minorHAnsi" w:cstheme="minorBidi"/>
                <w:color w:val="000000" w:themeColor="text1"/>
              </w:rPr>
              <w:t xml:space="preserve"> </w:t>
            </w:r>
          </w:p>
        </w:tc>
      </w:tr>
      <w:tr w:rsidR="00F42543" w:rsidTr="00D844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8" w:type="dxa"/>
          </w:tcPr>
          <w:p w:rsidR="00F42543" w:rsidRPr="00F42543" w:rsidRDefault="00F42543" w:rsidP="00D844AA">
            <w:pPr>
              <w:pStyle w:val="StyleParagraphe"/>
            </w:pPr>
            <w:r w:rsidRPr="00F42543">
              <w:t xml:space="preserve">Scénario d’exception </w:t>
            </w:r>
          </w:p>
        </w:tc>
        <w:tc>
          <w:tcPr>
            <w:tcW w:w="5190" w:type="dxa"/>
          </w:tcPr>
          <w:p w:rsidR="00F42543" w:rsidRPr="00F42543" w:rsidRDefault="00F02C21" w:rsidP="00D844AA">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sidRPr="00F42543">
              <w:rPr>
                <w:color w:val="000000" w:themeColor="text1"/>
              </w:rPr>
              <w:t xml:space="preserve">Le </w:t>
            </w:r>
            <w:r>
              <w:rPr>
                <w:color w:val="000000" w:themeColor="text1"/>
              </w:rPr>
              <w:t xml:space="preserve">code employé est non valide </w:t>
            </w:r>
            <w:r w:rsidR="00F42543" w:rsidRPr="00F42543">
              <w:rPr>
                <w:color w:val="000000" w:themeColor="text1"/>
              </w:rPr>
              <w:t xml:space="preserve"> </w:t>
            </w:r>
          </w:p>
          <w:p w:rsidR="00F42543" w:rsidRPr="00F42543" w:rsidRDefault="00F42543" w:rsidP="00F02C21">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sidRPr="00F42543">
              <w:rPr>
                <w:color w:val="000000" w:themeColor="text1"/>
              </w:rPr>
              <w:lastRenderedPageBreak/>
              <w:t xml:space="preserve">le système affiche un message </w:t>
            </w:r>
            <w:r w:rsidR="00F02C21">
              <w:rPr>
                <w:color w:val="000000" w:themeColor="text1"/>
              </w:rPr>
              <w:t>« Code non valide</w:t>
            </w:r>
            <w:r w:rsidRPr="00F42543">
              <w:rPr>
                <w:color w:val="000000" w:themeColor="text1"/>
              </w:rPr>
              <w:t> »</w:t>
            </w:r>
          </w:p>
        </w:tc>
      </w:tr>
    </w:tbl>
    <w:p w:rsidR="00C873D5" w:rsidRDefault="00C873D5" w:rsidP="00770604">
      <w:pPr>
        <w:pStyle w:val="StyleChap"/>
      </w:pPr>
    </w:p>
    <w:p w:rsidR="004477D6" w:rsidRDefault="004477D6" w:rsidP="004477D6">
      <w:pPr>
        <w:pStyle w:val="StyleParagraphe"/>
        <w:numPr>
          <w:ilvl w:val="0"/>
          <w:numId w:val="12"/>
        </w:numPr>
      </w:pPr>
      <w:r>
        <w:t>En tant que manager, je veux activer/désactiver un compte employé</w:t>
      </w:r>
    </w:p>
    <w:p w:rsidR="004477D6" w:rsidRDefault="004477D6" w:rsidP="004477D6">
      <w:pPr>
        <w:pStyle w:val="StyleParagraphe"/>
        <w:ind w:left="720"/>
      </w:pPr>
    </w:p>
    <w:tbl>
      <w:tblPr>
        <w:tblStyle w:val="PlainTable1"/>
        <w:tblW w:w="0" w:type="auto"/>
        <w:jc w:val="center"/>
        <w:tblLook w:val="04A0" w:firstRow="1" w:lastRow="0" w:firstColumn="1" w:lastColumn="0" w:noHBand="0" w:noVBand="1"/>
      </w:tblPr>
      <w:tblGrid>
        <w:gridCol w:w="4423"/>
        <w:gridCol w:w="4637"/>
      </w:tblGrid>
      <w:tr w:rsidR="004477D6" w:rsidTr="00D844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8" w:type="dxa"/>
          </w:tcPr>
          <w:p w:rsidR="004477D6" w:rsidRPr="00F42543" w:rsidRDefault="004477D6" w:rsidP="00D844AA">
            <w:pPr>
              <w:pStyle w:val="StyleParagraphe"/>
            </w:pPr>
            <w:r w:rsidRPr="00F42543">
              <w:t>Cas d’utilisation</w:t>
            </w:r>
          </w:p>
        </w:tc>
        <w:tc>
          <w:tcPr>
            <w:tcW w:w="5190" w:type="dxa"/>
          </w:tcPr>
          <w:p w:rsidR="004477D6" w:rsidRDefault="004477D6" w:rsidP="004477D6">
            <w:pPr>
              <w:pStyle w:val="StyleParagraphe"/>
              <w:cnfStyle w:val="100000000000" w:firstRow="1" w:lastRow="0" w:firstColumn="0" w:lastColumn="0" w:oddVBand="0" w:evenVBand="0" w:oddHBand="0" w:evenHBand="0" w:firstRowFirstColumn="0" w:firstRowLastColumn="0" w:lastRowFirstColumn="0" w:lastRowLastColumn="0"/>
            </w:pPr>
            <w:r>
              <w:t>En tant que manager, je veux activer/désactiver un compte employé</w:t>
            </w:r>
          </w:p>
          <w:p w:rsidR="004477D6" w:rsidRDefault="004477D6" w:rsidP="00D844AA">
            <w:pPr>
              <w:pStyle w:val="StyleParagraphe"/>
              <w:cnfStyle w:val="100000000000" w:firstRow="1" w:lastRow="0" w:firstColumn="0" w:lastColumn="0" w:oddVBand="0" w:evenVBand="0" w:oddHBand="0" w:evenHBand="0" w:firstRowFirstColumn="0" w:firstRowLastColumn="0" w:lastRowFirstColumn="0" w:lastRowLastColumn="0"/>
            </w:pPr>
          </w:p>
        </w:tc>
      </w:tr>
      <w:tr w:rsidR="004477D6" w:rsidRPr="00F42543" w:rsidTr="00D844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8" w:type="dxa"/>
          </w:tcPr>
          <w:p w:rsidR="004477D6" w:rsidRPr="00F42543" w:rsidRDefault="004477D6" w:rsidP="00D844AA">
            <w:pPr>
              <w:pStyle w:val="StyleParagraphe"/>
            </w:pPr>
            <w:r w:rsidRPr="00F42543">
              <w:t>Acteur</w:t>
            </w:r>
          </w:p>
        </w:tc>
        <w:tc>
          <w:tcPr>
            <w:tcW w:w="5190" w:type="dxa"/>
          </w:tcPr>
          <w:p w:rsidR="004477D6" w:rsidRPr="00F42543" w:rsidRDefault="004477D6" w:rsidP="00D844AA">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sidRPr="00F42543">
              <w:rPr>
                <w:color w:val="000000" w:themeColor="text1"/>
              </w:rPr>
              <w:t>Ma</w:t>
            </w:r>
            <w:r>
              <w:rPr>
                <w:color w:val="000000" w:themeColor="text1"/>
              </w:rPr>
              <w:t>nager</w:t>
            </w:r>
          </w:p>
        </w:tc>
      </w:tr>
      <w:tr w:rsidR="004477D6" w:rsidRPr="00F42543" w:rsidTr="00D844AA">
        <w:trPr>
          <w:jc w:val="center"/>
        </w:trPr>
        <w:tc>
          <w:tcPr>
            <w:cnfStyle w:val="001000000000" w:firstRow="0" w:lastRow="0" w:firstColumn="1" w:lastColumn="0" w:oddVBand="0" w:evenVBand="0" w:oddHBand="0" w:evenHBand="0" w:firstRowFirstColumn="0" w:firstRowLastColumn="0" w:lastRowFirstColumn="0" w:lastRowLastColumn="0"/>
            <w:tcW w:w="5228" w:type="dxa"/>
          </w:tcPr>
          <w:p w:rsidR="004477D6" w:rsidRPr="00F42543" w:rsidRDefault="004477D6" w:rsidP="00D844AA">
            <w:pPr>
              <w:pStyle w:val="StyleParagraphe"/>
            </w:pPr>
            <w:r w:rsidRPr="00F42543">
              <w:t>Pré Conditions</w:t>
            </w:r>
          </w:p>
        </w:tc>
        <w:tc>
          <w:tcPr>
            <w:tcW w:w="5190" w:type="dxa"/>
          </w:tcPr>
          <w:p w:rsidR="004477D6" w:rsidRPr="00F42543" w:rsidRDefault="004477D6" w:rsidP="00D844AA">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sidRPr="00F42543">
              <w:rPr>
                <w:color w:val="000000" w:themeColor="text1"/>
              </w:rPr>
              <w:t xml:space="preserve">Utilisateur </w:t>
            </w:r>
            <w:r>
              <w:rPr>
                <w:color w:val="000000" w:themeColor="text1"/>
              </w:rPr>
              <w:t>connecté</w:t>
            </w:r>
          </w:p>
          <w:p w:rsidR="004477D6" w:rsidRPr="00F42543" w:rsidRDefault="004477D6" w:rsidP="00D844AA">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Rôle : Manager</w:t>
            </w:r>
          </w:p>
        </w:tc>
      </w:tr>
      <w:tr w:rsidR="004477D6" w:rsidRPr="00F42543" w:rsidTr="00D844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8" w:type="dxa"/>
          </w:tcPr>
          <w:p w:rsidR="004477D6" w:rsidRPr="00F42543" w:rsidRDefault="004477D6" w:rsidP="00D844AA">
            <w:pPr>
              <w:pStyle w:val="StyleParagraphe"/>
            </w:pPr>
            <w:r w:rsidRPr="00F42543">
              <w:t>Post Conditions</w:t>
            </w:r>
          </w:p>
        </w:tc>
        <w:tc>
          <w:tcPr>
            <w:tcW w:w="5190" w:type="dxa"/>
          </w:tcPr>
          <w:p w:rsidR="004477D6" w:rsidRPr="00F42543" w:rsidRDefault="004477D6" w:rsidP="00D844AA">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Compte employé activé/désactivé </w:t>
            </w:r>
          </w:p>
        </w:tc>
      </w:tr>
      <w:tr w:rsidR="004477D6" w:rsidRPr="00F42543" w:rsidTr="00D844AA">
        <w:trPr>
          <w:jc w:val="center"/>
        </w:trPr>
        <w:tc>
          <w:tcPr>
            <w:cnfStyle w:val="001000000000" w:firstRow="0" w:lastRow="0" w:firstColumn="1" w:lastColumn="0" w:oddVBand="0" w:evenVBand="0" w:oddHBand="0" w:evenHBand="0" w:firstRowFirstColumn="0" w:firstRowLastColumn="0" w:lastRowFirstColumn="0" w:lastRowLastColumn="0"/>
            <w:tcW w:w="5228" w:type="dxa"/>
          </w:tcPr>
          <w:p w:rsidR="004477D6" w:rsidRPr="00F42543" w:rsidRDefault="004477D6" w:rsidP="00D844AA">
            <w:pPr>
              <w:pStyle w:val="StyleParagraphe"/>
            </w:pPr>
            <w:r w:rsidRPr="00F42543">
              <w:t>Scénario nominal</w:t>
            </w:r>
          </w:p>
        </w:tc>
        <w:tc>
          <w:tcPr>
            <w:tcW w:w="5190" w:type="dxa"/>
          </w:tcPr>
          <w:p w:rsidR="004477D6" w:rsidRDefault="004477D6" w:rsidP="004477D6">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Le manager accède à la liste des employées.</w:t>
            </w:r>
          </w:p>
          <w:p w:rsidR="004477D6" w:rsidRDefault="004477D6" w:rsidP="004477D6">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Le manager effectue une recherche de l’employé</w:t>
            </w:r>
          </w:p>
          <w:p w:rsidR="004477D6" w:rsidRPr="004477D6" w:rsidRDefault="004477D6" w:rsidP="004477D6">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Le man</w:t>
            </w:r>
            <w:r w:rsidR="00F41113">
              <w:rPr>
                <w:rFonts w:asciiTheme="minorHAnsi" w:eastAsiaTheme="minorEastAsia" w:hAnsiTheme="minorHAnsi" w:cstheme="minorBidi"/>
                <w:color w:val="000000" w:themeColor="text1"/>
              </w:rPr>
              <w:t>ager active/désactive le compte.</w:t>
            </w:r>
            <w:r w:rsidRPr="004477D6">
              <w:rPr>
                <w:rFonts w:asciiTheme="minorHAnsi" w:eastAsiaTheme="minorEastAsia" w:hAnsiTheme="minorHAnsi" w:cstheme="minorBidi"/>
                <w:color w:val="000000" w:themeColor="text1"/>
              </w:rPr>
              <w:t xml:space="preserve"> </w:t>
            </w:r>
          </w:p>
        </w:tc>
      </w:tr>
      <w:tr w:rsidR="004477D6" w:rsidRPr="00F42543" w:rsidTr="00D844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8" w:type="dxa"/>
          </w:tcPr>
          <w:p w:rsidR="004477D6" w:rsidRPr="00F42543" w:rsidRDefault="004477D6" w:rsidP="00D844AA">
            <w:pPr>
              <w:pStyle w:val="StyleParagraphe"/>
            </w:pPr>
            <w:r w:rsidRPr="00F42543">
              <w:t xml:space="preserve">Scénario d’exception </w:t>
            </w:r>
          </w:p>
        </w:tc>
        <w:tc>
          <w:tcPr>
            <w:tcW w:w="5190" w:type="dxa"/>
          </w:tcPr>
          <w:p w:rsidR="004477D6" w:rsidRPr="00F42543" w:rsidRDefault="00F41113" w:rsidP="00D844AA">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L’employée n’existe pas un message d’erreur s’affiche « cet employé est inexistant »  </w:t>
            </w:r>
          </w:p>
        </w:tc>
      </w:tr>
    </w:tbl>
    <w:p w:rsidR="004477D6" w:rsidRDefault="004477D6" w:rsidP="004477D6">
      <w:pPr>
        <w:pStyle w:val="StyleParagraphe"/>
        <w:ind w:left="720"/>
      </w:pPr>
    </w:p>
    <w:p w:rsidR="00F41113" w:rsidRDefault="00F41113" w:rsidP="00F41113">
      <w:pPr>
        <w:pStyle w:val="StyleParagraphe"/>
        <w:numPr>
          <w:ilvl w:val="0"/>
          <w:numId w:val="12"/>
        </w:numPr>
        <w:rPr>
          <w:rFonts w:ascii="Consolas" w:hAnsi="Consolas" w:cs="Consolas"/>
          <w:color w:val="000000"/>
          <w:sz w:val="20"/>
          <w:szCs w:val="20"/>
        </w:rPr>
      </w:pPr>
      <w:r>
        <w:rPr>
          <w:rFonts w:ascii="Consolas" w:hAnsi="Consolas" w:cs="Consolas"/>
          <w:color w:val="000000"/>
          <w:sz w:val="20"/>
          <w:szCs w:val="20"/>
        </w:rPr>
        <w:t>Cas d’utilisation : En tant que manager, je veux créer des comptes employés.</w:t>
      </w:r>
    </w:p>
    <w:tbl>
      <w:tblPr>
        <w:tblStyle w:val="PlainTable1"/>
        <w:tblW w:w="0" w:type="auto"/>
        <w:jc w:val="center"/>
        <w:tblLook w:val="04A0" w:firstRow="1" w:lastRow="0" w:firstColumn="1" w:lastColumn="0" w:noHBand="0" w:noVBand="1"/>
      </w:tblPr>
      <w:tblGrid>
        <w:gridCol w:w="4487"/>
        <w:gridCol w:w="4573"/>
      </w:tblGrid>
      <w:tr w:rsidR="002211D7" w:rsidTr="00D844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8" w:type="dxa"/>
          </w:tcPr>
          <w:p w:rsidR="00F41113" w:rsidRPr="00F42543" w:rsidRDefault="00F41113" w:rsidP="00D844AA">
            <w:pPr>
              <w:pStyle w:val="StyleParagraphe"/>
            </w:pPr>
            <w:r w:rsidRPr="00F42543">
              <w:lastRenderedPageBreak/>
              <w:t>Cas d’utilisation</w:t>
            </w:r>
          </w:p>
        </w:tc>
        <w:tc>
          <w:tcPr>
            <w:tcW w:w="5190" w:type="dxa"/>
          </w:tcPr>
          <w:p w:rsidR="00F41113" w:rsidRDefault="00F41113" w:rsidP="00D844AA">
            <w:pPr>
              <w:pStyle w:val="StyleParagraphe"/>
              <w:cnfStyle w:val="100000000000" w:firstRow="1" w:lastRow="0" w:firstColumn="0" w:lastColumn="0" w:oddVBand="0" w:evenVBand="0" w:oddHBand="0" w:evenHBand="0" w:firstRowFirstColumn="0" w:firstRowLastColumn="0" w:lastRowFirstColumn="0" w:lastRowLastColumn="0"/>
            </w:pPr>
            <w:r>
              <w:rPr>
                <w:rFonts w:ascii="Consolas" w:hAnsi="Consolas" w:cs="Consolas"/>
                <w:color w:val="000000"/>
                <w:sz w:val="20"/>
                <w:szCs w:val="20"/>
              </w:rPr>
              <w:t>En tant que manager, je veux créer des comptes employés</w:t>
            </w:r>
          </w:p>
        </w:tc>
      </w:tr>
      <w:tr w:rsidR="002211D7" w:rsidTr="00D844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8" w:type="dxa"/>
          </w:tcPr>
          <w:p w:rsidR="00F41113" w:rsidRPr="00F42543" w:rsidRDefault="00F41113" w:rsidP="00D844AA">
            <w:pPr>
              <w:pStyle w:val="StyleParagraphe"/>
            </w:pPr>
            <w:r w:rsidRPr="00F42543">
              <w:t>Acteur</w:t>
            </w:r>
          </w:p>
        </w:tc>
        <w:tc>
          <w:tcPr>
            <w:tcW w:w="5190" w:type="dxa"/>
          </w:tcPr>
          <w:p w:rsidR="00F41113" w:rsidRPr="00F42543" w:rsidRDefault="00F41113" w:rsidP="00D844AA">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sidRPr="00F42543">
              <w:rPr>
                <w:color w:val="000000" w:themeColor="text1"/>
              </w:rPr>
              <w:t>Ma</w:t>
            </w:r>
            <w:r>
              <w:rPr>
                <w:color w:val="000000" w:themeColor="text1"/>
              </w:rPr>
              <w:t>nager</w:t>
            </w:r>
          </w:p>
        </w:tc>
      </w:tr>
      <w:tr w:rsidR="002211D7" w:rsidTr="00D844AA">
        <w:trPr>
          <w:jc w:val="center"/>
        </w:trPr>
        <w:tc>
          <w:tcPr>
            <w:cnfStyle w:val="001000000000" w:firstRow="0" w:lastRow="0" w:firstColumn="1" w:lastColumn="0" w:oddVBand="0" w:evenVBand="0" w:oddHBand="0" w:evenHBand="0" w:firstRowFirstColumn="0" w:firstRowLastColumn="0" w:lastRowFirstColumn="0" w:lastRowLastColumn="0"/>
            <w:tcW w:w="5228" w:type="dxa"/>
          </w:tcPr>
          <w:p w:rsidR="00F41113" w:rsidRPr="00F42543" w:rsidRDefault="00F41113" w:rsidP="00D844AA">
            <w:pPr>
              <w:pStyle w:val="StyleParagraphe"/>
            </w:pPr>
            <w:r w:rsidRPr="00F42543">
              <w:t>Pré Conditions</w:t>
            </w:r>
          </w:p>
        </w:tc>
        <w:tc>
          <w:tcPr>
            <w:tcW w:w="5190" w:type="dxa"/>
          </w:tcPr>
          <w:p w:rsidR="00F41113" w:rsidRPr="00F42543" w:rsidRDefault="00F41113" w:rsidP="00D844AA">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sidRPr="00F42543">
              <w:rPr>
                <w:color w:val="000000" w:themeColor="text1"/>
              </w:rPr>
              <w:t xml:space="preserve">Utilisateur </w:t>
            </w:r>
            <w:r>
              <w:rPr>
                <w:color w:val="000000" w:themeColor="text1"/>
              </w:rPr>
              <w:t xml:space="preserve">connecté </w:t>
            </w:r>
          </w:p>
          <w:p w:rsidR="00F41113" w:rsidRPr="00F42543" w:rsidRDefault="00F41113" w:rsidP="00D844AA">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Rôle : Manager  </w:t>
            </w:r>
          </w:p>
        </w:tc>
      </w:tr>
      <w:tr w:rsidR="002211D7" w:rsidTr="00D844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8" w:type="dxa"/>
          </w:tcPr>
          <w:p w:rsidR="00F41113" w:rsidRPr="00F42543" w:rsidRDefault="00F41113" w:rsidP="00D844AA">
            <w:pPr>
              <w:pStyle w:val="StyleParagraphe"/>
            </w:pPr>
            <w:r w:rsidRPr="00F42543">
              <w:t>Post Conditions</w:t>
            </w:r>
          </w:p>
        </w:tc>
        <w:tc>
          <w:tcPr>
            <w:tcW w:w="5190" w:type="dxa"/>
          </w:tcPr>
          <w:p w:rsidR="00F41113" w:rsidRPr="00F42543" w:rsidRDefault="002211D7" w:rsidP="00D844AA">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Compte employée crée </w:t>
            </w:r>
          </w:p>
        </w:tc>
      </w:tr>
      <w:tr w:rsidR="002211D7" w:rsidTr="00D844AA">
        <w:trPr>
          <w:jc w:val="center"/>
        </w:trPr>
        <w:tc>
          <w:tcPr>
            <w:cnfStyle w:val="001000000000" w:firstRow="0" w:lastRow="0" w:firstColumn="1" w:lastColumn="0" w:oddVBand="0" w:evenVBand="0" w:oddHBand="0" w:evenHBand="0" w:firstRowFirstColumn="0" w:firstRowLastColumn="0" w:lastRowFirstColumn="0" w:lastRowLastColumn="0"/>
            <w:tcW w:w="5228" w:type="dxa"/>
          </w:tcPr>
          <w:p w:rsidR="00F41113" w:rsidRPr="00F42543" w:rsidRDefault="00F41113" w:rsidP="00D844AA">
            <w:pPr>
              <w:pStyle w:val="StyleParagraphe"/>
            </w:pPr>
            <w:r w:rsidRPr="00F42543">
              <w:t>Scénario nominal</w:t>
            </w:r>
          </w:p>
        </w:tc>
        <w:tc>
          <w:tcPr>
            <w:tcW w:w="5190" w:type="dxa"/>
          </w:tcPr>
          <w:p w:rsidR="002211D7" w:rsidRDefault="002211D7" w:rsidP="002211D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Le manager accède à l’interface ajout employée</w:t>
            </w:r>
          </w:p>
          <w:p w:rsidR="002211D7" w:rsidRDefault="002211D7" w:rsidP="002211D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Le manager remplit le formulaire d’ajout</w:t>
            </w:r>
          </w:p>
          <w:p w:rsidR="00F41113" w:rsidRPr="00F42543" w:rsidRDefault="002211D7" w:rsidP="002211D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Le manager valide le formulaire</w:t>
            </w:r>
          </w:p>
        </w:tc>
      </w:tr>
      <w:tr w:rsidR="002211D7" w:rsidTr="00D844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8" w:type="dxa"/>
          </w:tcPr>
          <w:p w:rsidR="00F41113" w:rsidRPr="00F42543" w:rsidRDefault="00F41113" w:rsidP="00D844AA">
            <w:pPr>
              <w:pStyle w:val="StyleParagraphe"/>
            </w:pPr>
            <w:r w:rsidRPr="00F42543">
              <w:t xml:space="preserve">Scénario d’exception </w:t>
            </w:r>
          </w:p>
        </w:tc>
        <w:tc>
          <w:tcPr>
            <w:tcW w:w="5190" w:type="dxa"/>
          </w:tcPr>
          <w:p w:rsidR="00F41113" w:rsidRDefault="00F41113" w:rsidP="00D844AA">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sidRPr="00F42543">
              <w:rPr>
                <w:color w:val="000000" w:themeColor="text1"/>
              </w:rPr>
              <w:t xml:space="preserve">Le </w:t>
            </w:r>
            <w:r>
              <w:rPr>
                <w:color w:val="000000" w:themeColor="text1"/>
              </w:rPr>
              <w:t xml:space="preserve">code </w:t>
            </w:r>
            <w:r w:rsidR="002211D7">
              <w:rPr>
                <w:color w:val="000000" w:themeColor="text1"/>
              </w:rPr>
              <w:t>d’</w:t>
            </w:r>
            <w:r>
              <w:rPr>
                <w:color w:val="000000" w:themeColor="text1"/>
              </w:rPr>
              <w:t>employé</w:t>
            </w:r>
            <w:r w:rsidR="002211D7">
              <w:rPr>
                <w:color w:val="000000" w:themeColor="text1"/>
              </w:rPr>
              <w:t xml:space="preserve"> ou e-mail ou CIN existant.</w:t>
            </w:r>
          </w:p>
          <w:p w:rsidR="002211D7" w:rsidRDefault="002211D7" w:rsidP="002211D7">
            <w:pPr>
              <w:pStyle w:val="StyleParagraphe"/>
              <w:ind w:left="72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Message d’erreur « cet employée existe déjà »</w:t>
            </w:r>
          </w:p>
          <w:p w:rsidR="002211D7" w:rsidRPr="00F42543" w:rsidRDefault="002211D7" w:rsidP="002211D7">
            <w:pPr>
              <w:pStyle w:val="StyleParagraphe"/>
              <w:ind w:left="360"/>
              <w:cnfStyle w:val="000000100000" w:firstRow="0" w:lastRow="0" w:firstColumn="0" w:lastColumn="0" w:oddVBand="0" w:evenVBand="0" w:oddHBand="1" w:evenHBand="0" w:firstRowFirstColumn="0" w:firstRowLastColumn="0" w:lastRowFirstColumn="0" w:lastRowLastColumn="0"/>
              <w:rPr>
                <w:color w:val="000000" w:themeColor="text1"/>
              </w:rPr>
            </w:pPr>
          </w:p>
          <w:p w:rsidR="00F41113" w:rsidRPr="00F42543" w:rsidRDefault="00F41113" w:rsidP="002211D7">
            <w:pPr>
              <w:pStyle w:val="StyleParagraphe"/>
              <w:ind w:left="720"/>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F41113" w:rsidRDefault="00F41113" w:rsidP="00F41113">
      <w:pPr>
        <w:pStyle w:val="StyleChap"/>
      </w:pPr>
    </w:p>
    <w:p w:rsidR="002211D7" w:rsidRDefault="002211D7" w:rsidP="00E72947">
      <w:pPr>
        <w:pStyle w:val="StyleNiveau3"/>
        <w:numPr>
          <w:ilvl w:val="0"/>
          <w:numId w:val="0"/>
        </w:numPr>
        <w:ind w:left="851" w:hanging="799"/>
      </w:pPr>
      <w:bookmarkStart w:id="15" w:name="_Toc69308631"/>
      <w:r w:rsidRPr="002211D7">
        <w:rPr>
          <w:rFonts w:ascii="Arial" w:eastAsia="Arial" w:hAnsi="Arial" w:cs="Arial"/>
          <w:color w:val="000000" w:themeColor="text1"/>
        </w:rPr>
        <w:t xml:space="preserve">2.3.2. </w:t>
      </w:r>
      <w:r w:rsidRPr="002211D7">
        <w:t>Gestion des rôles des utilisateurs</w:t>
      </w:r>
      <w:bookmarkEnd w:id="15"/>
    </w:p>
    <w:p w:rsidR="002211D7" w:rsidRPr="002211D7" w:rsidRDefault="002211D7" w:rsidP="002211D7">
      <w:pPr>
        <w:pStyle w:val="StyleParagraphe"/>
        <w:numPr>
          <w:ilvl w:val="0"/>
          <w:numId w:val="15"/>
        </w:numPr>
      </w:pPr>
      <w:r w:rsidRPr="002211D7">
        <w:rPr>
          <w:rFonts w:eastAsia="Arial"/>
        </w:rPr>
        <w:t xml:space="preserve">Cas d’utilisation : ‘’ </w:t>
      </w:r>
      <w:r>
        <w:t>En tant que manager, je veux ajouter un ou plusieurs droits d'accès pour les utilisateurs.</w:t>
      </w:r>
      <w:r w:rsidRPr="002211D7">
        <w:t>’’</w:t>
      </w:r>
    </w:p>
    <w:tbl>
      <w:tblPr>
        <w:tblStyle w:val="PlainTable1"/>
        <w:tblW w:w="0" w:type="auto"/>
        <w:jc w:val="center"/>
        <w:tblLook w:val="04A0" w:firstRow="1" w:lastRow="0" w:firstColumn="1" w:lastColumn="0" w:noHBand="0" w:noVBand="1"/>
      </w:tblPr>
      <w:tblGrid>
        <w:gridCol w:w="4476"/>
        <w:gridCol w:w="4584"/>
      </w:tblGrid>
      <w:tr w:rsidR="002211D7" w:rsidTr="00D844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8" w:type="dxa"/>
          </w:tcPr>
          <w:p w:rsidR="002211D7" w:rsidRPr="00F42543" w:rsidRDefault="002211D7" w:rsidP="00D844AA">
            <w:pPr>
              <w:pStyle w:val="StyleParagraphe"/>
            </w:pPr>
            <w:r w:rsidRPr="00F42543">
              <w:t>Cas d’utilisation</w:t>
            </w:r>
          </w:p>
        </w:tc>
        <w:tc>
          <w:tcPr>
            <w:tcW w:w="5190" w:type="dxa"/>
          </w:tcPr>
          <w:p w:rsidR="002211D7" w:rsidRDefault="002211D7" w:rsidP="00D844AA">
            <w:pPr>
              <w:pStyle w:val="StyleParagraphe"/>
              <w:cnfStyle w:val="100000000000" w:firstRow="1" w:lastRow="0" w:firstColumn="0" w:lastColumn="0" w:oddVBand="0" w:evenVBand="0" w:oddHBand="0" w:evenHBand="0" w:firstRowFirstColumn="0" w:firstRowLastColumn="0" w:lastRowFirstColumn="0" w:lastRowLastColumn="0"/>
            </w:pPr>
            <w:r>
              <w:t>En tant que manager, je veux ajouter un ou plusieurs droits d'accès pour les utilisateurs</w:t>
            </w:r>
          </w:p>
        </w:tc>
      </w:tr>
      <w:tr w:rsidR="002211D7" w:rsidTr="00D844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8" w:type="dxa"/>
          </w:tcPr>
          <w:p w:rsidR="002211D7" w:rsidRPr="00F42543" w:rsidRDefault="002211D7" w:rsidP="00D844AA">
            <w:pPr>
              <w:pStyle w:val="StyleParagraphe"/>
            </w:pPr>
            <w:r w:rsidRPr="00F42543">
              <w:t>Acteur</w:t>
            </w:r>
          </w:p>
        </w:tc>
        <w:tc>
          <w:tcPr>
            <w:tcW w:w="5190" w:type="dxa"/>
          </w:tcPr>
          <w:p w:rsidR="002211D7" w:rsidRPr="00F42543" w:rsidRDefault="002211D7" w:rsidP="002211D7">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sidRPr="00F42543">
              <w:rPr>
                <w:color w:val="000000" w:themeColor="text1"/>
              </w:rPr>
              <w:t>Manager</w:t>
            </w:r>
          </w:p>
        </w:tc>
      </w:tr>
      <w:tr w:rsidR="002211D7" w:rsidTr="00D844AA">
        <w:trPr>
          <w:jc w:val="center"/>
        </w:trPr>
        <w:tc>
          <w:tcPr>
            <w:cnfStyle w:val="001000000000" w:firstRow="0" w:lastRow="0" w:firstColumn="1" w:lastColumn="0" w:oddVBand="0" w:evenVBand="0" w:oddHBand="0" w:evenHBand="0" w:firstRowFirstColumn="0" w:firstRowLastColumn="0" w:lastRowFirstColumn="0" w:lastRowLastColumn="0"/>
            <w:tcW w:w="5228" w:type="dxa"/>
          </w:tcPr>
          <w:p w:rsidR="002211D7" w:rsidRPr="00F42543" w:rsidRDefault="002211D7" w:rsidP="00D844AA">
            <w:pPr>
              <w:pStyle w:val="StyleParagraphe"/>
            </w:pPr>
            <w:r w:rsidRPr="00F42543">
              <w:lastRenderedPageBreak/>
              <w:t>Pré Conditions</w:t>
            </w:r>
          </w:p>
        </w:tc>
        <w:tc>
          <w:tcPr>
            <w:tcW w:w="5190" w:type="dxa"/>
          </w:tcPr>
          <w:p w:rsidR="002211D7" w:rsidRPr="00F42543" w:rsidRDefault="002211D7" w:rsidP="00D844AA">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sidRPr="00F42543">
              <w:rPr>
                <w:color w:val="000000" w:themeColor="text1"/>
              </w:rPr>
              <w:t xml:space="preserve">Utilisateur </w:t>
            </w:r>
            <w:r w:rsidR="003C0D25">
              <w:rPr>
                <w:color w:val="000000" w:themeColor="text1"/>
              </w:rPr>
              <w:t xml:space="preserve">connecté </w:t>
            </w:r>
          </w:p>
          <w:p w:rsidR="002211D7" w:rsidRPr="00F42543" w:rsidRDefault="003C0D25" w:rsidP="00D844AA">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Rôle Manager </w:t>
            </w:r>
            <w:r w:rsidR="002211D7">
              <w:rPr>
                <w:color w:val="000000" w:themeColor="text1"/>
              </w:rPr>
              <w:t xml:space="preserve"> </w:t>
            </w:r>
          </w:p>
        </w:tc>
      </w:tr>
      <w:tr w:rsidR="002211D7" w:rsidTr="00D844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8" w:type="dxa"/>
          </w:tcPr>
          <w:p w:rsidR="002211D7" w:rsidRPr="00F42543" w:rsidRDefault="002211D7" w:rsidP="00D844AA">
            <w:pPr>
              <w:pStyle w:val="StyleParagraphe"/>
            </w:pPr>
            <w:r w:rsidRPr="00F42543">
              <w:t>Post Conditions</w:t>
            </w:r>
          </w:p>
        </w:tc>
        <w:tc>
          <w:tcPr>
            <w:tcW w:w="5190" w:type="dxa"/>
          </w:tcPr>
          <w:p w:rsidR="002211D7" w:rsidRPr="00F42543" w:rsidRDefault="003C0D25" w:rsidP="00D844AA">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Rôle ajouté à l’utilisateur  </w:t>
            </w:r>
          </w:p>
        </w:tc>
      </w:tr>
      <w:tr w:rsidR="002211D7" w:rsidTr="00D844AA">
        <w:trPr>
          <w:jc w:val="center"/>
        </w:trPr>
        <w:tc>
          <w:tcPr>
            <w:cnfStyle w:val="001000000000" w:firstRow="0" w:lastRow="0" w:firstColumn="1" w:lastColumn="0" w:oddVBand="0" w:evenVBand="0" w:oddHBand="0" w:evenHBand="0" w:firstRowFirstColumn="0" w:firstRowLastColumn="0" w:lastRowFirstColumn="0" w:lastRowLastColumn="0"/>
            <w:tcW w:w="5228" w:type="dxa"/>
          </w:tcPr>
          <w:p w:rsidR="002211D7" w:rsidRPr="00F42543" w:rsidRDefault="002211D7" w:rsidP="00D844AA">
            <w:pPr>
              <w:pStyle w:val="StyleParagraphe"/>
            </w:pPr>
            <w:r w:rsidRPr="00F42543">
              <w:t>Scénario nominal</w:t>
            </w:r>
          </w:p>
        </w:tc>
        <w:tc>
          <w:tcPr>
            <w:tcW w:w="5190" w:type="dxa"/>
          </w:tcPr>
          <w:p w:rsidR="002211D7" w:rsidRDefault="003C0D25" w:rsidP="00D844AA">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Le manager accède à la liste des employée </w:t>
            </w:r>
          </w:p>
          <w:p w:rsidR="003C0D25" w:rsidRPr="00F42543" w:rsidRDefault="003C0D25" w:rsidP="00D844AA">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Le manager cherche l’employé à modifier </w:t>
            </w:r>
          </w:p>
          <w:p w:rsidR="002211D7" w:rsidRPr="00F42543" w:rsidRDefault="003C0D25" w:rsidP="00D844AA">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Le manager ajoute un rôle </w:t>
            </w:r>
          </w:p>
        </w:tc>
      </w:tr>
      <w:tr w:rsidR="002211D7" w:rsidTr="00D844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8" w:type="dxa"/>
          </w:tcPr>
          <w:p w:rsidR="002211D7" w:rsidRPr="00F42543" w:rsidRDefault="002211D7" w:rsidP="00D844AA">
            <w:pPr>
              <w:pStyle w:val="StyleParagraphe"/>
            </w:pPr>
            <w:r w:rsidRPr="00F42543">
              <w:t xml:space="preserve">Scénario d’exception </w:t>
            </w:r>
          </w:p>
        </w:tc>
        <w:tc>
          <w:tcPr>
            <w:tcW w:w="5190" w:type="dxa"/>
          </w:tcPr>
          <w:p w:rsidR="002211D7" w:rsidRPr="00F42543" w:rsidRDefault="003C0D25" w:rsidP="00D844AA">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L’employée est </w:t>
            </w:r>
            <w:r w:rsidR="00093814">
              <w:rPr>
                <w:color w:val="000000" w:themeColor="text1"/>
              </w:rPr>
              <w:t>inexistante</w:t>
            </w:r>
            <w:r>
              <w:rPr>
                <w:color w:val="000000" w:themeColor="text1"/>
              </w:rPr>
              <w:t xml:space="preserve"> un message d’erreur s’affiche « Employée inexistant »</w:t>
            </w:r>
          </w:p>
          <w:p w:rsidR="002211D7" w:rsidRPr="00F42543" w:rsidRDefault="002211D7" w:rsidP="003C0D25">
            <w:pPr>
              <w:pStyle w:val="StyleParagraphe"/>
              <w:ind w:left="720"/>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2211D7" w:rsidRDefault="002211D7" w:rsidP="002211D7">
      <w:pPr>
        <w:pStyle w:val="StyleChap"/>
      </w:pPr>
    </w:p>
    <w:p w:rsidR="001B457F" w:rsidRDefault="001B457F" w:rsidP="00E72947">
      <w:pPr>
        <w:pStyle w:val="StyleNiveau3"/>
        <w:numPr>
          <w:ilvl w:val="0"/>
          <w:numId w:val="0"/>
        </w:numPr>
        <w:ind w:left="851" w:hanging="799"/>
      </w:pPr>
      <w:bookmarkStart w:id="16" w:name="_Toc69308632"/>
      <w:r>
        <w:rPr>
          <w:rFonts w:ascii="Arial" w:eastAsia="Arial" w:hAnsi="Arial" w:cs="Arial"/>
          <w:color w:val="000000" w:themeColor="text1"/>
        </w:rPr>
        <w:t>2.3.3</w:t>
      </w:r>
      <w:r w:rsidRPr="002211D7">
        <w:rPr>
          <w:rFonts w:ascii="Arial" w:eastAsia="Arial" w:hAnsi="Arial" w:cs="Arial"/>
          <w:color w:val="000000" w:themeColor="text1"/>
        </w:rPr>
        <w:t xml:space="preserve">. </w:t>
      </w:r>
      <w:r w:rsidRPr="002211D7">
        <w:t xml:space="preserve">Gestion des </w:t>
      </w:r>
      <w:r>
        <w:t>équipes</w:t>
      </w:r>
      <w:bookmarkEnd w:id="16"/>
    </w:p>
    <w:p w:rsidR="001B457F" w:rsidRDefault="001B457F" w:rsidP="001B457F">
      <w:pPr>
        <w:pStyle w:val="StyleParagraphe"/>
        <w:rPr>
          <w:b/>
        </w:rPr>
      </w:pPr>
      <w:r>
        <w:rPr>
          <w:b/>
        </w:rPr>
        <w:t xml:space="preserve">a) </w:t>
      </w:r>
      <w:r>
        <w:rPr>
          <w:rFonts w:ascii="Consolas" w:hAnsi="Consolas" w:cs="Consolas"/>
          <w:color w:val="000000"/>
          <w:sz w:val="20"/>
          <w:szCs w:val="20"/>
        </w:rPr>
        <w:t>Cas d’utilisation : « En tant que chef d’équipe/Manager, je veux créer une équipe. »</w:t>
      </w:r>
    </w:p>
    <w:tbl>
      <w:tblPr>
        <w:tblStyle w:val="PlainTable1"/>
        <w:tblW w:w="0" w:type="auto"/>
        <w:jc w:val="center"/>
        <w:tblLook w:val="04A0" w:firstRow="1" w:lastRow="0" w:firstColumn="1" w:lastColumn="0" w:noHBand="0" w:noVBand="1"/>
      </w:tblPr>
      <w:tblGrid>
        <w:gridCol w:w="4445"/>
        <w:gridCol w:w="4615"/>
      </w:tblGrid>
      <w:tr w:rsidR="001B457F" w:rsidTr="001B45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1B457F" w:rsidRPr="00F42543" w:rsidRDefault="001B457F" w:rsidP="00D844AA">
            <w:pPr>
              <w:pStyle w:val="StyleParagraphe"/>
            </w:pPr>
            <w:r w:rsidRPr="00F42543">
              <w:t>Cas d’utilisation</w:t>
            </w:r>
          </w:p>
        </w:tc>
        <w:tc>
          <w:tcPr>
            <w:tcW w:w="4615" w:type="dxa"/>
          </w:tcPr>
          <w:p w:rsidR="001B457F" w:rsidRDefault="001B457F" w:rsidP="00D844AA">
            <w:pPr>
              <w:pStyle w:val="StyleParagraphe"/>
              <w:cnfStyle w:val="100000000000" w:firstRow="1" w:lastRow="0" w:firstColumn="0" w:lastColumn="0" w:oddVBand="0" w:evenVBand="0" w:oddHBand="0" w:evenHBand="0" w:firstRowFirstColumn="0" w:firstRowLastColumn="0" w:lastRowFirstColumn="0" w:lastRowLastColumn="0"/>
            </w:pPr>
            <w:r>
              <w:rPr>
                <w:rFonts w:ascii="Consolas" w:hAnsi="Consolas" w:cs="Consolas"/>
                <w:color w:val="000000"/>
                <w:sz w:val="20"/>
                <w:szCs w:val="20"/>
              </w:rPr>
              <w:t>En tant que chef d’équipe/Manager, je veux créer une équipe. </w:t>
            </w:r>
          </w:p>
        </w:tc>
      </w:tr>
      <w:tr w:rsidR="001B457F" w:rsidRPr="00F42543" w:rsidTr="001B45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1B457F" w:rsidRPr="00F42543" w:rsidRDefault="001B457F" w:rsidP="00D844AA">
            <w:pPr>
              <w:pStyle w:val="StyleParagraphe"/>
            </w:pPr>
            <w:r w:rsidRPr="00F42543">
              <w:t>Acteur</w:t>
            </w:r>
          </w:p>
        </w:tc>
        <w:tc>
          <w:tcPr>
            <w:tcW w:w="4615" w:type="dxa"/>
          </w:tcPr>
          <w:p w:rsidR="001B457F" w:rsidRPr="00F42543" w:rsidRDefault="001B457F" w:rsidP="00D844AA">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sidRPr="00F42543">
              <w:rPr>
                <w:color w:val="000000" w:themeColor="text1"/>
              </w:rPr>
              <w:t>Manager</w:t>
            </w:r>
            <w:r>
              <w:rPr>
                <w:color w:val="000000" w:themeColor="text1"/>
              </w:rPr>
              <w:t>/Chef équipe</w:t>
            </w:r>
          </w:p>
        </w:tc>
      </w:tr>
      <w:tr w:rsidR="001B457F" w:rsidRPr="00F42543" w:rsidTr="001B457F">
        <w:trPr>
          <w:jc w:val="center"/>
        </w:trPr>
        <w:tc>
          <w:tcPr>
            <w:cnfStyle w:val="001000000000" w:firstRow="0" w:lastRow="0" w:firstColumn="1" w:lastColumn="0" w:oddVBand="0" w:evenVBand="0" w:oddHBand="0" w:evenHBand="0" w:firstRowFirstColumn="0" w:firstRowLastColumn="0" w:lastRowFirstColumn="0" w:lastRowLastColumn="0"/>
            <w:tcW w:w="4445" w:type="dxa"/>
          </w:tcPr>
          <w:p w:rsidR="001B457F" w:rsidRPr="00F42543" w:rsidRDefault="001B457F" w:rsidP="00D844AA">
            <w:pPr>
              <w:pStyle w:val="StyleParagraphe"/>
            </w:pPr>
            <w:r w:rsidRPr="00F42543">
              <w:t>Pré Conditions</w:t>
            </w:r>
          </w:p>
        </w:tc>
        <w:tc>
          <w:tcPr>
            <w:tcW w:w="4615" w:type="dxa"/>
          </w:tcPr>
          <w:p w:rsidR="001B457F" w:rsidRPr="00F42543" w:rsidRDefault="001B457F" w:rsidP="00D844AA">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sidRPr="00F42543">
              <w:rPr>
                <w:color w:val="000000" w:themeColor="text1"/>
              </w:rPr>
              <w:t xml:space="preserve">Utilisateur </w:t>
            </w:r>
            <w:r>
              <w:rPr>
                <w:color w:val="000000" w:themeColor="text1"/>
              </w:rPr>
              <w:t xml:space="preserve">connecté </w:t>
            </w:r>
          </w:p>
          <w:p w:rsidR="001B457F" w:rsidRPr="00F42543" w:rsidRDefault="001B457F" w:rsidP="00D844AA">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Rôle Manager/Chef équipe  </w:t>
            </w:r>
          </w:p>
        </w:tc>
      </w:tr>
      <w:tr w:rsidR="001B457F" w:rsidRPr="00F42543" w:rsidTr="001B45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1B457F" w:rsidRPr="00F42543" w:rsidRDefault="001B457F" w:rsidP="00D844AA">
            <w:pPr>
              <w:pStyle w:val="StyleParagraphe"/>
            </w:pPr>
            <w:r w:rsidRPr="00F42543">
              <w:t>Post Conditions</w:t>
            </w:r>
          </w:p>
        </w:tc>
        <w:tc>
          <w:tcPr>
            <w:tcW w:w="4615" w:type="dxa"/>
          </w:tcPr>
          <w:p w:rsidR="001B457F" w:rsidRPr="00F42543" w:rsidRDefault="001B457F" w:rsidP="00D844AA">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Equipe créée   </w:t>
            </w:r>
          </w:p>
        </w:tc>
      </w:tr>
      <w:tr w:rsidR="001B457F" w:rsidRPr="00F42543" w:rsidTr="001B457F">
        <w:trPr>
          <w:jc w:val="center"/>
        </w:trPr>
        <w:tc>
          <w:tcPr>
            <w:cnfStyle w:val="001000000000" w:firstRow="0" w:lastRow="0" w:firstColumn="1" w:lastColumn="0" w:oddVBand="0" w:evenVBand="0" w:oddHBand="0" w:evenHBand="0" w:firstRowFirstColumn="0" w:firstRowLastColumn="0" w:lastRowFirstColumn="0" w:lastRowLastColumn="0"/>
            <w:tcW w:w="4445" w:type="dxa"/>
          </w:tcPr>
          <w:p w:rsidR="001B457F" w:rsidRPr="00F42543" w:rsidRDefault="001B457F" w:rsidP="00D844AA">
            <w:pPr>
              <w:pStyle w:val="StyleParagraphe"/>
            </w:pPr>
            <w:r w:rsidRPr="00F42543">
              <w:t>Scénario nominal</w:t>
            </w:r>
          </w:p>
        </w:tc>
        <w:tc>
          <w:tcPr>
            <w:tcW w:w="4615" w:type="dxa"/>
          </w:tcPr>
          <w:p w:rsidR="001B457F" w:rsidRDefault="001B457F" w:rsidP="00D844AA">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Le manager/Chef équipe accède à l’espace ajout équipe</w:t>
            </w:r>
          </w:p>
          <w:p w:rsidR="001B457F" w:rsidRPr="00F42543" w:rsidRDefault="001B457F" w:rsidP="00D844AA">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lastRenderedPageBreak/>
              <w:t>Le manager/Chef équipe cherche l’employé à ajouter à l’équipe</w:t>
            </w:r>
          </w:p>
          <w:p w:rsidR="001B457F" w:rsidRPr="00F42543" w:rsidRDefault="001B457F" w:rsidP="00D844AA">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Le manager/Chef équipe valide son choix</w:t>
            </w:r>
          </w:p>
        </w:tc>
      </w:tr>
      <w:tr w:rsidR="001B457F" w:rsidRPr="00F42543" w:rsidTr="001B45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1B457F" w:rsidRPr="00F42543" w:rsidRDefault="001B457F" w:rsidP="00D844AA">
            <w:pPr>
              <w:pStyle w:val="StyleParagraphe"/>
            </w:pPr>
            <w:r w:rsidRPr="00F42543">
              <w:lastRenderedPageBreak/>
              <w:t xml:space="preserve">Scénario d’exception </w:t>
            </w:r>
          </w:p>
        </w:tc>
        <w:tc>
          <w:tcPr>
            <w:tcW w:w="4615" w:type="dxa"/>
          </w:tcPr>
          <w:p w:rsidR="001B457F" w:rsidRPr="00F42543" w:rsidRDefault="001B457F" w:rsidP="00D844AA">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L’employé est inexistant un message d’erreur s’affiche « Employée inexistant »</w:t>
            </w:r>
          </w:p>
          <w:p w:rsidR="001B457F" w:rsidRPr="00F42543" w:rsidRDefault="001B457F" w:rsidP="00D844AA">
            <w:pPr>
              <w:pStyle w:val="StyleParagraphe"/>
              <w:ind w:left="720"/>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1B457F" w:rsidRDefault="001B457F" w:rsidP="00D844AA">
      <w:pPr>
        <w:pStyle w:val="StyleParagraphe"/>
        <w:numPr>
          <w:ilvl w:val="0"/>
          <w:numId w:val="15"/>
        </w:numPr>
      </w:pPr>
      <w:r>
        <w:t>En tant que chef d’équipe/Manager, je veux ajouter/modifier/supprimer</w:t>
      </w:r>
    </w:p>
    <w:p w:rsidR="00C873D5" w:rsidRDefault="00D844AA" w:rsidP="00D844AA">
      <w:pPr>
        <w:pStyle w:val="StyleParagraphe"/>
      </w:pPr>
      <w:r>
        <w:t>/Sélectionner des employés</w:t>
      </w:r>
      <w:r w:rsidR="001B457F">
        <w:t xml:space="preserve"> à l’équipe.</w:t>
      </w:r>
    </w:p>
    <w:tbl>
      <w:tblPr>
        <w:tblStyle w:val="PlainTable1"/>
        <w:tblW w:w="0" w:type="auto"/>
        <w:jc w:val="center"/>
        <w:tblLook w:val="04A0" w:firstRow="1" w:lastRow="0" w:firstColumn="1" w:lastColumn="0" w:noHBand="0" w:noVBand="1"/>
      </w:tblPr>
      <w:tblGrid>
        <w:gridCol w:w="4445"/>
        <w:gridCol w:w="4615"/>
      </w:tblGrid>
      <w:tr w:rsidR="00D844AA" w:rsidTr="00D844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D844AA" w:rsidRPr="00F42543" w:rsidRDefault="00D844AA" w:rsidP="00D844AA">
            <w:pPr>
              <w:pStyle w:val="StyleParagraphe"/>
            </w:pPr>
            <w:r w:rsidRPr="00F42543">
              <w:t>Cas d’utilisation</w:t>
            </w:r>
          </w:p>
        </w:tc>
        <w:tc>
          <w:tcPr>
            <w:tcW w:w="4615" w:type="dxa"/>
          </w:tcPr>
          <w:p w:rsidR="00D844AA" w:rsidRPr="00D844AA" w:rsidRDefault="00D844AA" w:rsidP="00D844AA">
            <w:pPr>
              <w:pStyle w:val="StyleParagraphe"/>
              <w:cnfStyle w:val="100000000000" w:firstRow="1" w:lastRow="0" w:firstColumn="0" w:lastColumn="0" w:oddVBand="0" w:evenVBand="0" w:oddHBand="0" w:evenHBand="0" w:firstRowFirstColumn="0" w:firstRowLastColumn="0" w:lastRowFirstColumn="0" w:lastRowLastColumn="0"/>
              <w:rPr>
                <w:color w:val="000000" w:themeColor="text1"/>
              </w:rPr>
            </w:pPr>
            <w:r w:rsidRPr="00D844AA">
              <w:rPr>
                <w:color w:val="000000" w:themeColor="text1"/>
              </w:rPr>
              <w:t>En tant que chef d’équipe/Manager, je veux ajouter/modifier/supprimer/Sélectionner des employés à l’équipe.</w:t>
            </w:r>
          </w:p>
          <w:p w:rsidR="00D844AA" w:rsidRDefault="00D844AA" w:rsidP="00D844AA">
            <w:pPr>
              <w:pStyle w:val="StyleParagraphe"/>
              <w:cnfStyle w:val="100000000000" w:firstRow="1" w:lastRow="0" w:firstColumn="0" w:lastColumn="0" w:oddVBand="0" w:evenVBand="0" w:oddHBand="0" w:evenHBand="0" w:firstRowFirstColumn="0" w:firstRowLastColumn="0" w:lastRowFirstColumn="0" w:lastRowLastColumn="0"/>
            </w:pPr>
          </w:p>
        </w:tc>
      </w:tr>
      <w:tr w:rsidR="00D844AA" w:rsidRPr="00F42543" w:rsidTr="00D844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D844AA" w:rsidRPr="00F42543" w:rsidRDefault="00D844AA" w:rsidP="00D844AA">
            <w:pPr>
              <w:pStyle w:val="StyleParagraphe"/>
            </w:pPr>
            <w:r w:rsidRPr="00F42543">
              <w:t>Acteur</w:t>
            </w:r>
          </w:p>
        </w:tc>
        <w:tc>
          <w:tcPr>
            <w:tcW w:w="4615" w:type="dxa"/>
          </w:tcPr>
          <w:p w:rsidR="00D844AA" w:rsidRPr="00F42543" w:rsidRDefault="00D844AA" w:rsidP="00D844AA">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sidRPr="00F42543">
              <w:rPr>
                <w:color w:val="000000" w:themeColor="text1"/>
              </w:rPr>
              <w:t>Manager</w:t>
            </w:r>
            <w:r>
              <w:rPr>
                <w:color w:val="000000" w:themeColor="text1"/>
              </w:rPr>
              <w:t>/Chef équipe</w:t>
            </w:r>
          </w:p>
        </w:tc>
      </w:tr>
      <w:tr w:rsidR="00D844AA" w:rsidRPr="00F42543" w:rsidTr="00D844AA">
        <w:trPr>
          <w:jc w:val="center"/>
        </w:trPr>
        <w:tc>
          <w:tcPr>
            <w:cnfStyle w:val="001000000000" w:firstRow="0" w:lastRow="0" w:firstColumn="1" w:lastColumn="0" w:oddVBand="0" w:evenVBand="0" w:oddHBand="0" w:evenHBand="0" w:firstRowFirstColumn="0" w:firstRowLastColumn="0" w:lastRowFirstColumn="0" w:lastRowLastColumn="0"/>
            <w:tcW w:w="4445" w:type="dxa"/>
          </w:tcPr>
          <w:p w:rsidR="00D844AA" w:rsidRPr="00F42543" w:rsidRDefault="00D844AA" w:rsidP="00D844AA">
            <w:pPr>
              <w:pStyle w:val="StyleParagraphe"/>
            </w:pPr>
            <w:r w:rsidRPr="00F42543">
              <w:t>Pré Conditions</w:t>
            </w:r>
          </w:p>
        </w:tc>
        <w:tc>
          <w:tcPr>
            <w:tcW w:w="4615" w:type="dxa"/>
          </w:tcPr>
          <w:p w:rsidR="00D844AA" w:rsidRPr="00F42543" w:rsidRDefault="00D844AA" w:rsidP="00D844AA">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sidRPr="00F42543">
              <w:rPr>
                <w:color w:val="000000" w:themeColor="text1"/>
              </w:rPr>
              <w:t xml:space="preserve">Utilisateur </w:t>
            </w:r>
            <w:r>
              <w:rPr>
                <w:color w:val="000000" w:themeColor="text1"/>
              </w:rPr>
              <w:t xml:space="preserve">connecté </w:t>
            </w:r>
          </w:p>
          <w:p w:rsidR="00D844AA" w:rsidRPr="00F42543" w:rsidRDefault="00D844AA" w:rsidP="00D844AA">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Rôle Manager/Chef équipe  </w:t>
            </w:r>
          </w:p>
        </w:tc>
      </w:tr>
      <w:tr w:rsidR="00D844AA" w:rsidRPr="00F42543" w:rsidTr="00D844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D844AA" w:rsidRPr="00F42543" w:rsidRDefault="00D844AA" w:rsidP="00D844AA">
            <w:pPr>
              <w:pStyle w:val="StyleParagraphe"/>
            </w:pPr>
            <w:r w:rsidRPr="00F42543">
              <w:t>Post Conditions</w:t>
            </w:r>
          </w:p>
        </w:tc>
        <w:tc>
          <w:tcPr>
            <w:tcW w:w="4615" w:type="dxa"/>
          </w:tcPr>
          <w:p w:rsidR="00D844AA" w:rsidRPr="00F42543" w:rsidRDefault="00D844AA" w:rsidP="00D844AA">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Opération faite    </w:t>
            </w:r>
          </w:p>
        </w:tc>
      </w:tr>
      <w:tr w:rsidR="00D844AA" w:rsidRPr="00F42543" w:rsidTr="00D844AA">
        <w:trPr>
          <w:jc w:val="center"/>
        </w:trPr>
        <w:tc>
          <w:tcPr>
            <w:cnfStyle w:val="001000000000" w:firstRow="0" w:lastRow="0" w:firstColumn="1" w:lastColumn="0" w:oddVBand="0" w:evenVBand="0" w:oddHBand="0" w:evenHBand="0" w:firstRowFirstColumn="0" w:firstRowLastColumn="0" w:lastRowFirstColumn="0" w:lastRowLastColumn="0"/>
            <w:tcW w:w="4445" w:type="dxa"/>
          </w:tcPr>
          <w:p w:rsidR="00D844AA" w:rsidRPr="00F42543" w:rsidRDefault="00D844AA" w:rsidP="00D844AA">
            <w:pPr>
              <w:pStyle w:val="StyleParagraphe"/>
            </w:pPr>
            <w:r w:rsidRPr="00F42543">
              <w:t>Scénario nominal</w:t>
            </w:r>
          </w:p>
        </w:tc>
        <w:tc>
          <w:tcPr>
            <w:tcW w:w="4615" w:type="dxa"/>
          </w:tcPr>
          <w:p w:rsidR="00D844AA" w:rsidRDefault="00D844AA" w:rsidP="00D844AA">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Le manager/Chef équipe accède à liste des employés </w:t>
            </w:r>
          </w:p>
          <w:p w:rsidR="00D844AA" w:rsidRPr="00F42543" w:rsidRDefault="00D844AA" w:rsidP="00D844AA">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Le manager/Chef équipe cherche l’employé pour effectuer l’opération </w:t>
            </w:r>
          </w:p>
          <w:p w:rsidR="00D844AA" w:rsidRPr="00F42543" w:rsidRDefault="00D844AA" w:rsidP="00D844AA">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Le manager/Chef équipe valide l’opération</w:t>
            </w:r>
          </w:p>
        </w:tc>
      </w:tr>
      <w:tr w:rsidR="00D844AA" w:rsidRPr="00F42543" w:rsidTr="00D844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D844AA" w:rsidRDefault="00D844AA" w:rsidP="00D844AA">
            <w:pPr>
              <w:pStyle w:val="StyleParagraphe"/>
            </w:pPr>
            <w:r w:rsidRPr="00F42543">
              <w:lastRenderedPageBreak/>
              <w:t xml:space="preserve">Scénario d’exception </w:t>
            </w:r>
          </w:p>
          <w:p w:rsidR="00D844AA" w:rsidRPr="00F42543" w:rsidRDefault="00D844AA" w:rsidP="00D844AA">
            <w:pPr>
              <w:pStyle w:val="StyleParagraphe"/>
            </w:pPr>
          </w:p>
        </w:tc>
        <w:tc>
          <w:tcPr>
            <w:tcW w:w="4615" w:type="dxa"/>
          </w:tcPr>
          <w:p w:rsidR="00D844AA" w:rsidRPr="00F42543" w:rsidRDefault="00D844AA" w:rsidP="00D844AA">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L’employé est inexistant un message d’erreur s’affiche « Employée inexistant »</w:t>
            </w:r>
          </w:p>
          <w:p w:rsidR="00D844AA" w:rsidRPr="00F42543" w:rsidRDefault="00D844AA" w:rsidP="00D844AA">
            <w:pPr>
              <w:pStyle w:val="StyleParagraphe"/>
              <w:ind w:left="720"/>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D844AA" w:rsidRDefault="00D844AA" w:rsidP="00D844AA">
      <w:pPr>
        <w:pStyle w:val="StyleParagraphe"/>
        <w:ind w:left="720"/>
      </w:pPr>
    </w:p>
    <w:p w:rsidR="00C873D5" w:rsidRDefault="00D844AA" w:rsidP="00D844AA">
      <w:pPr>
        <w:pStyle w:val="StyleParagraphe"/>
        <w:numPr>
          <w:ilvl w:val="0"/>
          <w:numId w:val="15"/>
        </w:numPr>
      </w:pPr>
      <w:r>
        <w:t>En tant que Chef équipe/Manger je veux appliquer des recherches filtrées.</w:t>
      </w:r>
    </w:p>
    <w:tbl>
      <w:tblPr>
        <w:tblStyle w:val="PlainTable1"/>
        <w:tblW w:w="0" w:type="auto"/>
        <w:jc w:val="center"/>
        <w:tblLook w:val="04A0" w:firstRow="1" w:lastRow="0" w:firstColumn="1" w:lastColumn="0" w:noHBand="0" w:noVBand="1"/>
      </w:tblPr>
      <w:tblGrid>
        <w:gridCol w:w="4445"/>
        <w:gridCol w:w="4615"/>
      </w:tblGrid>
      <w:tr w:rsidR="00D844AA" w:rsidTr="00D844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D844AA" w:rsidRPr="00F42543" w:rsidRDefault="00D844AA" w:rsidP="00D844AA">
            <w:pPr>
              <w:pStyle w:val="StyleParagraphe"/>
            </w:pPr>
            <w:r w:rsidRPr="00F42543">
              <w:t>Cas d’utilisation</w:t>
            </w:r>
          </w:p>
        </w:tc>
        <w:tc>
          <w:tcPr>
            <w:tcW w:w="4615" w:type="dxa"/>
          </w:tcPr>
          <w:p w:rsidR="00D844AA" w:rsidRDefault="00D844AA" w:rsidP="00D844AA">
            <w:pPr>
              <w:pStyle w:val="StyleParagraphe"/>
              <w:cnfStyle w:val="100000000000" w:firstRow="1" w:lastRow="0" w:firstColumn="0" w:lastColumn="0" w:oddVBand="0" w:evenVBand="0" w:oddHBand="0" w:evenHBand="0" w:firstRowFirstColumn="0" w:firstRowLastColumn="0" w:lastRowFirstColumn="0" w:lastRowLastColumn="0"/>
            </w:pPr>
            <w:r>
              <w:t xml:space="preserve">En tant que Chef équipe/Manger je veux appliquer des recherches filtrées </w:t>
            </w:r>
          </w:p>
        </w:tc>
      </w:tr>
      <w:tr w:rsidR="00D844AA" w:rsidRPr="00F42543" w:rsidTr="00D844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D844AA" w:rsidRPr="00F42543" w:rsidRDefault="00D844AA" w:rsidP="00D844AA">
            <w:pPr>
              <w:pStyle w:val="StyleParagraphe"/>
            </w:pPr>
            <w:r w:rsidRPr="00F42543">
              <w:t>Acteur</w:t>
            </w:r>
          </w:p>
        </w:tc>
        <w:tc>
          <w:tcPr>
            <w:tcW w:w="4615" w:type="dxa"/>
          </w:tcPr>
          <w:p w:rsidR="00D844AA" w:rsidRPr="00F42543" w:rsidRDefault="00D844AA" w:rsidP="00D844AA">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sidRPr="00F42543">
              <w:rPr>
                <w:color w:val="000000" w:themeColor="text1"/>
              </w:rPr>
              <w:t>Manager</w:t>
            </w:r>
            <w:r>
              <w:rPr>
                <w:color w:val="000000" w:themeColor="text1"/>
              </w:rPr>
              <w:t>/Chef équipe</w:t>
            </w:r>
          </w:p>
        </w:tc>
      </w:tr>
      <w:tr w:rsidR="00D844AA" w:rsidRPr="00F42543" w:rsidTr="00D844AA">
        <w:trPr>
          <w:jc w:val="center"/>
        </w:trPr>
        <w:tc>
          <w:tcPr>
            <w:cnfStyle w:val="001000000000" w:firstRow="0" w:lastRow="0" w:firstColumn="1" w:lastColumn="0" w:oddVBand="0" w:evenVBand="0" w:oddHBand="0" w:evenHBand="0" w:firstRowFirstColumn="0" w:firstRowLastColumn="0" w:lastRowFirstColumn="0" w:lastRowLastColumn="0"/>
            <w:tcW w:w="4445" w:type="dxa"/>
          </w:tcPr>
          <w:p w:rsidR="00D844AA" w:rsidRPr="00F42543" w:rsidRDefault="00D844AA" w:rsidP="00D844AA">
            <w:pPr>
              <w:pStyle w:val="StyleParagraphe"/>
            </w:pPr>
            <w:r w:rsidRPr="00F42543">
              <w:t>Pré Conditions</w:t>
            </w:r>
          </w:p>
        </w:tc>
        <w:tc>
          <w:tcPr>
            <w:tcW w:w="4615" w:type="dxa"/>
          </w:tcPr>
          <w:p w:rsidR="00D844AA" w:rsidRPr="00F42543" w:rsidRDefault="00D844AA" w:rsidP="00D844AA">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sidRPr="00F42543">
              <w:rPr>
                <w:color w:val="000000" w:themeColor="text1"/>
              </w:rPr>
              <w:t xml:space="preserve">Utilisateur </w:t>
            </w:r>
            <w:r>
              <w:rPr>
                <w:color w:val="000000" w:themeColor="text1"/>
              </w:rPr>
              <w:t xml:space="preserve">connecté </w:t>
            </w:r>
          </w:p>
          <w:p w:rsidR="00D844AA" w:rsidRPr="00F42543" w:rsidRDefault="00D844AA" w:rsidP="00D844AA">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Rôle Manager/Chef équipe  </w:t>
            </w:r>
          </w:p>
        </w:tc>
      </w:tr>
      <w:tr w:rsidR="00D844AA" w:rsidRPr="00F42543" w:rsidTr="00D844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D844AA" w:rsidRPr="00F42543" w:rsidRDefault="00D844AA" w:rsidP="00D844AA">
            <w:pPr>
              <w:pStyle w:val="StyleParagraphe"/>
            </w:pPr>
            <w:r w:rsidRPr="00F42543">
              <w:t>Post Conditions</w:t>
            </w:r>
          </w:p>
        </w:tc>
        <w:tc>
          <w:tcPr>
            <w:tcW w:w="4615" w:type="dxa"/>
          </w:tcPr>
          <w:p w:rsidR="00D844AA" w:rsidRPr="00F42543" w:rsidRDefault="00A3180E" w:rsidP="00D844AA">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Recherche effectué selon le fi</w:t>
            </w:r>
            <w:r w:rsidR="00322311">
              <w:rPr>
                <w:color w:val="000000" w:themeColor="text1"/>
              </w:rPr>
              <w:t>l</w:t>
            </w:r>
            <w:r>
              <w:rPr>
                <w:color w:val="000000" w:themeColor="text1"/>
              </w:rPr>
              <w:t xml:space="preserve">tre </w:t>
            </w:r>
            <w:r w:rsidR="00D844AA">
              <w:rPr>
                <w:color w:val="000000" w:themeColor="text1"/>
              </w:rPr>
              <w:t xml:space="preserve">    </w:t>
            </w:r>
          </w:p>
        </w:tc>
      </w:tr>
      <w:tr w:rsidR="00D844AA" w:rsidRPr="00F42543" w:rsidTr="00D844AA">
        <w:trPr>
          <w:jc w:val="center"/>
        </w:trPr>
        <w:tc>
          <w:tcPr>
            <w:cnfStyle w:val="001000000000" w:firstRow="0" w:lastRow="0" w:firstColumn="1" w:lastColumn="0" w:oddVBand="0" w:evenVBand="0" w:oddHBand="0" w:evenHBand="0" w:firstRowFirstColumn="0" w:firstRowLastColumn="0" w:lastRowFirstColumn="0" w:lastRowLastColumn="0"/>
            <w:tcW w:w="4445" w:type="dxa"/>
          </w:tcPr>
          <w:p w:rsidR="00D844AA" w:rsidRPr="00F42543" w:rsidRDefault="00D844AA" w:rsidP="00D844AA">
            <w:pPr>
              <w:pStyle w:val="StyleParagraphe"/>
            </w:pPr>
            <w:r w:rsidRPr="00F42543">
              <w:t>Scénario nominal</w:t>
            </w:r>
          </w:p>
        </w:tc>
        <w:tc>
          <w:tcPr>
            <w:tcW w:w="4615" w:type="dxa"/>
          </w:tcPr>
          <w:p w:rsidR="00D844AA" w:rsidRPr="00322311" w:rsidRDefault="00A3180E" w:rsidP="00322311">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322311">
              <w:rPr>
                <w:color w:val="000000" w:themeColor="text1"/>
              </w:rPr>
              <w:t>Le système affiche la liste des équipes triées par date, dans l’or</w:t>
            </w:r>
            <w:r w:rsidR="00322311" w:rsidRPr="00322311">
              <w:rPr>
                <w:color w:val="000000" w:themeColor="text1"/>
              </w:rPr>
              <w:t xml:space="preserve">dre Décroissant </w:t>
            </w:r>
          </w:p>
        </w:tc>
      </w:tr>
      <w:tr w:rsidR="00D844AA" w:rsidRPr="00F42543" w:rsidTr="00D844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D844AA" w:rsidRDefault="00D844AA" w:rsidP="00D844AA">
            <w:pPr>
              <w:pStyle w:val="StyleParagraphe"/>
            </w:pPr>
            <w:r w:rsidRPr="00F42543">
              <w:t xml:space="preserve">Scénario d’exception </w:t>
            </w:r>
          </w:p>
          <w:p w:rsidR="00D844AA" w:rsidRPr="00F42543" w:rsidRDefault="00D844AA" w:rsidP="00D844AA">
            <w:pPr>
              <w:pStyle w:val="StyleParagraphe"/>
            </w:pPr>
          </w:p>
        </w:tc>
        <w:tc>
          <w:tcPr>
            <w:tcW w:w="4615" w:type="dxa"/>
          </w:tcPr>
          <w:p w:rsidR="00D844AA" w:rsidRPr="00F42543" w:rsidRDefault="00D844AA" w:rsidP="00D844AA">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L’employé est inexistant un message d’erreur s’affiche « Employée inexistant »</w:t>
            </w:r>
          </w:p>
          <w:p w:rsidR="00D844AA" w:rsidRPr="00F42543" w:rsidRDefault="00D844AA" w:rsidP="00D844AA">
            <w:pPr>
              <w:pStyle w:val="StyleParagraphe"/>
              <w:ind w:left="720"/>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E72947" w:rsidRDefault="00E72947" w:rsidP="00E72947">
      <w:pPr>
        <w:pStyle w:val="StyleNiveau3"/>
        <w:numPr>
          <w:ilvl w:val="0"/>
          <w:numId w:val="0"/>
        </w:numPr>
      </w:pPr>
      <w:bookmarkStart w:id="17" w:name="_Toc69308633"/>
      <w:r>
        <w:t xml:space="preserve">2.3.4. </w:t>
      </w:r>
      <w:r w:rsidR="00322311">
        <w:t>Gestion des tâches</w:t>
      </w:r>
      <w:bookmarkEnd w:id="17"/>
    </w:p>
    <w:p w:rsidR="00322311" w:rsidRDefault="00322311" w:rsidP="00E72947">
      <w:pPr>
        <w:pStyle w:val="StyleNiveau3"/>
        <w:numPr>
          <w:ilvl w:val="0"/>
          <w:numId w:val="0"/>
        </w:numPr>
      </w:pPr>
    </w:p>
    <w:p w:rsidR="00322311" w:rsidRDefault="00322311" w:rsidP="00E72947">
      <w:pPr>
        <w:pStyle w:val="StyleNiveau3"/>
        <w:numPr>
          <w:ilvl w:val="0"/>
          <w:numId w:val="0"/>
        </w:numPr>
      </w:pPr>
    </w:p>
    <w:tbl>
      <w:tblPr>
        <w:tblStyle w:val="PlainTable1"/>
        <w:tblW w:w="0" w:type="auto"/>
        <w:jc w:val="center"/>
        <w:tblLook w:val="04A0" w:firstRow="1" w:lastRow="0" w:firstColumn="1" w:lastColumn="0" w:noHBand="0" w:noVBand="1"/>
      </w:tblPr>
      <w:tblGrid>
        <w:gridCol w:w="4445"/>
        <w:gridCol w:w="4615"/>
      </w:tblGrid>
      <w:tr w:rsidR="00322311" w:rsidTr="00865C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322311" w:rsidRPr="00F42543" w:rsidRDefault="00322311" w:rsidP="00865C37">
            <w:pPr>
              <w:pStyle w:val="StyleParagraphe"/>
            </w:pPr>
            <w:r w:rsidRPr="00F42543">
              <w:t>Cas d’utilisation</w:t>
            </w:r>
          </w:p>
        </w:tc>
        <w:tc>
          <w:tcPr>
            <w:tcW w:w="4615" w:type="dxa"/>
          </w:tcPr>
          <w:p w:rsidR="00322311" w:rsidRPr="00322311" w:rsidRDefault="00322311" w:rsidP="00322311">
            <w:pPr>
              <w:pStyle w:val="StyleParagraphe"/>
              <w:cnfStyle w:val="100000000000" w:firstRow="1" w:lastRow="0" w:firstColumn="0" w:lastColumn="0" w:oddVBand="0" w:evenVBand="0" w:oddHBand="0" w:evenHBand="0" w:firstRowFirstColumn="0" w:firstRowLastColumn="0" w:lastRowFirstColumn="0" w:lastRowLastColumn="0"/>
              <w:rPr>
                <w:rFonts w:cstheme="majorHAnsi"/>
              </w:rPr>
            </w:pPr>
            <w:r w:rsidRPr="00322311">
              <w:rPr>
                <w:rFonts w:cstheme="majorHAnsi"/>
              </w:rPr>
              <w:t xml:space="preserve">En tant qu’utilisateur de l’application je veux consulter l’état d’avancement de la tâche. </w:t>
            </w:r>
          </w:p>
          <w:p w:rsidR="00322311" w:rsidRDefault="00322311" w:rsidP="00865C37">
            <w:pPr>
              <w:pStyle w:val="StyleParagraphe"/>
              <w:cnfStyle w:val="100000000000" w:firstRow="1" w:lastRow="0" w:firstColumn="0" w:lastColumn="0" w:oddVBand="0" w:evenVBand="0" w:oddHBand="0" w:evenHBand="0" w:firstRowFirstColumn="0" w:firstRowLastColumn="0" w:lastRowFirstColumn="0" w:lastRowLastColumn="0"/>
            </w:pPr>
          </w:p>
        </w:tc>
      </w:tr>
      <w:tr w:rsidR="00322311" w:rsidRPr="00F42543" w:rsidTr="00865C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322311" w:rsidRPr="00F42543" w:rsidRDefault="00322311" w:rsidP="00865C37">
            <w:pPr>
              <w:pStyle w:val="StyleParagraphe"/>
            </w:pPr>
            <w:r w:rsidRPr="00F42543">
              <w:lastRenderedPageBreak/>
              <w:t>Acteur</w:t>
            </w:r>
          </w:p>
        </w:tc>
        <w:tc>
          <w:tcPr>
            <w:tcW w:w="4615" w:type="dxa"/>
          </w:tcPr>
          <w:p w:rsidR="00322311" w:rsidRPr="00F42543" w:rsidRDefault="00542C74" w:rsidP="00865C37">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Manager/Chef équipe/membre équipe</w:t>
            </w:r>
          </w:p>
        </w:tc>
      </w:tr>
      <w:tr w:rsidR="00322311" w:rsidRPr="00F42543" w:rsidTr="00865C37">
        <w:trPr>
          <w:jc w:val="center"/>
        </w:trPr>
        <w:tc>
          <w:tcPr>
            <w:cnfStyle w:val="001000000000" w:firstRow="0" w:lastRow="0" w:firstColumn="1" w:lastColumn="0" w:oddVBand="0" w:evenVBand="0" w:oddHBand="0" w:evenHBand="0" w:firstRowFirstColumn="0" w:firstRowLastColumn="0" w:lastRowFirstColumn="0" w:lastRowLastColumn="0"/>
            <w:tcW w:w="4445" w:type="dxa"/>
          </w:tcPr>
          <w:p w:rsidR="00322311" w:rsidRPr="00F42543" w:rsidRDefault="00322311" w:rsidP="00865C37">
            <w:pPr>
              <w:pStyle w:val="StyleParagraphe"/>
            </w:pPr>
            <w:r w:rsidRPr="00F42543">
              <w:t>Pré Conditions</w:t>
            </w:r>
          </w:p>
        </w:tc>
        <w:tc>
          <w:tcPr>
            <w:tcW w:w="4615" w:type="dxa"/>
          </w:tcPr>
          <w:p w:rsidR="00322311" w:rsidRDefault="00322311" w:rsidP="00322311">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sidRPr="00F42543">
              <w:rPr>
                <w:color w:val="000000" w:themeColor="text1"/>
              </w:rPr>
              <w:t xml:space="preserve">Utilisateur </w:t>
            </w:r>
            <w:r>
              <w:rPr>
                <w:color w:val="000000" w:themeColor="text1"/>
              </w:rPr>
              <w:t xml:space="preserve">connecté </w:t>
            </w:r>
          </w:p>
          <w:p w:rsidR="00542C74" w:rsidRDefault="00542C74" w:rsidP="00322311">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La tâche correspond à un membre d’équipe effectué à ce chef d’équipe </w:t>
            </w:r>
          </w:p>
          <w:p w:rsidR="00542C74" w:rsidRPr="00322311" w:rsidRDefault="00542C74" w:rsidP="00322311">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Le membre d’équipe de la tache en question </w:t>
            </w:r>
          </w:p>
        </w:tc>
      </w:tr>
      <w:tr w:rsidR="00322311" w:rsidRPr="00F42543" w:rsidTr="00865C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322311" w:rsidRPr="00F42543" w:rsidRDefault="00322311" w:rsidP="00865C37">
            <w:pPr>
              <w:pStyle w:val="StyleParagraphe"/>
            </w:pPr>
            <w:r w:rsidRPr="00F42543">
              <w:t>Post Conditions</w:t>
            </w:r>
          </w:p>
        </w:tc>
        <w:tc>
          <w:tcPr>
            <w:tcW w:w="4615" w:type="dxa"/>
          </w:tcPr>
          <w:p w:rsidR="00322311" w:rsidRPr="00F42543" w:rsidRDefault="00322311" w:rsidP="00865C37">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Etat d’avancement consulté     </w:t>
            </w:r>
          </w:p>
        </w:tc>
      </w:tr>
      <w:tr w:rsidR="00322311" w:rsidRPr="00F42543" w:rsidTr="00865C37">
        <w:trPr>
          <w:jc w:val="center"/>
        </w:trPr>
        <w:tc>
          <w:tcPr>
            <w:cnfStyle w:val="001000000000" w:firstRow="0" w:lastRow="0" w:firstColumn="1" w:lastColumn="0" w:oddVBand="0" w:evenVBand="0" w:oddHBand="0" w:evenHBand="0" w:firstRowFirstColumn="0" w:firstRowLastColumn="0" w:lastRowFirstColumn="0" w:lastRowLastColumn="0"/>
            <w:tcW w:w="4445" w:type="dxa"/>
          </w:tcPr>
          <w:p w:rsidR="00322311" w:rsidRPr="00F42543" w:rsidRDefault="00322311" w:rsidP="00865C37">
            <w:pPr>
              <w:pStyle w:val="StyleParagraphe"/>
            </w:pPr>
            <w:r w:rsidRPr="00F42543">
              <w:t>Scénario nominal</w:t>
            </w:r>
          </w:p>
        </w:tc>
        <w:tc>
          <w:tcPr>
            <w:tcW w:w="4615" w:type="dxa"/>
          </w:tcPr>
          <w:p w:rsidR="00322311" w:rsidRPr="00542C74" w:rsidRDefault="00322311"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Pr>
                <w:color w:val="000000" w:themeColor="text1"/>
              </w:rPr>
              <w:t xml:space="preserve">L’utilisateur accède  </w:t>
            </w:r>
            <w:r w:rsidRPr="00322311">
              <w:rPr>
                <w:color w:val="000000" w:themeColor="text1"/>
              </w:rPr>
              <w:t xml:space="preserve"> </w:t>
            </w:r>
            <w:r w:rsidR="00542C74">
              <w:rPr>
                <w:color w:val="000000" w:themeColor="text1"/>
              </w:rPr>
              <w:t xml:space="preserve">à la liste des tâches </w:t>
            </w:r>
          </w:p>
          <w:p w:rsidR="00542C74" w:rsidRPr="00322311" w:rsidRDefault="00542C74"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Pr>
                <w:color w:val="000000" w:themeColor="text1"/>
              </w:rPr>
              <w:t>L’utilisateur consulte l’état d’avancement de la tâches (en cours/ en retard/en avance).</w:t>
            </w:r>
          </w:p>
        </w:tc>
      </w:tr>
      <w:tr w:rsidR="00322311" w:rsidRPr="00F42543" w:rsidTr="00865C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322311" w:rsidRDefault="00322311" w:rsidP="00865C37">
            <w:pPr>
              <w:pStyle w:val="StyleParagraphe"/>
            </w:pPr>
            <w:r w:rsidRPr="00F42543">
              <w:t xml:space="preserve">Scénario d’exception </w:t>
            </w:r>
          </w:p>
          <w:p w:rsidR="00322311" w:rsidRPr="00F42543" w:rsidRDefault="00322311" w:rsidP="00865C37">
            <w:pPr>
              <w:pStyle w:val="StyleParagraphe"/>
            </w:pPr>
          </w:p>
        </w:tc>
        <w:tc>
          <w:tcPr>
            <w:tcW w:w="4615" w:type="dxa"/>
          </w:tcPr>
          <w:p w:rsidR="00322311" w:rsidRPr="00F42543" w:rsidRDefault="00542C74" w:rsidP="00865C37">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Tâche inexistante</w:t>
            </w:r>
          </w:p>
          <w:p w:rsidR="00322311" w:rsidRPr="00F42543" w:rsidRDefault="00322311" w:rsidP="00865C37">
            <w:pPr>
              <w:pStyle w:val="StyleParagraphe"/>
              <w:ind w:left="720"/>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322311" w:rsidRDefault="00322311" w:rsidP="00E72947">
      <w:pPr>
        <w:pStyle w:val="StyleNiveau3"/>
        <w:numPr>
          <w:ilvl w:val="0"/>
          <w:numId w:val="0"/>
        </w:numPr>
      </w:pPr>
    </w:p>
    <w:p w:rsidR="00322311" w:rsidRDefault="00322311" w:rsidP="00E72947">
      <w:pPr>
        <w:pStyle w:val="StyleNiveau3"/>
        <w:numPr>
          <w:ilvl w:val="0"/>
          <w:numId w:val="0"/>
        </w:numPr>
      </w:pPr>
    </w:p>
    <w:p w:rsidR="00E72947" w:rsidRDefault="00E72947" w:rsidP="008F70E1">
      <w:pPr>
        <w:pStyle w:val="StyleNiveau3"/>
        <w:numPr>
          <w:ilvl w:val="0"/>
          <w:numId w:val="0"/>
        </w:numPr>
      </w:pPr>
    </w:p>
    <w:p w:rsidR="00E72947" w:rsidRDefault="00E72947" w:rsidP="008F70E1">
      <w:pPr>
        <w:pStyle w:val="StyleNiveau3"/>
        <w:numPr>
          <w:ilvl w:val="0"/>
          <w:numId w:val="0"/>
        </w:numPr>
      </w:pPr>
    </w:p>
    <w:p w:rsidR="00E72947" w:rsidRDefault="00E72947" w:rsidP="008F70E1">
      <w:pPr>
        <w:pStyle w:val="StyleNiveau3"/>
        <w:numPr>
          <w:ilvl w:val="0"/>
          <w:numId w:val="0"/>
        </w:numPr>
      </w:pPr>
    </w:p>
    <w:p w:rsidR="00E72947" w:rsidRDefault="00E72947" w:rsidP="008F70E1">
      <w:pPr>
        <w:pStyle w:val="StyleNiveau3"/>
        <w:numPr>
          <w:ilvl w:val="0"/>
          <w:numId w:val="0"/>
        </w:numPr>
      </w:pPr>
    </w:p>
    <w:p w:rsidR="00E72947" w:rsidRDefault="00E72947" w:rsidP="008F70E1">
      <w:pPr>
        <w:pStyle w:val="StyleNiveau3"/>
        <w:numPr>
          <w:ilvl w:val="0"/>
          <w:numId w:val="0"/>
        </w:numPr>
      </w:pPr>
    </w:p>
    <w:p w:rsidR="00E72947" w:rsidRDefault="00E72947" w:rsidP="008F70E1">
      <w:pPr>
        <w:pStyle w:val="StyleNiveau3"/>
        <w:numPr>
          <w:ilvl w:val="0"/>
          <w:numId w:val="0"/>
        </w:numPr>
      </w:pPr>
    </w:p>
    <w:p w:rsidR="00E72947" w:rsidRDefault="00E72947" w:rsidP="008F70E1">
      <w:pPr>
        <w:pStyle w:val="StyleNiveau3"/>
        <w:numPr>
          <w:ilvl w:val="0"/>
          <w:numId w:val="0"/>
        </w:numPr>
      </w:pPr>
    </w:p>
    <w:p w:rsidR="00322311" w:rsidRDefault="00322311" w:rsidP="008F70E1">
      <w:pPr>
        <w:pStyle w:val="StyleNiveau3"/>
        <w:numPr>
          <w:ilvl w:val="0"/>
          <w:numId w:val="0"/>
        </w:numPr>
      </w:pPr>
    </w:p>
    <w:p w:rsidR="00322311" w:rsidRDefault="00322311" w:rsidP="008F70E1">
      <w:pPr>
        <w:pStyle w:val="StyleNiveau3"/>
        <w:numPr>
          <w:ilvl w:val="0"/>
          <w:numId w:val="0"/>
        </w:numPr>
      </w:pPr>
    </w:p>
    <w:p w:rsidR="00C873D5" w:rsidRDefault="00322311" w:rsidP="008F70E1">
      <w:pPr>
        <w:pStyle w:val="StyleNiveau3"/>
        <w:numPr>
          <w:ilvl w:val="0"/>
          <w:numId w:val="0"/>
        </w:numPr>
      </w:pPr>
      <w:bookmarkStart w:id="18" w:name="_Toc69308634"/>
      <w:r>
        <w:t>2.3.5</w:t>
      </w:r>
      <w:r w:rsidR="008F70E1">
        <w:t>. Statistiques, historique et calcul des KPI</w:t>
      </w:r>
      <w:bookmarkEnd w:id="18"/>
      <w:r w:rsidR="008F70E1">
        <w:t xml:space="preserve">  </w:t>
      </w:r>
    </w:p>
    <w:p w:rsidR="00A3180E" w:rsidRDefault="00A3180E" w:rsidP="00A3180E">
      <w:pPr>
        <w:pStyle w:val="StyleParagraphe"/>
        <w:rPr>
          <w:rFonts w:ascii="Consolas" w:hAnsi="Consolas" w:cs="Consolas"/>
          <w:color w:val="000000"/>
          <w:sz w:val="20"/>
          <w:szCs w:val="20"/>
        </w:rPr>
      </w:pPr>
      <w:r>
        <w:t xml:space="preserve">a) </w:t>
      </w:r>
      <w:r>
        <w:rPr>
          <w:rFonts w:ascii="Consolas" w:hAnsi="Consolas" w:cs="Consolas"/>
          <w:color w:val="000000"/>
          <w:sz w:val="20"/>
          <w:szCs w:val="20"/>
        </w:rPr>
        <w:t>En tant que Manager/Chef équipe, je veux Consulter le tableau de suivi de travail pour chaque équipe.</w:t>
      </w:r>
    </w:p>
    <w:tbl>
      <w:tblPr>
        <w:tblStyle w:val="PlainTable1"/>
        <w:tblW w:w="0" w:type="auto"/>
        <w:jc w:val="center"/>
        <w:tblLook w:val="04A0" w:firstRow="1" w:lastRow="0" w:firstColumn="1" w:lastColumn="0" w:noHBand="0" w:noVBand="1"/>
      </w:tblPr>
      <w:tblGrid>
        <w:gridCol w:w="4445"/>
        <w:gridCol w:w="4615"/>
      </w:tblGrid>
      <w:tr w:rsidR="00A3180E" w:rsidTr="00865C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A3180E" w:rsidRPr="00F42543" w:rsidRDefault="00A3180E" w:rsidP="00865C37">
            <w:pPr>
              <w:pStyle w:val="StyleParagraphe"/>
            </w:pPr>
            <w:r w:rsidRPr="00F42543">
              <w:lastRenderedPageBreak/>
              <w:t>Cas d’utilisation</w:t>
            </w:r>
          </w:p>
        </w:tc>
        <w:tc>
          <w:tcPr>
            <w:tcW w:w="4615" w:type="dxa"/>
          </w:tcPr>
          <w:p w:rsidR="00A3180E" w:rsidRDefault="00A3180E" w:rsidP="00A3180E">
            <w:pPr>
              <w:pStyle w:val="StyleParagraphe"/>
              <w:cnfStyle w:val="100000000000" w:firstRow="1" w:lastRow="0" w:firstColumn="0" w:lastColumn="0" w:oddVBand="0" w:evenVBand="0" w:oddHBand="0" w:evenHBand="0" w:firstRowFirstColumn="0" w:firstRowLastColumn="0" w:lastRowFirstColumn="0" w:lastRowLastColumn="0"/>
            </w:pPr>
            <w:r>
              <w:t>En tant que Chef équipe/Manger je veux consulter le tableau de suivi de travail de chaque équipe</w:t>
            </w:r>
            <w:r>
              <w:rPr>
                <w:rFonts w:ascii="Consolas" w:hAnsi="Consolas" w:cs="Consolas"/>
                <w:color w:val="000000"/>
                <w:sz w:val="20"/>
                <w:szCs w:val="20"/>
              </w:rPr>
              <w:t xml:space="preserve"> </w:t>
            </w:r>
          </w:p>
        </w:tc>
      </w:tr>
      <w:tr w:rsidR="00A3180E" w:rsidRPr="00F42543" w:rsidTr="00865C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A3180E" w:rsidRPr="00F42543" w:rsidRDefault="00A3180E" w:rsidP="00865C37">
            <w:pPr>
              <w:pStyle w:val="StyleParagraphe"/>
            </w:pPr>
            <w:r w:rsidRPr="00F42543">
              <w:t>Acteur</w:t>
            </w:r>
          </w:p>
        </w:tc>
        <w:tc>
          <w:tcPr>
            <w:tcW w:w="4615" w:type="dxa"/>
          </w:tcPr>
          <w:p w:rsidR="00A3180E" w:rsidRPr="00F42543" w:rsidRDefault="00A3180E" w:rsidP="00865C37">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sidRPr="00F42543">
              <w:rPr>
                <w:color w:val="000000" w:themeColor="text1"/>
              </w:rPr>
              <w:t>Manager</w:t>
            </w:r>
            <w:r>
              <w:rPr>
                <w:color w:val="000000" w:themeColor="text1"/>
              </w:rPr>
              <w:t>/Chef équipe</w:t>
            </w:r>
          </w:p>
        </w:tc>
      </w:tr>
      <w:tr w:rsidR="00A3180E" w:rsidRPr="00F42543" w:rsidTr="00865C37">
        <w:trPr>
          <w:jc w:val="center"/>
        </w:trPr>
        <w:tc>
          <w:tcPr>
            <w:cnfStyle w:val="001000000000" w:firstRow="0" w:lastRow="0" w:firstColumn="1" w:lastColumn="0" w:oddVBand="0" w:evenVBand="0" w:oddHBand="0" w:evenHBand="0" w:firstRowFirstColumn="0" w:firstRowLastColumn="0" w:lastRowFirstColumn="0" w:lastRowLastColumn="0"/>
            <w:tcW w:w="4445" w:type="dxa"/>
          </w:tcPr>
          <w:p w:rsidR="00A3180E" w:rsidRPr="00F42543" w:rsidRDefault="00A3180E" w:rsidP="00865C37">
            <w:pPr>
              <w:pStyle w:val="StyleParagraphe"/>
            </w:pPr>
            <w:r w:rsidRPr="00F42543">
              <w:t>Pré Conditions</w:t>
            </w:r>
          </w:p>
        </w:tc>
        <w:tc>
          <w:tcPr>
            <w:tcW w:w="4615" w:type="dxa"/>
          </w:tcPr>
          <w:p w:rsidR="00A3180E" w:rsidRPr="00A3180E" w:rsidRDefault="00A3180E" w:rsidP="00A3180E">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sidRPr="00F42543">
              <w:rPr>
                <w:color w:val="000000" w:themeColor="text1"/>
              </w:rPr>
              <w:t xml:space="preserve">Utilisateur </w:t>
            </w:r>
            <w:r>
              <w:rPr>
                <w:color w:val="000000" w:themeColor="text1"/>
              </w:rPr>
              <w:t xml:space="preserve">connecté </w:t>
            </w:r>
          </w:p>
          <w:p w:rsidR="00A3180E" w:rsidRPr="00F42543" w:rsidRDefault="00A3180E"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Rôle Manager/Chef équipe  </w:t>
            </w:r>
          </w:p>
        </w:tc>
      </w:tr>
      <w:tr w:rsidR="00A3180E" w:rsidRPr="00F42543" w:rsidTr="00865C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A3180E" w:rsidRPr="00F42543" w:rsidRDefault="00A3180E" w:rsidP="00865C37">
            <w:pPr>
              <w:pStyle w:val="StyleParagraphe"/>
            </w:pPr>
            <w:r w:rsidRPr="00F42543">
              <w:t>Post Conditions</w:t>
            </w:r>
          </w:p>
        </w:tc>
        <w:tc>
          <w:tcPr>
            <w:tcW w:w="4615" w:type="dxa"/>
          </w:tcPr>
          <w:p w:rsidR="00A3180E" w:rsidRPr="00F42543" w:rsidRDefault="00A3180E" w:rsidP="00865C37">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Tableau de suivi consulté </w:t>
            </w:r>
          </w:p>
        </w:tc>
      </w:tr>
      <w:tr w:rsidR="00A3180E" w:rsidRPr="00F42543" w:rsidTr="00865C37">
        <w:trPr>
          <w:jc w:val="center"/>
        </w:trPr>
        <w:tc>
          <w:tcPr>
            <w:cnfStyle w:val="001000000000" w:firstRow="0" w:lastRow="0" w:firstColumn="1" w:lastColumn="0" w:oddVBand="0" w:evenVBand="0" w:oddHBand="0" w:evenHBand="0" w:firstRowFirstColumn="0" w:firstRowLastColumn="0" w:lastRowFirstColumn="0" w:lastRowLastColumn="0"/>
            <w:tcW w:w="4445" w:type="dxa"/>
          </w:tcPr>
          <w:p w:rsidR="00A3180E" w:rsidRPr="00F42543" w:rsidRDefault="00A3180E" w:rsidP="00865C37">
            <w:pPr>
              <w:pStyle w:val="StyleParagraphe"/>
            </w:pPr>
            <w:r w:rsidRPr="00F42543">
              <w:t>Scénario nominal</w:t>
            </w:r>
          </w:p>
        </w:tc>
        <w:tc>
          <w:tcPr>
            <w:tcW w:w="4615" w:type="dxa"/>
          </w:tcPr>
          <w:p w:rsidR="00A3180E" w:rsidRDefault="00A3180E"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Le manager/Chef équipe accède à L’espace tableau de suivie </w:t>
            </w:r>
          </w:p>
          <w:p w:rsidR="00A3180E" w:rsidRPr="00F42543" w:rsidRDefault="00A3180E"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Le système affiche le tableau de suivi par date. </w:t>
            </w:r>
          </w:p>
          <w:p w:rsidR="00A3180E" w:rsidRPr="00F42543" w:rsidRDefault="00A3180E" w:rsidP="00865C37">
            <w:pPr>
              <w:pStyle w:val="StyleParagraphe"/>
              <w:ind w:left="72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p>
        </w:tc>
      </w:tr>
    </w:tbl>
    <w:p w:rsidR="008F70E1" w:rsidRDefault="008F70E1" w:rsidP="00770604">
      <w:pPr>
        <w:pStyle w:val="StyleChap"/>
        <w:rPr>
          <w:color w:val="000000" w:themeColor="text1"/>
          <w:sz w:val="32"/>
          <w:szCs w:val="32"/>
        </w:rPr>
      </w:pPr>
    </w:p>
    <w:p w:rsidR="00367D67" w:rsidRDefault="00367D67" w:rsidP="00367D67">
      <w:pPr>
        <w:pStyle w:val="StyleParagraphe"/>
        <w:numPr>
          <w:ilvl w:val="0"/>
          <w:numId w:val="14"/>
        </w:numPr>
        <w:rPr>
          <w:rFonts w:ascii="Consolas" w:hAnsi="Consolas" w:cs="Consolas"/>
          <w:color w:val="000000"/>
          <w:sz w:val="20"/>
          <w:szCs w:val="20"/>
        </w:rPr>
      </w:pPr>
      <w:r>
        <w:rPr>
          <w:rFonts w:ascii="Consolas" w:hAnsi="Consolas" w:cs="Consolas"/>
          <w:color w:val="000000"/>
          <w:sz w:val="20"/>
          <w:szCs w:val="20"/>
        </w:rPr>
        <w:t>En tant que Manger, je veux consulter les historiques des visites de l’application.</w:t>
      </w:r>
    </w:p>
    <w:tbl>
      <w:tblPr>
        <w:tblStyle w:val="PlainTable1"/>
        <w:tblW w:w="0" w:type="auto"/>
        <w:jc w:val="center"/>
        <w:tblLook w:val="04A0" w:firstRow="1" w:lastRow="0" w:firstColumn="1" w:lastColumn="0" w:noHBand="0" w:noVBand="1"/>
      </w:tblPr>
      <w:tblGrid>
        <w:gridCol w:w="4445"/>
        <w:gridCol w:w="4615"/>
      </w:tblGrid>
      <w:tr w:rsidR="00367D67" w:rsidTr="00865C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367D67" w:rsidRPr="00F42543" w:rsidRDefault="00367D67" w:rsidP="00865C37">
            <w:pPr>
              <w:pStyle w:val="StyleParagraphe"/>
            </w:pPr>
            <w:r w:rsidRPr="00F42543">
              <w:t>Cas d’utilisation</w:t>
            </w:r>
          </w:p>
        </w:tc>
        <w:tc>
          <w:tcPr>
            <w:tcW w:w="4615" w:type="dxa"/>
          </w:tcPr>
          <w:p w:rsidR="00367D67" w:rsidRDefault="00367D67" w:rsidP="00367D67">
            <w:pPr>
              <w:pStyle w:val="StyleParagraphe"/>
              <w:cnfStyle w:val="100000000000" w:firstRow="1" w:lastRow="0" w:firstColumn="0" w:lastColumn="0" w:oddVBand="0" w:evenVBand="0" w:oddHBand="0" w:evenHBand="0" w:firstRowFirstColumn="0" w:firstRowLastColumn="0" w:lastRowFirstColumn="0" w:lastRowLastColumn="0"/>
            </w:pPr>
            <w:r>
              <w:t>En tant que Chef équipe/Manger je veux consulter les historiques des visites de l’application</w:t>
            </w:r>
            <w:r>
              <w:rPr>
                <w:rFonts w:ascii="Consolas" w:hAnsi="Consolas" w:cs="Consolas"/>
                <w:color w:val="000000"/>
                <w:sz w:val="20"/>
                <w:szCs w:val="20"/>
              </w:rPr>
              <w:t>.</w:t>
            </w:r>
          </w:p>
        </w:tc>
      </w:tr>
      <w:tr w:rsidR="00367D67" w:rsidRPr="00F42543" w:rsidTr="00865C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367D67" w:rsidRPr="00F42543" w:rsidRDefault="00367D67" w:rsidP="00865C37">
            <w:pPr>
              <w:pStyle w:val="StyleParagraphe"/>
            </w:pPr>
            <w:r w:rsidRPr="00F42543">
              <w:t>Acteur</w:t>
            </w:r>
          </w:p>
        </w:tc>
        <w:tc>
          <w:tcPr>
            <w:tcW w:w="4615" w:type="dxa"/>
          </w:tcPr>
          <w:p w:rsidR="00367D67" w:rsidRPr="00F42543" w:rsidRDefault="00367D67" w:rsidP="00865C37">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sidRPr="00F42543">
              <w:rPr>
                <w:color w:val="000000" w:themeColor="text1"/>
              </w:rPr>
              <w:t>Manager</w:t>
            </w:r>
            <w:r>
              <w:rPr>
                <w:color w:val="000000" w:themeColor="text1"/>
              </w:rPr>
              <w:t>/Chef équipe</w:t>
            </w:r>
          </w:p>
        </w:tc>
      </w:tr>
      <w:tr w:rsidR="00367D67" w:rsidRPr="00F42543" w:rsidTr="00865C37">
        <w:trPr>
          <w:jc w:val="center"/>
        </w:trPr>
        <w:tc>
          <w:tcPr>
            <w:cnfStyle w:val="001000000000" w:firstRow="0" w:lastRow="0" w:firstColumn="1" w:lastColumn="0" w:oddVBand="0" w:evenVBand="0" w:oddHBand="0" w:evenHBand="0" w:firstRowFirstColumn="0" w:firstRowLastColumn="0" w:lastRowFirstColumn="0" w:lastRowLastColumn="0"/>
            <w:tcW w:w="4445" w:type="dxa"/>
          </w:tcPr>
          <w:p w:rsidR="00367D67" w:rsidRPr="00F42543" w:rsidRDefault="00367D67" w:rsidP="00865C37">
            <w:pPr>
              <w:pStyle w:val="StyleParagraphe"/>
            </w:pPr>
            <w:r w:rsidRPr="00F42543">
              <w:t>Pré Conditions</w:t>
            </w:r>
          </w:p>
        </w:tc>
        <w:tc>
          <w:tcPr>
            <w:tcW w:w="4615" w:type="dxa"/>
          </w:tcPr>
          <w:p w:rsidR="00367D67" w:rsidRPr="00A3180E" w:rsidRDefault="00367D67"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sidRPr="00F42543">
              <w:rPr>
                <w:color w:val="000000" w:themeColor="text1"/>
              </w:rPr>
              <w:t xml:space="preserve">Utilisateur </w:t>
            </w:r>
            <w:r>
              <w:rPr>
                <w:color w:val="000000" w:themeColor="text1"/>
              </w:rPr>
              <w:t xml:space="preserve">connecté </w:t>
            </w:r>
          </w:p>
          <w:p w:rsidR="00367D67" w:rsidRPr="00F42543" w:rsidRDefault="00367D67"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Rôle : Manager/Chef équipe  </w:t>
            </w:r>
          </w:p>
        </w:tc>
      </w:tr>
      <w:tr w:rsidR="00367D67" w:rsidRPr="00F42543" w:rsidTr="00865C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367D67" w:rsidRPr="00F42543" w:rsidRDefault="00367D67" w:rsidP="00865C37">
            <w:pPr>
              <w:pStyle w:val="StyleParagraphe"/>
            </w:pPr>
            <w:r w:rsidRPr="00F42543">
              <w:t>Post Conditions</w:t>
            </w:r>
          </w:p>
        </w:tc>
        <w:tc>
          <w:tcPr>
            <w:tcW w:w="4615" w:type="dxa"/>
          </w:tcPr>
          <w:p w:rsidR="00367D67" w:rsidRPr="00F42543" w:rsidRDefault="00367D67" w:rsidP="00865C37">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Tab</w:t>
            </w:r>
            <w:r w:rsidR="00A30DBE">
              <w:rPr>
                <w:color w:val="000000" w:themeColor="text1"/>
              </w:rPr>
              <w:t>l</w:t>
            </w:r>
            <w:r>
              <w:rPr>
                <w:color w:val="000000" w:themeColor="text1"/>
              </w:rPr>
              <w:t xml:space="preserve">e historique consultée  </w:t>
            </w:r>
          </w:p>
        </w:tc>
      </w:tr>
      <w:tr w:rsidR="00367D67" w:rsidRPr="00F42543" w:rsidTr="00865C37">
        <w:trPr>
          <w:jc w:val="center"/>
        </w:trPr>
        <w:tc>
          <w:tcPr>
            <w:cnfStyle w:val="001000000000" w:firstRow="0" w:lastRow="0" w:firstColumn="1" w:lastColumn="0" w:oddVBand="0" w:evenVBand="0" w:oddHBand="0" w:evenHBand="0" w:firstRowFirstColumn="0" w:firstRowLastColumn="0" w:lastRowFirstColumn="0" w:lastRowLastColumn="0"/>
            <w:tcW w:w="4445" w:type="dxa"/>
          </w:tcPr>
          <w:p w:rsidR="00367D67" w:rsidRPr="00F42543" w:rsidRDefault="00367D67" w:rsidP="00865C37">
            <w:pPr>
              <w:pStyle w:val="StyleParagraphe"/>
            </w:pPr>
            <w:r w:rsidRPr="00F42543">
              <w:t>Scénario nominal</w:t>
            </w:r>
          </w:p>
        </w:tc>
        <w:tc>
          <w:tcPr>
            <w:tcW w:w="4615" w:type="dxa"/>
          </w:tcPr>
          <w:p w:rsidR="00367D67" w:rsidRDefault="00367D67"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Le manager/Chef équipe accède à L’espace historique </w:t>
            </w:r>
          </w:p>
          <w:p w:rsidR="00367D67" w:rsidRDefault="00367D67"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lastRenderedPageBreak/>
              <w:t>Le système affiche une table d’historique d’accès.</w:t>
            </w:r>
          </w:p>
          <w:p w:rsidR="00367D67" w:rsidRDefault="00367D67"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La manager/Chef équipe sélectionne la date </w:t>
            </w:r>
          </w:p>
          <w:p w:rsidR="00367D67" w:rsidRPr="00F42543" w:rsidRDefault="00367D67"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Le système affiche l’historique selon la date.</w:t>
            </w:r>
          </w:p>
          <w:p w:rsidR="00367D67" w:rsidRPr="00F42543" w:rsidRDefault="00367D67" w:rsidP="00865C37">
            <w:pPr>
              <w:pStyle w:val="StyleParagraphe"/>
              <w:ind w:left="72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p>
        </w:tc>
      </w:tr>
      <w:tr w:rsidR="00367D67" w:rsidRPr="00F42543" w:rsidTr="00367D67">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tcPr>
          <w:p w:rsidR="00367D67" w:rsidRDefault="00367D67" w:rsidP="00865C37">
            <w:pPr>
              <w:pStyle w:val="StyleParagraphe"/>
            </w:pPr>
            <w:r w:rsidRPr="00F42543">
              <w:lastRenderedPageBreak/>
              <w:t xml:space="preserve">Scénario d’exception </w:t>
            </w:r>
          </w:p>
          <w:p w:rsidR="00367D67" w:rsidRPr="00F42543" w:rsidRDefault="00367D67" w:rsidP="00865C37">
            <w:pPr>
              <w:pStyle w:val="StyleParagraphe"/>
            </w:pPr>
          </w:p>
        </w:tc>
        <w:tc>
          <w:tcPr>
            <w:tcW w:w="4615" w:type="dxa"/>
          </w:tcPr>
          <w:p w:rsidR="00367D67" w:rsidRPr="00367D67" w:rsidRDefault="00367D67" w:rsidP="00367D67">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La table historique est vide. Un message d’erreur s’affiche « Pas d’historique »</w:t>
            </w:r>
          </w:p>
          <w:p w:rsidR="00367D67" w:rsidRPr="00F42543" w:rsidRDefault="00367D67" w:rsidP="00865C37">
            <w:pPr>
              <w:pStyle w:val="StyleParagraphe"/>
              <w:ind w:left="720"/>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8F70E1" w:rsidRDefault="008F70E1" w:rsidP="00770604">
      <w:pPr>
        <w:pStyle w:val="StyleChap"/>
        <w:rPr>
          <w:color w:val="000000" w:themeColor="text1"/>
          <w:sz w:val="32"/>
          <w:szCs w:val="32"/>
        </w:rPr>
      </w:pPr>
    </w:p>
    <w:p w:rsidR="00367D67" w:rsidRDefault="00A30DBE" w:rsidP="00367D67">
      <w:pPr>
        <w:pStyle w:val="StyleParagraphe"/>
        <w:numPr>
          <w:ilvl w:val="0"/>
          <w:numId w:val="14"/>
        </w:numPr>
        <w:rPr>
          <w:rFonts w:ascii="Consolas" w:hAnsi="Consolas" w:cs="Consolas"/>
          <w:color w:val="000000"/>
          <w:sz w:val="20"/>
          <w:szCs w:val="20"/>
        </w:rPr>
      </w:pPr>
      <w:r>
        <w:rPr>
          <w:rFonts w:ascii="Consolas" w:hAnsi="Consolas" w:cs="Consolas"/>
          <w:color w:val="000000"/>
          <w:sz w:val="20"/>
          <w:szCs w:val="20"/>
        </w:rPr>
        <w:t xml:space="preserve"> Cas d’utilisation : </w:t>
      </w:r>
      <w:r w:rsidR="00367D67">
        <w:rPr>
          <w:rFonts w:ascii="Consolas" w:hAnsi="Consolas" w:cs="Consolas"/>
          <w:color w:val="000000"/>
          <w:sz w:val="20"/>
          <w:szCs w:val="20"/>
        </w:rPr>
        <w:t>En tant que Manager, je veux consulter le tableau de suivi global de travail (par jour/ mois / année).</w:t>
      </w:r>
    </w:p>
    <w:tbl>
      <w:tblPr>
        <w:tblStyle w:val="PlainTable1"/>
        <w:tblW w:w="0" w:type="auto"/>
        <w:jc w:val="center"/>
        <w:tblLook w:val="04A0" w:firstRow="1" w:lastRow="0" w:firstColumn="1" w:lastColumn="0" w:noHBand="0" w:noVBand="1"/>
      </w:tblPr>
      <w:tblGrid>
        <w:gridCol w:w="4445"/>
        <w:gridCol w:w="4615"/>
      </w:tblGrid>
      <w:tr w:rsidR="00367D67" w:rsidTr="00865C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367D67" w:rsidRPr="00367D67" w:rsidRDefault="00367D67" w:rsidP="00865C37">
            <w:pPr>
              <w:pStyle w:val="StyleParagraphe"/>
            </w:pPr>
            <w:r w:rsidRPr="00367D67">
              <w:t>Cas d’utilisation</w:t>
            </w:r>
          </w:p>
        </w:tc>
        <w:tc>
          <w:tcPr>
            <w:tcW w:w="4615" w:type="dxa"/>
          </w:tcPr>
          <w:p w:rsidR="00367D67" w:rsidRPr="00367D67" w:rsidRDefault="00367D67" w:rsidP="00367D67">
            <w:pPr>
              <w:pStyle w:val="StyleParagraphe"/>
              <w:cnfStyle w:val="100000000000" w:firstRow="1" w:lastRow="0" w:firstColumn="0" w:lastColumn="0" w:oddVBand="0" w:evenVBand="0" w:oddHBand="0" w:evenHBand="0" w:firstRowFirstColumn="0" w:firstRowLastColumn="0" w:lastRowFirstColumn="0" w:lastRowLastColumn="0"/>
              <w:rPr>
                <w:rFonts w:cstheme="majorHAnsi"/>
              </w:rPr>
            </w:pPr>
            <w:r w:rsidRPr="00367D67">
              <w:rPr>
                <w:rFonts w:cstheme="majorHAnsi"/>
              </w:rPr>
              <w:t>En tant que Manager, je veux consulter le tableau de suivi global de travail (par jour/ mois / année)</w:t>
            </w:r>
          </w:p>
          <w:p w:rsidR="00367D67" w:rsidRPr="00367D67" w:rsidRDefault="00367D67" w:rsidP="00865C37">
            <w:pPr>
              <w:pStyle w:val="StyleParagraphe"/>
              <w:cnfStyle w:val="100000000000" w:firstRow="1" w:lastRow="0" w:firstColumn="0" w:lastColumn="0" w:oddVBand="0" w:evenVBand="0" w:oddHBand="0" w:evenHBand="0" w:firstRowFirstColumn="0" w:firstRowLastColumn="0" w:lastRowFirstColumn="0" w:lastRowLastColumn="0"/>
              <w:rPr>
                <w:rFonts w:cstheme="majorHAnsi"/>
              </w:rPr>
            </w:pPr>
          </w:p>
        </w:tc>
      </w:tr>
      <w:tr w:rsidR="00367D67" w:rsidRPr="00F42543" w:rsidTr="00865C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367D67" w:rsidRPr="00F42543" w:rsidRDefault="00367D67" w:rsidP="00865C37">
            <w:pPr>
              <w:pStyle w:val="StyleParagraphe"/>
            </w:pPr>
            <w:r w:rsidRPr="00F42543">
              <w:t>Acteur</w:t>
            </w:r>
          </w:p>
        </w:tc>
        <w:tc>
          <w:tcPr>
            <w:tcW w:w="4615" w:type="dxa"/>
          </w:tcPr>
          <w:p w:rsidR="00367D67" w:rsidRPr="00F42543" w:rsidRDefault="00367D67" w:rsidP="00865C37">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sidRPr="00F42543">
              <w:rPr>
                <w:color w:val="000000" w:themeColor="text1"/>
              </w:rPr>
              <w:t>Manager</w:t>
            </w:r>
          </w:p>
        </w:tc>
      </w:tr>
      <w:tr w:rsidR="00367D67" w:rsidRPr="00F42543" w:rsidTr="00865C37">
        <w:trPr>
          <w:jc w:val="center"/>
        </w:trPr>
        <w:tc>
          <w:tcPr>
            <w:cnfStyle w:val="001000000000" w:firstRow="0" w:lastRow="0" w:firstColumn="1" w:lastColumn="0" w:oddVBand="0" w:evenVBand="0" w:oddHBand="0" w:evenHBand="0" w:firstRowFirstColumn="0" w:firstRowLastColumn="0" w:lastRowFirstColumn="0" w:lastRowLastColumn="0"/>
            <w:tcW w:w="4445" w:type="dxa"/>
          </w:tcPr>
          <w:p w:rsidR="00367D67" w:rsidRPr="00F42543" w:rsidRDefault="00367D67" w:rsidP="00865C37">
            <w:pPr>
              <w:pStyle w:val="StyleParagraphe"/>
            </w:pPr>
            <w:r w:rsidRPr="00F42543">
              <w:t>Pré Conditions</w:t>
            </w:r>
          </w:p>
        </w:tc>
        <w:tc>
          <w:tcPr>
            <w:tcW w:w="4615" w:type="dxa"/>
          </w:tcPr>
          <w:p w:rsidR="00367D67" w:rsidRPr="00A3180E" w:rsidRDefault="00367D67"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sidRPr="00F42543">
              <w:rPr>
                <w:color w:val="000000" w:themeColor="text1"/>
              </w:rPr>
              <w:t xml:space="preserve">Utilisateur </w:t>
            </w:r>
            <w:r>
              <w:rPr>
                <w:color w:val="000000" w:themeColor="text1"/>
              </w:rPr>
              <w:t xml:space="preserve">connecté </w:t>
            </w:r>
          </w:p>
          <w:p w:rsidR="00367D67" w:rsidRPr="00F42543" w:rsidRDefault="00367D67"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Rôle : Manager</w:t>
            </w:r>
          </w:p>
        </w:tc>
      </w:tr>
      <w:tr w:rsidR="00367D67" w:rsidRPr="00F42543" w:rsidTr="00865C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367D67" w:rsidRPr="00F42543" w:rsidRDefault="00367D67" w:rsidP="00865C37">
            <w:pPr>
              <w:pStyle w:val="StyleParagraphe"/>
            </w:pPr>
            <w:r w:rsidRPr="00F42543">
              <w:t>Post Conditions</w:t>
            </w:r>
          </w:p>
        </w:tc>
        <w:tc>
          <w:tcPr>
            <w:tcW w:w="4615" w:type="dxa"/>
          </w:tcPr>
          <w:p w:rsidR="00367D67" w:rsidRPr="00F42543" w:rsidRDefault="00367D67" w:rsidP="00A30DBE">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w:t>
            </w:r>
            <w:r w:rsidR="00A30DBE">
              <w:rPr>
                <w:color w:val="000000" w:themeColor="text1"/>
              </w:rPr>
              <w:t>ableau de suivi</w:t>
            </w:r>
            <w:r>
              <w:rPr>
                <w:color w:val="000000" w:themeColor="text1"/>
              </w:rPr>
              <w:t xml:space="preserve"> </w:t>
            </w:r>
            <w:r w:rsidR="00A30DBE">
              <w:rPr>
                <w:color w:val="000000" w:themeColor="text1"/>
              </w:rPr>
              <w:t>globale consulté</w:t>
            </w:r>
            <w:r>
              <w:rPr>
                <w:color w:val="000000" w:themeColor="text1"/>
              </w:rPr>
              <w:t xml:space="preserve">  </w:t>
            </w:r>
          </w:p>
        </w:tc>
      </w:tr>
      <w:tr w:rsidR="00367D67" w:rsidRPr="00F42543" w:rsidTr="00865C37">
        <w:trPr>
          <w:jc w:val="center"/>
        </w:trPr>
        <w:tc>
          <w:tcPr>
            <w:cnfStyle w:val="001000000000" w:firstRow="0" w:lastRow="0" w:firstColumn="1" w:lastColumn="0" w:oddVBand="0" w:evenVBand="0" w:oddHBand="0" w:evenHBand="0" w:firstRowFirstColumn="0" w:firstRowLastColumn="0" w:lastRowFirstColumn="0" w:lastRowLastColumn="0"/>
            <w:tcW w:w="4445" w:type="dxa"/>
          </w:tcPr>
          <w:p w:rsidR="00367D67" w:rsidRPr="00F42543" w:rsidRDefault="00367D67" w:rsidP="00865C37">
            <w:pPr>
              <w:pStyle w:val="StyleParagraphe"/>
            </w:pPr>
            <w:r w:rsidRPr="00F42543">
              <w:t>Scénario nominal</w:t>
            </w:r>
          </w:p>
        </w:tc>
        <w:tc>
          <w:tcPr>
            <w:tcW w:w="4615" w:type="dxa"/>
          </w:tcPr>
          <w:p w:rsidR="00367D67" w:rsidRDefault="00A30DBE"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Le manager</w:t>
            </w:r>
            <w:r w:rsidR="00367D67">
              <w:rPr>
                <w:rFonts w:asciiTheme="minorHAnsi" w:eastAsiaTheme="minorEastAsia" w:hAnsiTheme="minorHAnsi" w:cstheme="minorBidi"/>
                <w:color w:val="000000" w:themeColor="text1"/>
              </w:rPr>
              <w:t xml:space="preserve"> accède à L’espace </w:t>
            </w:r>
            <w:r>
              <w:rPr>
                <w:rFonts w:asciiTheme="minorHAnsi" w:eastAsiaTheme="minorEastAsia" w:hAnsiTheme="minorHAnsi" w:cstheme="minorBidi"/>
                <w:color w:val="000000" w:themeColor="text1"/>
              </w:rPr>
              <w:t>tableau de suivie</w:t>
            </w:r>
          </w:p>
          <w:p w:rsidR="00367D67" w:rsidRPr="00A30DBE" w:rsidRDefault="00367D67" w:rsidP="00A30DBE">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lastRenderedPageBreak/>
              <w:t>Le système affiche un</w:t>
            </w:r>
            <w:r w:rsidR="00A30DBE">
              <w:rPr>
                <w:rFonts w:asciiTheme="minorHAnsi" w:eastAsiaTheme="minorEastAsia" w:hAnsiTheme="minorHAnsi" w:cstheme="minorBidi"/>
                <w:color w:val="000000" w:themeColor="text1"/>
              </w:rPr>
              <w:t xml:space="preserve"> tableau de suivi globale.</w:t>
            </w:r>
          </w:p>
        </w:tc>
      </w:tr>
      <w:tr w:rsidR="00367D67" w:rsidRPr="00F42543" w:rsidTr="00865C37">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tcPr>
          <w:p w:rsidR="00367D67" w:rsidRDefault="00367D67" w:rsidP="00865C37">
            <w:pPr>
              <w:pStyle w:val="StyleParagraphe"/>
            </w:pPr>
            <w:r w:rsidRPr="00F42543">
              <w:lastRenderedPageBreak/>
              <w:t xml:space="preserve">Scénario d’exception </w:t>
            </w:r>
          </w:p>
          <w:p w:rsidR="00367D67" w:rsidRPr="00F42543" w:rsidRDefault="00367D67" w:rsidP="00A30DBE">
            <w:pPr>
              <w:pStyle w:val="StyleParagraphe"/>
            </w:pPr>
          </w:p>
        </w:tc>
        <w:tc>
          <w:tcPr>
            <w:tcW w:w="4615" w:type="dxa"/>
          </w:tcPr>
          <w:p w:rsidR="00367D67" w:rsidRPr="00367D67" w:rsidRDefault="00367D67" w:rsidP="00865C37">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w:t>
            </w:r>
            <w:r w:rsidR="00A30DBE">
              <w:rPr>
                <w:color w:val="000000" w:themeColor="text1"/>
              </w:rPr>
              <w:t>e système n’affiche rien si la table tâche est vide</w:t>
            </w:r>
          </w:p>
          <w:p w:rsidR="00367D67" w:rsidRPr="00F42543" w:rsidRDefault="00367D67" w:rsidP="00865C37">
            <w:pPr>
              <w:pStyle w:val="StyleParagraphe"/>
              <w:ind w:left="720"/>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8F70E1" w:rsidRDefault="008F70E1" w:rsidP="00367D67">
      <w:pPr>
        <w:pStyle w:val="StyleChap"/>
        <w:ind w:left="360"/>
        <w:rPr>
          <w:color w:val="000000" w:themeColor="text1"/>
          <w:sz w:val="32"/>
          <w:szCs w:val="32"/>
        </w:rPr>
      </w:pPr>
    </w:p>
    <w:p w:rsidR="008F70E1" w:rsidRDefault="00A30DBE" w:rsidP="00A30DBE">
      <w:pPr>
        <w:pStyle w:val="StyleParagraphe"/>
        <w:numPr>
          <w:ilvl w:val="0"/>
          <w:numId w:val="14"/>
        </w:numPr>
      </w:pPr>
      <w:r w:rsidRPr="00A30DBE">
        <w:t>En tant que Manger je veux consulter les KPI</w:t>
      </w:r>
    </w:p>
    <w:tbl>
      <w:tblPr>
        <w:tblStyle w:val="PlainTable1"/>
        <w:tblW w:w="0" w:type="auto"/>
        <w:jc w:val="center"/>
        <w:tblLook w:val="04A0" w:firstRow="1" w:lastRow="0" w:firstColumn="1" w:lastColumn="0" w:noHBand="0" w:noVBand="1"/>
      </w:tblPr>
      <w:tblGrid>
        <w:gridCol w:w="4445"/>
        <w:gridCol w:w="4615"/>
      </w:tblGrid>
      <w:tr w:rsidR="00A30DBE" w:rsidTr="00865C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A30DBE" w:rsidRPr="00367D67" w:rsidRDefault="00A30DBE" w:rsidP="00865C37">
            <w:pPr>
              <w:pStyle w:val="StyleParagraphe"/>
            </w:pPr>
            <w:r w:rsidRPr="00367D67">
              <w:t>Cas d’utilisation</w:t>
            </w:r>
          </w:p>
        </w:tc>
        <w:tc>
          <w:tcPr>
            <w:tcW w:w="4615" w:type="dxa"/>
          </w:tcPr>
          <w:p w:rsidR="00A30DBE" w:rsidRPr="00367D67" w:rsidRDefault="00A30DBE" w:rsidP="00865C37">
            <w:pPr>
              <w:pStyle w:val="StyleParagraphe"/>
              <w:cnfStyle w:val="100000000000" w:firstRow="1" w:lastRow="0" w:firstColumn="0" w:lastColumn="0" w:oddVBand="0" w:evenVBand="0" w:oddHBand="0" w:evenHBand="0" w:firstRowFirstColumn="0" w:firstRowLastColumn="0" w:lastRowFirstColumn="0" w:lastRowLastColumn="0"/>
              <w:rPr>
                <w:rFonts w:cstheme="majorHAnsi"/>
              </w:rPr>
            </w:pPr>
            <w:r w:rsidRPr="00367D67">
              <w:rPr>
                <w:rFonts w:cstheme="majorHAnsi"/>
              </w:rPr>
              <w:t>En tant qu</w:t>
            </w:r>
            <w:r>
              <w:rPr>
                <w:rFonts w:cstheme="majorHAnsi"/>
              </w:rPr>
              <w:t>e Manager, je veux consulter les KPI</w:t>
            </w:r>
          </w:p>
          <w:p w:rsidR="00A30DBE" w:rsidRPr="00367D67" w:rsidRDefault="00A30DBE" w:rsidP="00865C37">
            <w:pPr>
              <w:pStyle w:val="StyleParagraphe"/>
              <w:cnfStyle w:val="100000000000" w:firstRow="1" w:lastRow="0" w:firstColumn="0" w:lastColumn="0" w:oddVBand="0" w:evenVBand="0" w:oddHBand="0" w:evenHBand="0" w:firstRowFirstColumn="0" w:firstRowLastColumn="0" w:lastRowFirstColumn="0" w:lastRowLastColumn="0"/>
              <w:rPr>
                <w:rFonts w:cstheme="majorHAnsi"/>
              </w:rPr>
            </w:pPr>
          </w:p>
        </w:tc>
      </w:tr>
      <w:tr w:rsidR="00A30DBE" w:rsidRPr="00F42543" w:rsidTr="00865C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A30DBE" w:rsidRPr="00F42543" w:rsidRDefault="00A30DBE" w:rsidP="00865C37">
            <w:pPr>
              <w:pStyle w:val="StyleParagraphe"/>
            </w:pPr>
            <w:r w:rsidRPr="00F42543">
              <w:t>Acteur</w:t>
            </w:r>
          </w:p>
        </w:tc>
        <w:tc>
          <w:tcPr>
            <w:tcW w:w="4615" w:type="dxa"/>
          </w:tcPr>
          <w:p w:rsidR="00A30DBE" w:rsidRPr="00F42543" w:rsidRDefault="00A30DBE" w:rsidP="00865C37">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sidRPr="00F42543">
              <w:rPr>
                <w:color w:val="000000" w:themeColor="text1"/>
              </w:rPr>
              <w:t>Manager</w:t>
            </w:r>
          </w:p>
        </w:tc>
      </w:tr>
      <w:tr w:rsidR="00A30DBE" w:rsidRPr="00F42543" w:rsidTr="00865C37">
        <w:trPr>
          <w:jc w:val="center"/>
        </w:trPr>
        <w:tc>
          <w:tcPr>
            <w:cnfStyle w:val="001000000000" w:firstRow="0" w:lastRow="0" w:firstColumn="1" w:lastColumn="0" w:oddVBand="0" w:evenVBand="0" w:oddHBand="0" w:evenHBand="0" w:firstRowFirstColumn="0" w:firstRowLastColumn="0" w:lastRowFirstColumn="0" w:lastRowLastColumn="0"/>
            <w:tcW w:w="4445" w:type="dxa"/>
          </w:tcPr>
          <w:p w:rsidR="00A30DBE" w:rsidRPr="00F42543" w:rsidRDefault="00A30DBE" w:rsidP="00865C37">
            <w:pPr>
              <w:pStyle w:val="StyleParagraphe"/>
            </w:pPr>
            <w:r w:rsidRPr="00F42543">
              <w:t>Pré Conditions</w:t>
            </w:r>
          </w:p>
        </w:tc>
        <w:tc>
          <w:tcPr>
            <w:tcW w:w="4615" w:type="dxa"/>
          </w:tcPr>
          <w:p w:rsidR="00A30DBE" w:rsidRPr="00A3180E" w:rsidRDefault="00A30DBE"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sidRPr="00F42543">
              <w:rPr>
                <w:color w:val="000000" w:themeColor="text1"/>
              </w:rPr>
              <w:t xml:space="preserve">Utilisateur </w:t>
            </w:r>
            <w:r>
              <w:rPr>
                <w:color w:val="000000" w:themeColor="text1"/>
              </w:rPr>
              <w:t xml:space="preserve">connecté </w:t>
            </w:r>
          </w:p>
          <w:p w:rsidR="00A30DBE" w:rsidRPr="00F42543" w:rsidRDefault="00A30DBE"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Rôle : Manager</w:t>
            </w:r>
          </w:p>
        </w:tc>
      </w:tr>
      <w:tr w:rsidR="00A30DBE" w:rsidRPr="00F42543" w:rsidTr="00865C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A30DBE" w:rsidRPr="00F42543" w:rsidRDefault="00A30DBE" w:rsidP="00865C37">
            <w:pPr>
              <w:pStyle w:val="StyleParagraphe"/>
            </w:pPr>
            <w:r w:rsidRPr="00F42543">
              <w:t>Post Conditions</w:t>
            </w:r>
          </w:p>
        </w:tc>
        <w:tc>
          <w:tcPr>
            <w:tcW w:w="4615" w:type="dxa"/>
          </w:tcPr>
          <w:p w:rsidR="00A30DBE" w:rsidRPr="00F42543" w:rsidRDefault="00A30DBE" w:rsidP="00865C37">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Les indicateurs de performances sont affichés </w:t>
            </w:r>
          </w:p>
        </w:tc>
      </w:tr>
      <w:tr w:rsidR="00A30DBE" w:rsidRPr="00F42543" w:rsidTr="00865C37">
        <w:trPr>
          <w:jc w:val="center"/>
        </w:trPr>
        <w:tc>
          <w:tcPr>
            <w:cnfStyle w:val="001000000000" w:firstRow="0" w:lastRow="0" w:firstColumn="1" w:lastColumn="0" w:oddVBand="0" w:evenVBand="0" w:oddHBand="0" w:evenHBand="0" w:firstRowFirstColumn="0" w:firstRowLastColumn="0" w:lastRowFirstColumn="0" w:lastRowLastColumn="0"/>
            <w:tcW w:w="4445" w:type="dxa"/>
          </w:tcPr>
          <w:p w:rsidR="00A30DBE" w:rsidRPr="00F42543" w:rsidRDefault="00A30DBE" w:rsidP="00865C37">
            <w:pPr>
              <w:pStyle w:val="StyleParagraphe"/>
            </w:pPr>
            <w:r w:rsidRPr="00F42543">
              <w:t>Scénario nominal</w:t>
            </w:r>
          </w:p>
        </w:tc>
        <w:tc>
          <w:tcPr>
            <w:tcW w:w="4615" w:type="dxa"/>
          </w:tcPr>
          <w:p w:rsidR="00A30DBE" w:rsidRPr="00A30DBE" w:rsidRDefault="00A30DBE" w:rsidP="00A30DBE">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Le manager accède à L’espace Indicateur de performance.</w:t>
            </w:r>
          </w:p>
          <w:p w:rsidR="00A30DBE" w:rsidRDefault="00A30DBE"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Le manager consulte le taux de réalisation des tâches </w:t>
            </w:r>
          </w:p>
          <w:p w:rsidR="00A30DBE" w:rsidRPr="00A30DBE" w:rsidRDefault="00A30DBE"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Le manager consulte le temps de réalisation de chaque tâche ( en jours / en heures) </w:t>
            </w:r>
          </w:p>
        </w:tc>
      </w:tr>
      <w:tr w:rsidR="00A30DBE" w:rsidRPr="00F42543" w:rsidTr="00865C37">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tcPr>
          <w:p w:rsidR="00A30DBE" w:rsidRDefault="00A30DBE" w:rsidP="00865C37">
            <w:pPr>
              <w:pStyle w:val="StyleParagraphe"/>
            </w:pPr>
            <w:r w:rsidRPr="00F42543">
              <w:t xml:space="preserve">Scénario d’exception </w:t>
            </w:r>
          </w:p>
          <w:p w:rsidR="00A30DBE" w:rsidRPr="00F42543" w:rsidRDefault="00A30DBE" w:rsidP="00865C37">
            <w:pPr>
              <w:pStyle w:val="StyleParagraphe"/>
            </w:pPr>
          </w:p>
        </w:tc>
        <w:tc>
          <w:tcPr>
            <w:tcW w:w="4615" w:type="dxa"/>
          </w:tcPr>
          <w:p w:rsidR="00A30DBE" w:rsidRPr="00367D67" w:rsidRDefault="00A30DBE" w:rsidP="00865C37">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 système n’affiche rien si la table tâche est vide</w:t>
            </w:r>
          </w:p>
          <w:p w:rsidR="00A30DBE" w:rsidRPr="00F42543" w:rsidRDefault="00A30DBE" w:rsidP="00865C37">
            <w:pPr>
              <w:pStyle w:val="StyleParagraphe"/>
              <w:ind w:left="720"/>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A01851" w:rsidRDefault="00A01851" w:rsidP="00A01851">
      <w:pPr>
        <w:pStyle w:val="StyleParagraphe"/>
        <w:ind w:left="720"/>
      </w:pPr>
    </w:p>
    <w:p w:rsidR="00A30DBE" w:rsidRDefault="00322311" w:rsidP="00A01851">
      <w:pPr>
        <w:pStyle w:val="StyleNiveau3"/>
        <w:numPr>
          <w:ilvl w:val="0"/>
          <w:numId w:val="0"/>
        </w:numPr>
        <w:ind w:left="851" w:hanging="799"/>
      </w:pPr>
      <w:bookmarkStart w:id="19" w:name="_Toc69308635"/>
      <w:r>
        <w:t>2.3.6</w:t>
      </w:r>
      <w:r w:rsidR="00A01851">
        <w:t>. Gestion des notifications et messagerie en temps réels</w:t>
      </w:r>
      <w:bookmarkEnd w:id="19"/>
    </w:p>
    <w:p w:rsidR="00FB5F79" w:rsidRDefault="00FB5F79" w:rsidP="00FB5F79">
      <w:pPr>
        <w:pStyle w:val="StyleParagraphe"/>
      </w:pPr>
      <w:r>
        <w:t>a) Cas d’utilisation : En tant qu’utilisateur de l’application, je veux envoyer des e-mails via l’application en temps réel.</w:t>
      </w:r>
    </w:p>
    <w:p w:rsidR="00FB5F79" w:rsidRDefault="00FB5F79" w:rsidP="00FB5F79">
      <w:pPr>
        <w:pStyle w:val="StyleParagraphe"/>
      </w:pPr>
    </w:p>
    <w:tbl>
      <w:tblPr>
        <w:tblStyle w:val="PlainTable1"/>
        <w:tblW w:w="0" w:type="auto"/>
        <w:jc w:val="center"/>
        <w:tblLook w:val="04A0" w:firstRow="1" w:lastRow="0" w:firstColumn="1" w:lastColumn="0" w:noHBand="0" w:noVBand="1"/>
      </w:tblPr>
      <w:tblGrid>
        <w:gridCol w:w="4445"/>
        <w:gridCol w:w="4615"/>
      </w:tblGrid>
      <w:tr w:rsidR="00FB5F79" w:rsidTr="00865C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FB5F79" w:rsidRPr="00367D67" w:rsidRDefault="00FB5F79" w:rsidP="00865C37">
            <w:pPr>
              <w:pStyle w:val="StyleParagraphe"/>
            </w:pPr>
            <w:r w:rsidRPr="00367D67">
              <w:t>Cas d’utilisation</w:t>
            </w:r>
          </w:p>
        </w:tc>
        <w:tc>
          <w:tcPr>
            <w:tcW w:w="4615" w:type="dxa"/>
          </w:tcPr>
          <w:p w:rsidR="00FB5F79" w:rsidRDefault="00FB5F79" w:rsidP="00FB5F79">
            <w:pPr>
              <w:pStyle w:val="StyleParagraphe"/>
              <w:cnfStyle w:val="100000000000" w:firstRow="1" w:lastRow="0" w:firstColumn="0" w:lastColumn="0" w:oddVBand="0" w:evenVBand="0" w:oddHBand="0" w:evenHBand="0" w:firstRowFirstColumn="0" w:firstRowLastColumn="0" w:lastRowFirstColumn="0" w:lastRowLastColumn="0"/>
            </w:pPr>
            <w:r>
              <w:t>En tant qu’utilisateur de l’application, je veux envoyer des e-mails via l’application en temps réel.</w:t>
            </w:r>
          </w:p>
          <w:p w:rsidR="00FB5F79" w:rsidRPr="00367D67" w:rsidRDefault="00FB5F79" w:rsidP="00865C37">
            <w:pPr>
              <w:pStyle w:val="StyleParagraphe"/>
              <w:cnfStyle w:val="100000000000" w:firstRow="1" w:lastRow="0" w:firstColumn="0" w:lastColumn="0" w:oddVBand="0" w:evenVBand="0" w:oddHBand="0" w:evenHBand="0" w:firstRowFirstColumn="0" w:firstRowLastColumn="0" w:lastRowFirstColumn="0" w:lastRowLastColumn="0"/>
              <w:rPr>
                <w:rFonts w:cstheme="majorHAnsi"/>
              </w:rPr>
            </w:pPr>
          </w:p>
        </w:tc>
      </w:tr>
      <w:tr w:rsidR="00FB5F79" w:rsidRPr="00F42543" w:rsidTr="00865C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FB5F79" w:rsidRPr="00F42543" w:rsidRDefault="00FB5F79" w:rsidP="00865C37">
            <w:pPr>
              <w:pStyle w:val="StyleParagraphe"/>
            </w:pPr>
            <w:r w:rsidRPr="00F42543">
              <w:t>Acteur</w:t>
            </w:r>
          </w:p>
        </w:tc>
        <w:tc>
          <w:tcPr>
            <w:tcW w:w="4615" w:type="dxa"/>
          </w:tcPr>
          <w:p w:rsidR="00FB5F79" w:rsidRPr="00F42543" w:rsidRDefault="00FB5F79" w:rsidP="00865C37">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Utilisateur</w:t>
            </w:r>
          </w:p>
        </w:tc>
      </w:tr>
      <w:tr w:rsidR="00FB5F79" w:rsidRPr="00F42543" w:rsidTr="00865C37">
        <w:trPr>
          <w:jc w:val="center"/>
        </w:trPr>
        <w:tc>
          <w:tcPr>
            <w:cnfStyle w:val="001000000000" w:firstRow="0" w:lastRow="0" w:firstColumn="1" w:lastColumn="0" w:oddVBand="0" w:evenVBand="0" w:oddHBand="0" w:evenHBand="0" w:firstRowFirstColumn="0" w:firstRowLastColumn="0" w:lastRowFirstColumn="0" w:lastRowLastColumn="0"/>
            <w:tcW w:w="4445" w:type="dxa"/>
          </w:tcPr>
          <w:p w:rsidR="00FB5F79" w:rsidRPr="00F42543" w:rsidRDefault="00FB5F79" w:rsidP="00865C37">
            <w:pPr>
              <w:pStyle w:val="StyleParagraphe"/>
            </w:pPr>
            <w:r w:rsidRPr="00F42543">
              <w:t>Pré Conditions</w:t>
            </w:r>
          </w:p>
        </w:tc>
        <w:tc>
          <w:tcPr>
            <w:tcW w:w="4615" w:type="dxa"/>
          </w:tcPr>
          <w:p w:rsidR="00FB5F79" w:rsidRPr="00FB5F79" w:rsidRDefault="00FB5F79" w:rsidP="00FB5F79">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sidRPr="00F42543">
              <w:rPr>
                <w:color w:val="000000" w:themeColor="text1"/>
              </w:rPr>
              <w:t xml:space="preserve">Utilisateur </w:t>
            </w:r>
            <w:r>
              <w:rPr>
                <w:color w:val="000000" w:themeColor="text1"/>
              </w:rPr>
              <w:t xml:space="preserve">connecté </w:t>
            </w:r>
          </w:p>
        </w:tc>
      </w:tr>
      <w:tr w:rsidR="00FB5F79" w:rsidRPr="00F42543" w:rsidTr="00865C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FB5F79" w:rsidRPr="00F42543" w:rsidRDefault="00FB5F79" w:rsidP="00865C37">
            <w:pPr>
              <w:pStyle w:val="StyleParagraphe"/>
            </w:pPr>
            <w:r w:rsidRPr="00F42543">
              <w:t>Post Conditions</w:t>
            </w:r>
          </w:p>
        </w:tc>
        <w:tc>
          <w:tcPr>
            <w:tcW w:w="4615" w:type="dxa"/>
          </w:tcPr>
          <w:p w:rsidR="00FB5F79" w:rsidRPr="00F42543" w:rsidRDefault="00FB5F79" w:rsidP="00865C37">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Utilisateur notifié  </w:t>
            </w:r>
          </w:p>
        </w:tc>
      </w:tr>
      <w:tr w:rsidR="00FB5F79" w:rsidRPr="00F42543" w:rsidTr="00865C37">
        <w:trPr>
          <w:jc w:val="center"/>
        </w:trPr>
        <w:tc>
          <w:tcPr>
            <w:cnfStyle w:val="001000000000" w:firstRow="0" w:lastRow="0" w:firstColumn="1" w:lastColumn="0" w:oddVBand="0" w:evenVBand="0" w:oddHBand="0" w:evenHBand="0" w:firstRowFirstColumn="0" w:firstRowLastColumn="0" w:lastRowFirstColumn="0" w:lastRowLastColumn="0"/>
            <w:tcW w:w="4445" w:type="dxa"/>
          </w:tcPr>
          <w:p w:rsidR="00FB5F79" w:rsidRPr="00F42543" w:rsidRDefault="00FB5F79" w:rsidP="00865C37">
            <w:pPr>
              <w:pStyle w:val="StyleParagraphe"/>
            </w:pPr>
            <w:r w:rsidRPr="00F42543">
              <w:t>Scénario nominal</w:t>
            </w:r>
          </w:p>
        </w:tc>
        <w:tc>
          <w:tcPr>
            <w:tcW w:w="4615" w:type="dxa"/>
          </w:tcPr>
          <w:p w:rsidR="00FB5F79" w:rsidRDefault="00FB5F79"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L’utilisateur accède à L’espace Notification.</w:t>
            </w:r>
          </w:p>
          <w:p w:rsidR="00FB5F79" w:rsidRPr="00A30DBE" w:rsidRDefault="00FB5F79"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L’utilisateur saisit le message dans l’espace « Nouveau email »</w:t>
            </w:r>
          </w:p>
          <w:p w:rsidR="00FB5F79" w:rsidRDefault="00FB5F79"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L’utilisateur sélectionne les adresses email des récepteurs.</w:t>
            </w:r>
          </w:p>
          <w:p w:rsidR="00FB5F79" w:rsidRDefault="00FB5F79"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L’utilisateur clique sur le bouton envoyer.</w:t>
            </w:r>
          </w:p>
          <w:p w:rsidR="00FB5F79" w:rsidRPr="00A30DBE" w:rsidRDefault="00FB5F79" w:rsidP="00FB5F79">
            <w:pPr>
              <w:pStyle w:val="StyleParagraphe"/>
              <w:ind w:left="36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p>
        </w:tc>
      </w:tr>
      <w:tr w:rsidR="00FB5F79" w:rsidRPr="00F42543" w:rsidTr="00865C37">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tcPr>
          <w:p w:rsidR="00FB5F79" w:rsidRDefault="00FB5F79" w:rsidP="00865C37">
            <w:pPr>
              <w:pStyle w:val="StyleParagraphe"/>
            </w:pPr>
            <w:r w:rsidRPr="00F42543">
              <w:t xml:space="preserve">Scénario d’exception </w:t>
            </w:r>
          </w:p>
          <w:p w:rsidR="00FB5F79" w:rsidRPr="00F42543" w:rsidRDefault="00FB5F79" w:rsidP="00865C37">
            <w:pPr>
              <w:pStyle w:val="StyleParagraphe"/>
            </w:pPr>
          </w:p>
        </w:tc>
        <w:tc>
          <w:tcPr>
            <w:tcW w:w="4615" w:type="dxa"/>
          </w:tcPr>
          <w:p w:rsidR="00FB5F79" w:rsidRPr="00367D67" w:rsidRDefault="00FB5F79" w:rsidP="00865C37">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L’adresse e-mail du récepteur est non valide </w:t>
            </w:r>
          </w:p>
          <w:p w:rsidR="00FB5F79" w:rsidRPr="00F42543" w:rsidRDefault="00FB5F79" w:rsidP="00865C37">
            <w:pPr>
              <w:pStyle w:val="StyleParagraphe"/>
              <w:ind w:left="720"/>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A01851" w:rsidRDefault="00A01851" w:rsidP="00A30DBE">
      <w:pPr>
        <w:pStyle w:val="StyleParagraphe"/>
        <w:ind w:left="720"/>
      </w:pPr>
    </w:p>
    <w:p w:rsidR="00FB5F79" w:rsidRDefault="00FB5F79" w:rsidP="00FB5F79">
      <w:pPr>
        <w:pStyle w:val="StyleParagraphe"/>
        <w:rPr>
          <w:rFonts w:ascii="Consolas" w:hAnsi="Consolas" w:cs="Consolas"/>
          <w:color w:val="000000"/>
          <w:sz w:val="20"/>
          <w:szCs w:val="20"/>
        </w:rPr>
      </w:pPr>
      <w:r>
        <w:lastRenderedPageBreak/>
        <w:t xml:space="preserve">b) </w:t>
      </w:r>
      <w:r>
        <w:rPr>
          <w:rFonts w:ascii="Consolas" w:hAnsi="Consolas" w:cs="Consolas"/>
          <w:color w:val="000000"/>
          <w:sz w:val="20"/>
          <w:szCs w:val="20"/>
        </w:rPr>
        <w:t>En tant qu’utilisateur de l’application, je veux recevoir des e-mails en cas de retard de livraison de tâche.</w:t>
      </w:r>
    </w:p>
    <w:p w:rsidR="00763113" w:rsidRDefault="00763113" w:rsidP="00FB5F79">
      <w:pPr>
        <w:pStyle w:val="StyleParagraphe"/>
        <w:rPr>
          <w:rFonts w:ascii="Consolas" w:hAnsi="Consolas" w:cs="Consolas"/>
          <w:color w:val="000000"/>
          <w:sz w:val="20"/>
          <w:szCs w:val="20"/>
        </w:rPr>
      </w:pPr>
    </w:p>
    <w:tbl>
      <w:tblPr>
        <w:tblStyle w:val="PlainTable1"/>
        <w:tblW w:w="0" w:type="auto"/>
        <w:jc w:val="center"/>
        <w:tblLook w:val="04A0" w:firstRow="1" w:lastRow="0" w:firstColumn="1" w:lastColumn="0" w:noHBand="0" w:noVBand="1"/>
      </w:tblPr>
      <w:tblGrid>
        <w:gridCol w:w="4445"/>
        <w:gridCol w:w="4615"/>
      </w:tblGrid>
      <w:tr w:rsidR="00763113" w:rsidTr="00865C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763113" w:rsidRPr="00763113" w:rsidRDefault="00763113" w:rsidP="00865C37">
            <w:pPr>
              <w:pStyle w:val="StyleParagraphe"/>
              <w:rPr>
                <w:rFonts w:cstheme="majorHAnsi"/>
              </w:rPr>
            </w:pPr>
            <w:r w:rsidRPr="00763113">
              <w:rPr>
                <w:rFonts w:cstheme="majorHAnsi"/>
              </w:rPr>
              <w:t>Cas d’utilisation</w:t>
            </w:r>
          </w:p>
        </w:tc>
        <w:tc>
          <w:tcPr>
            <w:tcW w:w="4615" w:type="dxa"/>
          </w:tcPr>
          <w:p w:rsidR="00763113" w:rsidRPr="00763113" w:rsidRDefault="00763113" w:rsidP="00865C37">
            <w:pPr>
              <w:pStyle w:val="StyleParagraphe"/>
              <w:cnfStyle w:val="100000000000" w:firstRow="1" w:lastRow="0" w:firstColumn="0" w:lastColumn="0" w:oddVBand="0" w:evenVBand="0" w:oddHBand="0" w:evenHBand="0" w:firstRowFirstColumn="0" w:firstRowLastColumn="0" w:lastRowFirstColumn="0" w:lastRowLastColumn="0"/>
              <w:rPr>
                <w:rFonts w:cstheme="majorHAnsi"/>
              </w:rPr>
            </w:pPr>
            <w:r w:rsidRPr="00763113">
              <w:rPr>
                <w:rFonts w:cstheme="majorHAnsi"/>
              </w:rPr>
              <w:t>En tant qu’utilisateur de l’application, je veux recevoir des e-mails en cas de retard de livraison de tâche.</w:t>
            </w:r>
          </w:p>
        </w:tc>
      </w:tr>
      <w:tr w:rsidR="00763113" w:rsidRPr="00F42543" w:rsidTr="00865C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763113" w:rsidRPr="00F42543" w:rsidRDefault="00763113" w:rsidP="00865C37">
            <w:pPr>
              <w:pStyle w:val="StyleParagraphe"/>
            </w:pPr>
            <w:r w:rsidRPr="00F42543">
              <w:t>Acteur</w:t>
            </w:r>
          </w:p>
        </w:tc>
        <w:tc>
          <w:tcPr>
            <w:tcW w:w="4615" w:type="dxa"/>
          </w:tcPr>
          <w:p w:rsidR="00763113" w:rsidRPr="00F42543" w:rsidRDefault="00763113" w:rsidP="00865C37">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Utilisateur</w:t>
            </w:r>
          </w:p>
        </w:tc>
      </w:tr>
      <w:tr w:rsidR="00763113" w:rsidRPr="00F42543" w:rsidTr="00865C37">
        <w:trPr>
          <w:jc w:val="center"/>
        </w:trPr>
        <w:tc>
          <w:tcPr>
            <w:cnfStyle w:val="001000000000" w:firstRow="0" w:lastRow="0" w:firstColumn="1" w:lastColumn="0" w:oddVBand="0" w:evenVBand="0" w:oddHBand="0" w:evenHBand="0" w:firstRowFirstColumn="0" w:firstRowLastColumn="0" w:lastRowFirstColumn="0" w:lastRowLastColumn="0"/>
            <w:tcW w:w="4445" w:type="dxa"/>
          </w:tcPr>
          <w:p w:rsidR="00763113" w:rsidRPr="00F42543" w:rsidRDefault="00763113" w:rsidP="00865C37">
            <w:pPr>
              <w:pStyle w:val="StyleParagraphe"/>
            </w:pPr>
            <w:r w:rsidRPr="00F42543">
              <w:t>Pré Conditions</w:t>
            </w:r>
          </w:p>
        </w:tc>
        <w:tc>
          <w:tcPr>
            <w:tcW w:w="4615" w:type="dxa"/>
          </w:tcPr>
          <w:p w:rsidR="00763113" w:rsidRPr="00FB5F79" w:rsidRDefault="00763113"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sidRPr="00F42543">
              <w:rPr>
                <w:color w:val="000000" w:themeColor="text1"/>
              </w:rPr>
              <w:t xml:space="preserve">Utilisateur </w:t>
            </w:r>
            <w:r>
              <w:rPr>
                <w:color w:val="000000" w:themeColor="text1"/>
              </w:rPr>
              <w:t xml:space="preserve">connecté </w:t>
            </w:r>
          </w:p>
        </w:tc>
      </w:tr>
      <w:tr w:rsidR="00763113" w:rsidRPr="00F42543" w:rsidTr="00865C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763113" w:rsidRPr="00F42543" w:rsidRDefault="00763113" w:rsidP="00865C37">
            <w:pPr>
              <w:pStyle w:val="StyleParagraphe"/>
            </w:pPr>
            <w:r w:rsidRPr="00F42543">
              <w:t>Post Conditions</w:t>
            </w:r>
          </w:p>
        </w:tc>
        <w:tc>
          <w:tcPr>
            <w:tcW w:w="4615" w:type="dxa"/>
          </w:tcPr>
          <w:p w:rsidR="00763113" w:rsidRPr="00F42543" w:rsidRDefault="00763113" w:rsidP="00865C37">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Utilisateur notifié  </w:t>
            </w:r>
          </w:p>
        </w:tc>
      </w:tr>
      <w:tr w:rsidR="00763113" w:rsidRPr="00F42543" w:rsidTr="00865C37">
        <w:trPr>
          <w:jc w:val="center"/>
        </w:trPr>
        <w:tc>
          <w:tcPr>
            <w:cnfStyle w:val="001000000000" w:firstRow="0" w:lastRow="0" w:firstColumn="1" w:lastColumn="0" w:oddVBand="0" w:evenVBand="0" w:oddHBand="0" w:evenHBand="0" w:firstRowFirstColumn="0" w:firstRowLastColumn="0" w:lastRowFirstColumn="0" w:lastRowLastColumn="0"/>
            <w:tcW w:w="4445" w:type="dxa"/>
          </w:tcPr>
          <w:p w:rsidR="00763113" w:rsidRPr="00F42543" w:rsidRDefault="00763113" w:rsidP="00865C37">
            <w:pPr>
              <w:pStyle w:val="StyleParagraphe"/>
            </w:pPr>
            <w:r w:rsidRPr="00F42543">
              <w:t>Scénario nominal</w:t>
            </w:r>
          </w:p>
        </w:tc>
        <w:tc>
          <w:tcPr>
            <w:tcW w:w="4615" w:type="dxa"/>
          </w:tcPr>
          <w:p w:rsidR="00763113" w:rsidRPr="00E72947" w:rsidRDefault="00763113" w:rsidP="00E7294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L</w:t>
            </w:r>
            <w:r w:rsidR="00E72947">
              <w:rPr>
                <w:rFonts w:asciiTheme="minorHAnsi" w:eastAsiaTheme="minorEastAsia" w:hAnsiTheme="minorHAnsi" w:cstheme="minorBidi"/>
                <w:color w:val="000000" w:themeColor="text1"/>
              </w:rPr>
              <w:t xml:space="preserve">e système envoie un e-mail automatique au chef d’équipe et à l’employé que sa tâche est en retard de livraison. </w:t>
            </w:r>
          </w:p>
          <w:p w:rsidR="00763113" w:rsidRPr="00A30DBE" w:rsidRDefault="00763113" w:rsidP="00865C37">
            <w:pPr>
              <w:pStyle w:val="StyleParagraphe"/>
              <w:ind w:left="36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p>
        </w:tc>
      </w:tr>
      <w:tr w:rsidR="00763113" w:rsidRPr="00F42543" w:rsidTr="00865C37">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tcPr>
          <w:p w:rsidR="00763113" w:rsidRDefault="00763113" w:rsidP="00865C37">
            <w:pPr>
              <w:pStyle w:val="StyleParagraphe"/>
            </w:pPr>
            <w:r w:rsidRPr="00F42543">
              <w:t xml:space="preserve">Scénario d’exception </w:t>
            </w:r>
          </w:p>
          <w:p w:rsidR="00763113" w:rsidRPr="00F42543" w:rsidRDefault="00763113" w:rsidP="00865C37">
            <w:pPr>
              <w:pStyle w:val="StyleParagraphe"/>
            </w:pPr>
          </w:p>
        </w:tc>
        <w:tc>
          <w:tcPr>
            <w:tcW w:w="4615" w:type="dxa"/>
          </w:tcPr>
          <w:p w:rsidR="00763113" w:rsidRPr="00367D67" w:rsidRDefault="00763113" w:rsidP="00865C37">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L’adresse e-mail du récepteur est non valide </w:t>
            </w:r>
          </w:p>
          <w:p w:rsidR="00763113" w:rsidRPr="00F42543" w:rsidRDefault="00763113" w:rsidP="00865C37">
            <w:pPr>
              <w:pStyle w:val="StyleParagraphe"/>
              <w:ind w:left="720"/>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763113" w:rsidRDefault="00763113" w:rsidP="00FB5F79">
      <w:pPr>
        <w:pStyle w:val="StyleParagraphe"/>
        <w:rPr>
          <w:rFonts w:ascii="Consolas" w:hAnsi="Consolas" w:cs="Consolas"/>
          <w:color w:val="000000"/>
          <w:sz w:val="20"/>
          <w:szCs w:val="20"/>
        </w:rPr>
      </w:pPr>
    </w:p>
    <w:p w:rsidR="00FB5F79" w:rsidRPr="00E72947" w:rsidRDefault="00E72947" w:rsidP="00E72947">
      <w:pPr>
        <w:pStyle w:val="StyleParagraphe"/>
      </w:pPr>
      <w:r w:rsidRPr="00E72947">
        <w:t>c)  En tant qu’utilisateur de l’application je veux envoyer des messages privés en temps réel à un autre utilisateur de l’application.</w:t>
      </w:r>
    </w:p>
    <w:tbl>
      <w:tblPr>
        <w:tblStyle w:val="PlainTable1"/>
        <w:tblW w:w="0" w:type="auto"/>
        <w:jc w:val="center"/>
        <w:tblLook w:val="04A0" w:firstRow="1" w:lastRow="0" w:firstColumn="1" w:lastColumn="0" w:noHBand="0" w:noVBand="1"/>
      </w:tblPr>
      <w:tblGrid>
        <w:gridCol w:w="4445"/>
        <w:gridCol w:w="4615"/>
      </w:tblGrid>
      <w:tr w:rsidR="00E72947" w:rsidTr="00865C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E72947" w:rsidRPr="00763113" w:rsidRDefault="00E72947" w:rsidP="00865C37">
            <w:pPr>
              <w:pStyle w:val="StyleParagraphe"/>
              <w:rPr>
                <w:rFonts w:cstheme="majorHAnsi"/>
              </w:rPr>
            </w:pPr>
            <w:r w:rsidRPr="00763113">
              <w:rPr>
                <w:rFonts w:cstheme="majorHAnsi"/>
              </w:rPr>
              <w:t>Cas d’utilisation</w:t>
            </w:r>
          </w:p>
        </w:tc>
        <w:tc>
          <w:tcPr>
            <w:tcW w:w="4615" w:type="dxa"/>
          </w:tcPr>
          <w:p w:rsidR="00E72947" w:rsidRPr="00763113" w:rsidRDefault="00E72947" w:rsidP="00865C37">
            <w:pPr>
              <w:pStyle w:val="StyleParagraphe"/>
              <w:cnfStyle w:val="100000000000" w:firstRow="1" w:lastRow="0" w:firstColumn="0" w:lastColumn="0" w:oddVBand="0" w:evenVBand="0" w:oddHBand="0" w:evenHBand="0" w:firstRowFirstColumn="0" w:firstRowLastColumn="0" w:lastRowFirstColumn="0" w:lastRowLastColumn="0"/>
              <w:rPr>
                <w:rFonts w:cstheme="majorHAnsi"/>
              </w:rPr>
            </w:pPr>
            <w:r w:rsidRPr="00E72947">
              <w:t>En tant qu’utilisateur de l’application je veux envoyer des messages privés en temps réel à un autre utilisateur de l’application</w:t>
            </w:r>
            <w:r w:rsidRPr="00763113">
              <w:rPr>
                <w:rFonts w:cstheme="majorHAnsi"/>
              </w:rPr>
              <w:t>.</w:t>
            </w:r>
          </w:p>
        </w:tc>
      </w:tr>
      <w:tr w:rsidR="00E72947" w:rsidRPr="00F42543" w:rsidTr="00865C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E72947" w:rsidRPr="00F42543" w:rsidRDefault="00E72947" w:rsidP="00865C37">
            <w:pPr>
              <w:pStyle w:val="StyleParagraphe"/>
            </w:pPr>
            <w:r w:rsidRPr="00F42543">
              <w:t>Acteur</w:t>
            </w:r>
          </w:p>
        </w:tc>
        <w:tc>
          <w:tcPr>
            <w:tcW w:w="4615" w:type="dxa"/>
          </w:tcPr>
          <w:p w:rsidR="00E72947" w:rsidRPr="00F42543" w:rsidRDefault="00E72947" w:rsidP="00865C37">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Utilisateur</w:t>
            </w:r>
          </w:p>
        </w:tc>
      </w:tr>
      <w:tr w:rsidR="00E72947" w:rsidRPr="00F42543" w:rsidTr="00865C37">
        <w:trPr>
          <w:jc w:val="center"/>
        </w:trPr>
        <w:tc>
          <w:tcPr>
            <w:cnfStyle w:val="001000000000" w:firstRow="0" w:lastRow="0" w:firstColumn="1" w:lastColumn="0" w:oddVBand="0" w:evenVBand="0" w:oddHBand="0" w:evenHBand="0" w:firstRowFirstColumn="0" w:firstRowLastColumn="0" w:lastRowFirstColumn="0" w:lastRowLastColumn="0"/>
            <w:tcW w:w="4445" w:type="dxa"/>
          </w:tcPr>
          <w:p w:rsidR="00E72947" w:rsidRPr="00F42543" w:rsidRDefault="00E72947" w:rsidP="00865C37">
            <w:pPr>
              <w:pStyle w:val="StyleParagraphe"/>
            </w:pPr>
            <w:r w:rsidRPr="00F42543">
              <w:t>Pré Conditions</w:t>
            </w:r>
          </w:p>
        </w:tc>
        <w:tc>
          <w:tcPr>
            <w:tcW w:w="4615" w:type="dxa"/>
          </w:tcPr>
          <w:p w:rsidR="00E72947" w:rsidRPr="00FB5F79" w:rsidRDefault="00E72947"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rPr>
            </w:pPr>
            <w:r w:rsidRPr="00F42543">
              <w:rPr>
                <w:color w:val="000000" w:themeColor="text1"/>
              </w:rPr>
              <w:t xml:space="preserve">Utilisateur </w:t>
            </w:r>
            <w:r>
              <w:rPr>
                <w:color w:val="000000" w:themeColor="text1"/>
              </w:rPr>
              <w:t xml:space="preserve">connecté </w:t>
            </w:r>
          </w:p>
        </w:tc>
      </w:tr>
      <w:tr w:rsidR="00E72947" w:rsidRPr="00F42543" w:rsidTr="00865C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45" w:type="dxa"/>
          </w:tcPr>
          <w:p w:rsidR="00E72947" w:rsidRPr="00F42543" w:rsidRDefault="00E72947" w:rsidP="00865C37">
            <w:pPr>
              <w:pStyle w:val="StyleParagraphe"/>
            </w:pPr>
            <w:r w:rsidRPr="00F42543">
              <w:lastRenderedPageBreak/>
              <w:t>Post Conditions</w:t>
            </w:r>
          </w:p>
        </w:tc>
        <w:tc>
          <w:tcPr>
            <w:tcW w:w="4615" w:type="dxa"/>
          </w:tcPr>
          <w:p w:rsidR="00E72947" w:rsidRPr="00F42543" w:rsidRDefault="00E72947" w:rsidP="00E72947">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Utilisateur reçoit un message  </w:t>
            </w:r>
          </w:p>
        </w:tc>
      </w:tr>
      <w:tr w:rsidR="00E72947" w:rsidRPr="00F42543" w:rsidTr="00865C37">
        <w:trPr>
          <w:jc w:val="center"/>
        </w:trPr>
        <w:tc>
          <w:tcPr>
            <w:cnfStyle w:val="001000000000" w:firstRow="0" w:lastRow="0" w:firstColumn="1" w:lastColumn="0" w:oddVBand="0" w:evenVBand="0" w:oddHBand="0" w:evenHBand="0" w:firstRowFirstColumn="0" w:firstRowLastColumn="0" w:lastRowFirstColumn="0" w:lastRowLastColumn="0"/>
            <w:tcW w:w="4445" w:type="dxa"/>
          </w:tcPr>
          <w:p w:rsidR="00E72947" w:rsidRPr="00F42543" w:rsidRDefault="00E72947" w:rsidP="00865C37">
            <w:pPr>
              <w:pStyle w:val="StyleParagraphe"/>
            </w:pPr>
            <w:r w:rsidRPr="00F42543">
              <w:t>Scénario nominal</w:t>
            </w:r>
          </w:p>
        </w:tc>
        <w:tc>
          <w:tcPr>
            <w:tcW w:w="4615" w:type="dxa"/>
          </w:tcPr>
          <w:p w:rsidR="00E72947" w:rsidRDefault="00E72947"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L’utilisateur accède à l’espace Messagerie</w:t>
            </w:r>
          </w:p>
          <w:p w:rsidR="00E72947" w:rsidRDefault="00E72947"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L’utilisateur sélectionne le bouton envoyer message    </w:t>
            </w:r>
          </w:p>
          <w:p w:rsidR="00E72947" w:rsidRDefault="00E72947"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L’utilisateur écrit le message dans la fenêtre messagerie.</w:t>
            </w:r>
          </w:p>
          <w:p w:rsidR="00E72947" w:rsidRPr="00E72947" w:rsidRDefault="00E72947" w:rsidP="00865C37">
            <w:pPr>
              <w:pStyle w:val="StyleParagraphe"/>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L’utilisateur clique sur le bouton envoyer message.</w:t>
            </w:r>
          </w:p>
          <w:p w:rsidR="00E72947" w:rsidRPr="00A30DBE" w:rsidRDefault="00E72947" w:rsidP="00865C37">
            <w:pPr>
              <w:pStyle w:val="StyleParagraphe"/>
              <w:ind w:left="36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rPr>
            </w:pPr>
          </w:p>
        </w:tc>
      </w:tr>
      <w:tr w:rsidR="00E72947" w:rsidRPr="00F42543" w:rsidTr="00865C37">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tcPr>
          <w:p w:rsidR="00E72947" w:rsidRDefault="00E72947" w:rsidP="00865C37">
            <w:pPr>
              <w:pStyle w:val="StyleParagraphe"/>
            </w:pPr>
            <w:r w:rsidRPr="00F42543">
              <w:t xml:space="preserve">Scénario d’exception </w:t>
            </w:r>
          </w:p>
          <w:p w:rsidR="00E72947" w:rsidRPr="00F42543" w:rsidRDefault="00E72947" w:rsidP="00865C37">
            <w:pPr>
              <w:pStyle w:val="StyleParagraphe"/>
            </w:pPr>
          </w:p>
        </w:tc>
        <w:tc>
          <w:tcPr>
            <w:tcW w:w="4615" w:type="dxa"/>
          </w:tcPr>
          <w:p w:rsidR="00E72947" w:rsidRPr="00367D67" w:rsidRDefault="00E72947" w:rsidP="00865C37">
            <w:pPr>
              <w:pStyle w:val="StyleParagraphe"/>
              <w:numPr>
                <w:ilvl w:val="0"/>
                <w:numId w:val="9"/>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L’adresse e-mail du récepteur est non valide </w:t>
            </w:r>
          </w:p>
          <w:p w:rsidR="00E72947" w:rsidRPr="00F42543" w:rsidRDefault="00E72947" w:rsidP="00865C37">
            <w:pPr>
              <w:pStyle w:val="StyleParagraphe"/>
              <w:ind w:left="720"/>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A30DBE" w:rsidRDefault="00A30DBE" w:rsidP="00A30DBE">
      <w:pPr>
        <w:pStyle w:val="StyleParagraphe"/>
        <w:ind w:left="720"/>
      </w:pPr>
    </w:p>
    <w:p w:rsidR="00E72947" w:rsidRDefault="00E72947" w:rsidP="00A30DBE">
      <w:pPr>
        <w:pStyle w:val="StyleParagraphe"/>
        <w:ind w:left="720"/>
      </w:pPr>
    </w:p>
    <w:p w:rsidR="00E72947" w:rsidRDefault="00E72947" w:rsidP="00A30DBE">
      <w:pPr>
        <w:pStyle w:val="StyleParagraphe"/>
        <w:ind w:left="720"/>
      </w:pPr>
    </w:p>
    <w:p w:rsidR="00E72947" w:rsidRDefault="00E72947" w:rsidP="00A30DBE">
      <w:pPr>
        <w:pStyle w:val="StyleParagraphe"/>
        <w:ind w:left="720"/>
      </w:pPr>
    </w:p>
    <w:p w:rsidR="00E72947" w:rsidRDefault="00E72947" w:rsidP="00A30DBE">
      <w:pPr>
        <w:pStyle w:val="StyleParagraphe"/>
        <w:ind w:left="720"/>
      </w:pPr>
    </w:p>
    <w:p w:rsidR="00E72947" w:rsidRDefault="00E72947" w:rsidP="00A30DBE">
      <w:pPr>
        <w:pStyle w:val="StyleParagraphe"/>
        <w:ind w:left="720"/>
      </w:pPr>
    </w:p>
    <w:p w:rsidR="00E72947" w:rsidRDefault="00E72947" w:rsidP="00A30DBE">
      <w:pPr>
        <w:pStyle w:val="StyleParagraphe"/>
        <w:ind w:left="720"/>
      </w:pPr>
    </w:p>
    <w:p w:rsidR="00E72947" w:rsidRDefault="00E72947" w:rsidP="00A30DBE">
      <w:pPr>
        <w:pStyle w:val="StyleParagraphe"/>
        <w:ind w:left="720"/>
      </w:pPr>
    </w:p>
    <w:p w:rsidR="00E72947" w:rsidRDefault="00E72947" w:rsidP="00A30DBE">
      <w:pPr>
        <w:pStyle w:val="StyleParagraphe"/>
        <w:ind w:left="720"/>
      </w:pPr>
    </w:p>
    <w:p w:rsidR="00E72947" w:rsidRDefault="00E72947" w:rsidP="00A30DBE">
      <w:pPr>
        <w:pStyle w:val="StyleParagraphe"/>
        <w:ind w:left="720"/>
      </w:pPr>
    </w:p>
    <w:p w:rsidR="00E72947" w:rsidRDefault="00E72947" w:rsidP="00A30DBE">
      <w:pPr>
        <w:pStyle w:val="StyleParagraphe"/>
        <w:ind w:left="720"/>
      </w:pPr>
    </w:p>
    <w:p w:rsidR="00E72947" w:rsidRDefault="00E72947" w:rsidP="00A30DBE">
      <w:pPr>
        <w:pStyle w:val="StyleParagraphe"/>
        <w:ind w:left="720"/>
      </w:pPr>
    </w:p>
    <w:p w:rsidR="00E72947" w:rsidRDefault="00E72947" w:rsidP="00A30DBE">
      <w:pPr>
        <w:pStyle w:val="StyleParagraphe"/>
        <w:ind w:left="720"/>
      </w:pPr>
    </w:p>
    <w:p w:rsidR="00E72947" w:rsidRPr="00A30DBE" w:rsidRDefault="00E72947" w:rsidP="00A30DBE">
      <w:pPr>
        <w:pStyle w:val="StyleParagraphe"/>
        <w:ind w:left="720"/>
      </w:pPr>
    </w:p>
    <w:p w:rsidR="00426E57" w:rsidRPr="00426E57" w:rsidRDefault="00510B45" w:rsidP="00E72947">
      <w:pPr>
        <w:pStyle w:val="StyleParagraphe"/>
      </w:pPr>
      <w:r w:rsidRPr="00426E57">
        <w:t xml:space="preserve">Charte graphique </w:t>
      </w:r>
    </w:p>
    <w:tbl>
      <w:tblPr>
        <w:tblStyle w:val="TableGrid"/>
        <w:tblW w:w="9776" w:type="dxa"/>
        <w:tblLook w:val="04A0" w:firstRow="1" w:lastRow="0" w:firstColumn="1" w:lastColumn="0" w:noHBand="0" w:noVBand="1"/>
      </w:tblPr>
      <w:tblGrid>
        <w:gridCol w:w="9776"/>
      </w:tblGrid>
      <w:tr w:rsidR="00510B45" w:rsidTr="00622A77">
        <w:tc>
          <w:tcPr>
            <w:tcW w:w="9776" w:type="dxa"/>
            <w:shd w:val="clear" w:color="auto" w:fill="FF9933"/>
          </w:tcPr>
          <w:p w:rsidR="00510B45" w:rsidRDefault="00510B45" w:rsidP="00510B45">
            <w:pPr>
              <w:tabs>
                <w:tab w:val="left" w:pos="6690"/>
              </w:tabs>
              <w:rPr>
                <w:rFonts w:ascii="Calibri" w:eastAsia="Calibri" w:hAnsi="Calibri" w:cs="Calibri"/>
                <w:b/>
                <w:color w:val="08674D" w:themeColor="accent4" w:themeShade="80"/>
                <w:sz w:val="48"/>
              </w:rPr>
            </w:pPr>
            <w:r>
              <w:rPr>
                <w:rFonts w:ascii="Calibri" w:eastAsia="Calibri" w:hAnsi="Calibri" w:cs="Calibri"/>
                <w:b/>
                <w:color w:val="08674D" w:themeColor="accent4" w:themeShade="80"/>
                <w:sz w:val="48"/>
              </w:rPr>
              <w:tab/>
            </w:r>
          </w:p>
        </w:tc>
      </w:tr>
    </w:tbl>
    <w:p w:rsidR="00510B45" w:rsidRDefault="00E72947" w:rsidP="00510B45">
      <w:pPr>
        <w:rPr>
          <w:rFonts w:ascii="Calibri" w:eastAsia="Calibri" w:hAnsi="Calibri" w:cs="Calibri"/>
          <w:b/>
          <w:color w:val="08674D" w:themeColor="accent4" w:themeShade="80"/>
          <w:sz w:val="48"/>
        </w:rPr>
      </w:pPr>
      <w:r w:rsidRPr="00C873D5">
        <w:rPr>
          <w:noProof/>
        </w:rPr>
        <w:drawing>
          <wp:anchor distT="0" distB="0" distL="114300" distR="114300" simplePos="0" relativeHeight="251667456" behindDoc="0" locked="0" layoutInCell="1" allowOverlap="1" wp14:anchorId="1CDEB677" wp14:editId="270ABD43">
            <wp:simplePos x="0" y="0"/>
            <wp:positionH relativeFrom="margin">
              <wp:posOffset>3108325</wp:posOffset>
            </wp:positionH>
            <wp:positionV relativeFrom="paragraph">
              <wp:posOffset>194945</wp:posOffset>
            </wp:positionV>
            <wp:extent cx="1085215" cy="685800"/>
            <wp:effectExtent l="0" t="0" r="0" b="0"/>
            <wp:wrapSquare wrapText="bothSides"/>
            <wp:docPr id="15" name="Picture 15" descr="C:\Users\pc\Desktop\Info\PF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Info\PFE\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521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0B45" w:rsidRDefault="00E72947" w:rsidP="00E72947">
      <w:pPr>
        <w:pStyle w:val="StyleParagraphe"/>
        <w:rPr>
          <w:rFonts w:ascii="Calibri" w:eastAsia="Calibri" w:hAnsi="Calibri" w:cs="Calibri"/>
          <w:b/>
          <w:color w:val="08674D" w:themeColor="accent4" w:themeShade="80"/>
          <w:sz w:val="48"/>
        </w:rPr>
      </w:pPr>
      <w:r w:rsidRPr="00426E57">
        <w:t>Logo de Billcom Consulting :</w:t>
      </w:r>
    </w:p>
    <w:bookmarkEnd w:id="0"/>
    <w:p w:rsidR="00510B45" w:rsidRDefault="00510B45" w:rsidP="00510B45">
      <w:pPr>
        <w:spacing w:before="60"/>
        <w:ind w:left="142"/>
        <w:rPr>
          <w:rFonts w:eastAsia="Calibri"/>
          <w:color w:val="000000"/>
        </w:rPr>
      </w:pPr>
    </w:p>
    <w:p w:rsidR="00510B45" w:rsidRDefault="00510B45" w:rsidP="00510B45">
      <w:pPr>
        <w:spacing w:before="60"/>
        <w:ind w:left="142"/>
        <w:rPr>
          <w:rFonts w:eastAsia="Calibri"/>
          <w:color w:val="000000"/>
        </w:rPr>
      </w:pPr>
    </w:p>
    <w:p w:rsidR="00510B45" w:rsidRDefault="00510B45" w:rsidP="00510B45">
      <w:pPr>
        <w:spacing w:before="60"/>
        <w:ind w:left="142"/>
        <w:rPr>
          <w:rFonts w:eastAsia="Calibri"/>
          <w:color w:val="000000"/>
        </w:rPr>
      </w:pPr>
    </w:p>
    <w:p w:rsidR="00510B45" w:rsidRDefault="00510B45" w:rsidP="00510B45">
      <w:pPr>
        <w:spacing w:before="60"/>
        <w:ind w:left="142"/>
        <w:rPr>
          <w:rFonts w:eastAsia="Calibri"/>
          <w:color w:val="000000"/>
        </w:rPr>
      </w:pPr>
    </w:p>
    <w:p w:rsidR="00510B45" w:rsidRDefault="00510B45" w:rsidP="00510B45">
      <w:pPr>
        <w:spacing w:before="60"/>
        <w:ind w:left="142"/>
        <w:rPr>
          <w:rFonts w:eastAsia="Calibri"/>
          <w:color w:val="000000"/>
        </w:rPr>
      </w:pPr>
    </w:p>
    <w:p w:rsidR="00510B45" w:rsidRDefault="00510B45" w:rsidP="00510B45">
      <w:pPr>
        <w:spacing w:before="60"/>
        <w:ind w:left="142"/>
        <w:rPr>
          <w:rFonts w:eastAsia="Calibri"/>
          <w:color w:val="000000"/>
        </w:rPr>
      </w:pPr>
    </w:p>
    <w:p w:rsidR="00510B45" w:rsidRDefault="00510B45" w:rsidP="00510B45">
      <w:pPr>
        <w:spacing w:before="60"/>
        <w:ind w:left="142"/>
        <w:rPr>
          <w:rFonts w:eastAsia="Calibri"/>
          <w:color w:val="000000"/>
        </w:rPr>
      </w:pPr>
    </w:p>
    <w:p w:rsidR="00AA6DD7" w:rsidRPr="00AA6DD7" w:rsidRDefault="00AA6DD7" w:rsidP="00AA6DD7">
      <w:pPr>
        <w:jc w:val="center"/>
        <w:rPr>
          <w:lang w:bidi="ar-TN"/>
        </w:rPr>
      </w:pPr>
    </w:p>
    <w:sectPr w:rsidR="00AA6DD7" w:rsidRPr="00AA6DD7" w:rsidSect="00AA6DD7">
      <w:headerReference w:type="first" r:id="rId11"/>
      <w:footerReference w:type="first" r:id="rId12"/>
      <w:pgSz w:w="11906" w:h="16838" w:code="9"/>
      <w:pgMar w:top="1418" w:right="1418" w:bottom="1418"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62C" w:rsidRDefault="00B0362C">
      <w:r>
        <w:separator/>
      </w:r>
    </w:p>
  </w:endnote>
  <w:endnote w:type="continuationSeparator" w:id="0">
    <w:p w:rsidR="00B0362C" w:rsidRDefault="00B03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Micro Hei">
    <w:charset w:val="00"/>
    <w:family w:val="auto"/>
    <w:pitch w:val="variable"/>
  </w:font>
  <w:font w:name="Trebuchet MS">
    <w:panose1 w:val="020B0603020202020204"/>
    <w:charset w:val="00"/>
    <w:family w:val="swiss"/>
    <w:pitch w:val="variable"/>
    <w:sig w:usb0="00000687" w:usb1="00000000" w:usb2="00000000" w:usb3="00000000" w:csb0="0000009F" w:csb1="00000000"/>
  </w:font>
  <w:font w:name="DejaVu Sans">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Arabic Transparent">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lato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814" w:rsidRDefault="0009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62C" w:rsidRDefault="00B0362C">
      <w:r>
        <w:separator/>
      </w:r>
    </w:p>
  </w:footnote>
  <w:footnote w:type="continuationSeparator" w:id="0">
    <w:p w:rsidR="00B0362C" w:rsidRDefault="00B03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814" w:rsidRDefault="00093814">
    <w:pPr>
      <w:pStyle w:val="Header"/>
    </w:pPr>
    <w:r w:rsidRPr="00C873D5">
      <w:rPr>
        <w:noProof/>
      </w:rPr>
      <w:drawing>
        <wp:anchor distT="0" distB="0" distL="114300" distR="114300" simplePos="0" relativeHeight="251658240" behindDoc="0" locked="0" layoutInCell="1" allowOverlap="1">
          <wp:simplePos x="0" y="0"/>
          <wp:positionH relativeFrom="margin">
            <wp:posOffset>5319395</wp:posOffset>
          </wp:positionH>
          <wp:positionV relativeFrom="paragraph">
            <wp:posOffset>-236220</wp:posOffset>
          </wp:positionV>
          <wp:extent cx="1085215" cy="685800"/>
          <wp:effectExtent l="0" t="0" r="0" b="0"/>
          <wp:wrapSquare wrapText="bothSides"/>
          <wp:docPr id="6" name="Picture 6" descr="C:\Users\pc\Desktop\Info\PF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Info\PFE\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8521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814" w:rsidRDefault="00093814">
    <w:pPr>
      <w:pStyle w:val="Header"/>
    </w:pPr>
    <w:r w:rsidRPr="00C873D5">
      <w:rPr>
        <w:noProof/>
      </w:rPr>
      <w:drawing>
        <wp:anchor distT="0" distB="0" distL="114300" distR="114300" simplePos="0" relativeHeight="251662336" behindDoc="0" locked="0" layoutInCell="1" allowOverlap="1" wp14:anchorId="4A2127BD" wp14:editId="74FE5EEA">
          <wp:simplePos x="0" y="0"/>
          <wp:positionH relativeFrom="margin">
            <wp:posOffset>5198110</wp:posOffset>
          </wp:positionH>
          <wp:positionV relativeFrom="paragraph">
            <wp:posOffset>-152400</wp:posOffset>
          </wp:positionV>
          <wp:extent cx="1085215" cy="685800"/>
          <wp:effectExtent l="0" t="0" r="0" b="0"/>
          <wp:wrapSquare wrapText="bothSides"/>
          <wp:docPr id="14" name="Picture 14" descr="C:\Users\pc\Desktop\Info\PF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Info\PFE\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8521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37D88"/>
    <w:multiLevelType w:val="multilevel"/>
    <w:tmpl w:val="F0BABE44"/>
    <w:lvl w:ilvl="0">
      <w:start w:val="1"/>
      <w:numFmt w:val="decimal"/>
      <w:lvlText w:val="%1."/>
      <w:lvlJc w:val="left"/>
      <w:pPr>
        <w:ind w:left="1068" w:hanging="360"/>
      </w:pPr>
    </w:lvl>
    <w:lvl w:ilvl="1">
      <w:start w:val="1"/>
      <w:numFmt w:val="decimal"/>
      <w:pStyle w:val="StyleNiveau2"/>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17C63D47"/>
    <w:multiLevelType w:val="hybridMultilevel"/>
    <w:tmpl w:val="E5685CBE"/>
    <w:lvl w:ilvl="0" w:tplc="A180281A">
      <w:start w:val="1"/>
      <w:numFmt w:val="lowerLetter"/>
      <w:lvlText w:val="%1)"/>
      <w:lvlJc w:val="left"/>
      <w:pPr>
        <w:ind w:left="720" w:hanging="360"/>
      </w:pPr>
      <w:rPr>
        <w:rFonts w:eastAsia="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205BA8"/>
    <w:multiLevelType w:val="hybridMultilevel"/>
    <w:tmpl w:val="FFFFFFFF"/>
    <w:lvl w:ilvl="0" w:tplc="33C20664">
      <w:start w:val="1"/>
      <w:numFmt w:val="bullet"/>
      <w:lvlText w:val=""/>
      <w:lvlJc w:val="left"/>
      <w:pPr>
        <w:ind w:left="360" w:hanging="360"/>
      </w:pPr>
      <w:rPr>
        <w:rFonts w:ascii="Symbol" w:hAnsi="Symbol" w:hint="default"/>
      </w:rPr>
    </w:lvl>
    <w:lvl w:ilvl="1" w:tplc="8430A65A">
      <w:start w:val="1"/>
      <w:numFmt w:val="bullet"/>
      <w:lvlText w:val="o"/>
      <w:lvlJc w:val="left"/>
      <w:pPr>
        <w:ind w:left="1080" w:hanging="360"/>
      </w:pPr>
      <w:rPr>
        <w:rFonts w:ascii="Courier New" w:hAnsi="Courier New" w:hint="default"/>
      </w:rPr>
    </w:lvl>
    <w:lvl w:ilvl="2" w:tplc="6E10C0FA">
      <w:start w:val="1"/>
      <w:numFmt w:val="bullet"/>
      <w:lvlText w:val=""/>
      <w:lvlJc w:val="left"/>
      <w:pPr>
        <w:ind w:left="1800" w:hanging="360"/>
      </w:pPr>
      <w:rPr>
        <w:rFonts w:ascii="Wingdings" w:hAnsi="Wingdings" w:hint="default"/>
      </w:rPr>
    </w:lvl>
    <w:lvl w:ilvl="3" w:tplc="E29279AC">
      <w:start w:val="1"/>
      <w:numFmt w:val="bullet"/>
      <w:lvlText w:val=""/>
      <w:lvlJc w:val="left"/>
      <w:pPr>
        <w:ind w:left="2520" w:hanging="360"/>
      </w:pPr>
      <w:rPr>
        <w:rFonts w:ascii="Symbol" w:hAnsi="Symbol" w:hint="default"/>
      </w:rPr>
    </w:lvl>
    <w:lvl w:ilvl="4" w:tplc="28A6B9F6">
      <w:start w:val="1"/>
      <w:numFmt w:val="bullet"/>
      <w:lvlText w:val="o"/>
      <w:lvlJc w:val="left"/>
      <w:pPr>
        <w:ind w:left="3240" w:hanging="360"/>
      </w:pPr>
      <w:rPr>
        <w:rFonts w:ascii="Courier New" w:hAnsi="Courier New" w:hint="default"/>
      </w:rPr>
    </w:lvl>
    <w:lvl w:ilvl="5" w:tplc="A2D4515E">
      <w:start w:val="1"/>
      <w:numFmt w:val="bullet"/>
      <w:lvlText w:val=""/>
      <w:lvlJc w:val="left"/>
      <w:pPr>
        <w:ind w:left="3960" w:hanging="360"/>
      </w:pPr>
      <w:rPr>
        <w:rFonts w:ascii="Wingdings" w:hAnsi="Wingdings" w:hint="default"/>
      </w:rPr>
    </w:lvl>
    <w:lvl w:ilvl="6" w:tplc="EF66C84E">
      <w:start w:val="1"/>
      <w:numFmt w:val="bullet"/>
      <w:lvlText w:val=""/>
      <w:lvlJc w:val="left"/>
      <w:pPr>
        <w:ind w:left="4680" w:hanging="360"/>
      </w:pPr>
      <w:rPr>
        <w:rFonts w:ascii="Symbol" w:hAnsi="Symbol" w:hint="default"/>
      </w:rPr>
    </w:lvl>
    <w:lvl w:ilvl="7" w:tplc="07C20F94">
      <w:start w:val="1"/>
      <w:numFmt w:val="bullet"/>
      <w:lvlText w:val="o"/>
      <w:lvlJc w:val="left"/>
      <w:pPr>
        <w:ind w:left="5400" w:hanging="360"/>
      </w:pPr>
      <w:rPr>
        <w:rFonts w:ascii="Courier New" w:hAnsi="Courier New" w:hint="default"/>
      </w:rPr>
    </w:lvl>
    <w:lvl w:ilvl="8" w:tplc="EC7CDC1A">
      <w:start w:val="1"/>
      <w:numFmt w:val="bullet"/>
      <w:lvlText w:val=""/>
      <w:lvlJc w:val="left"/>
      <w:pPr>
        <w:ind w:left="6120" w:hanging="360"/>
      </w:pPr>
      <w:rPr>
        <w:rFonts w:ascii="Wingdings" w:hAnsi="Wingdings" w:hint="default"/>
      </w:rPr>
    </w:lvl>
  </w:abstractNum>
  <w:abstractNum w:abstractNumId="3" w15:restartNumberingAfterBreak="0">
    <w:nsid w:val="20631BF7"/>
    <w:multiLevelType w:val="hybridMultilevel"/>
    <w:tmpl w:val="E5685CBE"/>
    <w:lvl w:ilvl="0" w:tplc="A180281A">
      <w:start w:val="1"/>
      <w:numFmt w:val="lowerLetter"/>
      <w:lvlText w:val="%1)"/>
      <w:lvlJc w:val="left"/>
      <w:pPr>
        <w:ind w:left="720" w:hanging="360"/>
      </w:pPr>
      <w:rPr>
        <w:rFonts w:eastAsia="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C9052B"/>
    <w:multiLevelType w:val="hybridMultilevel"/>
    <w:tmpl w:val="E5685CBE"/>
    <w:lvl w:ilvl="0" w:tplc="A180281A">
      <w:start w:val="1"/>
      <w:numFmt w:val="lowerLetter"/>
      <w:lvlText w:val="%1)"/>
      <w:lvlJc w:val="left"/>
      <w:pPr>
        <w:ind w:left="720" w:hanging="360"/>
      </w:pPr>
      <w:rPr>
        <w:rFonts w:eastAsia="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BA1B6B"/>
    <w:multiLevelType w:val="multilevel"/>
    <w:tmpl w:val="CFA8FE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StyleNiveau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0F14B0"/>
    <w:multiLevelType w:val="hybridMultilevel"/>
    <w:tmpl w:val="6366CFB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F3967E5"/>
    <w:multiLevelType w:val="multilevel"/>
    <w:tmpl w:val="00D09578"/>
    <w:styleLink w:val="WWNum2"/>
    <w:lvl w:ilvl="0">
      <w:start w:val="1"/>
      <w:numFmt w:val="decimal"/>
      <w:lvlText w:val="%1)"/>
      <w:lvlJc w:val="left"/>
      <w:pPr>
        <w:ind w:left="432" w:hanging="432"/>
      </w:pPr>
      <w:rPr>
        <w:rFonts w:ascii="Arial" w:eastAsia="WenQuanYi Micro Hei" w:hAnsi="Arial" w:cs="Trebuchet MS"/>
        <w:b/>
        <w:bCs/>
        <w:i w:val="0"/>
        <w:iCs w:val="0"/>
        <w:color w:val="3465A4"/>
        <w:sz w:val="32"/>
        <w:szCs w:val="32"/>
        <w:lang w:val="fr-FR" w:eastAsia="zh-CN" w:bidi="hi-IN"/>
      </w:rPr>
    </w:lvl>
    <w:lvl w:ilvl="1">
      <w:start w:val="1"/>
      <w:numFmt w:val="decimal"/>
      <w:lvlText w:val="%1.%2"/>
      <w:lvlJc w:val="left"/>
      <w:pPr>
        <w:ind w:left="1002" w:hanging="576"/>
      </w:pPr>
      <w:rPr>
        <w:b/>
        <w:bCs/>
        <w:i w:val="0"/>
        <w:iCs w:val="0"/>
        <w:color w:val="3465A4"/>
        <w:sz w:val="24"/>
        <w:szCs w:val="24"/>
        <w:lang w:val="fr-FR" w:eastAsia="zh-CN" w:bidi="hi-IN"/>
      </w:rPr>
    </w:lvl>
    <w:lvl w:ilvl="2">
      <w:start w:val="1"/>
      <w:numFmt w:val="decimal"/>
      <w:lvlText w:val="%1.%2.%3"/>
      <w:lvlJc w:val="left"/>
      <w:pPr>
        <w:ind w:left="720" w:hanging="720"/>
      </w:pPr>
      <w:rPr>
        <w:b/>
        <w:bCs/>
        <w:i w:val="0"/>
        <w:iCs w:val="0"/>
        <w:color w:val="579D1C"/>
        <w:sz w:val="24"/>
        <w:szCs w:val="24"/>
        <w:lang w:val="fr-FR" w:eastAsia="zh-CN" w:bidi="hi-IN"/>
      </w:rPr>
    </w:lvl>
    <w:lvl w:ilvl="3">
      <w:start w:val="1"/>
      <w:numFmt w:val="decimal"/>
      <w:lvlText w:val="%1.%2.%3.%4"/>
      <w:lvlJc w:val="left"/>
      <w:pPr>
        <w:ind w:left="864" w:hanging="864"/>
      </w:pPr>
      <w:rPr>
        <w:b/>
        <w:bCs/>
        <w:i w:val="0"/>
        <w:iCs w:val="0"/>
        <w:color w:val="579D1C"/>
        <w:sz w:val="24"/>
        <w:szCs w:val="24"/>
        <w:lang w:val="fr-FR" w:eastAsia="zh-CN" w:bidi="hi-IN"/>
      </w:rPr>
    </w:lvl>
    <w:lvl w:ilvl="4">
      <w:start w:val="1"/>
      <w:numFmt w:val="decimal"/>
      <w:lvlText w:val="%1.%2.%3.%4.%5"/>
      <w:lvlJc w:val="left"/>
      <w:pPr>
        <w:ind w:left="1008" w:hanging="1008"/>
      </w:pPr>
      <w:rPr>
        <w:b/>
        <w:bCs/>
        <w:i w:val="0"/>
        <w:iCs w:val="0"/>
        <w:color w:val="579D1C"/>
        <w:sz w:val="24"/>
        <w:szCs w:val="24"/>
        <w:lang w:val="fr-FR" w:eastAsia="zh-CN" w:bidi="hi-IN"/>
      </w:rPr>
    </w:lvl>
    <w:lvl w:ilvl="5">
      <w:start w:val="1"/>
      <w:numFmt w:val="decimal"/>
      <w:lvlText w:val="%1.%2.%3.%4.%5.%6"/>
      <w:lvlJc w:val="left"/>
      <w:pPr>
        <w:ind w:left="1152" w:hanging="1152"/>
      </w:pPr>
      <w:rPr>
        <w:b/>
        <w:bCs/>
        <w:i w:val="0"/>
        <w:iCs w:val="0"/>
        <w:color w:val="579D1C"/>
        <w:sz w:val="24"/>
        <w:szCs w:val="24"/>
        <w:lang w:val="fr-FR" w:eastAsia="zh-CN" w:bidi="hi-IN"/>
      </w:rPr>
    </w:lvl>
    <w:lvl w:ilvl="6">
      <w:start w:val="1"/>
      <w:numFmt w:val="decimal"/>
      <w:lvlText w:val="%1.%2.%3.%4.%5.%6.%7"/>
      <w:lvlJc w:val="left"/>
      <w:pPr>
        <w:ind w:left="1296" w:hanging="1296"/>
      </w:pPr>
      <w:rPr>
        <w:b/>
        <w:bCs/>
        <w:i w:val="0"/>
        <w:iCs w:val="0"/>
        <w:color w:val="579D1C"/>
        <w:sz w:val="24"/>
        <w:szCs w:val="24"/>
        <w:lang w:val="fr-FR" w:eastAsia="zh-CN" w:bidi="hi-IN"/>
      </w:rPr>
    </w:lvl>
    <w:lvl w:ilvl="7">
      <w:start w:val="1"/>
      <w:numFmt w:val="decimal"/>
      <w:lvlText w:val="%1.%2.%3.%4.%5.%6.%7.%8"/>
      <w:lvlJc w:val="left"/>
      <w:pPr>
        <w:ind w:left="1440" w:hanging="1440"/>
      </w:pPr>
      <w:rPr>
        <w:b/>
        <w:bCs/>
        <w:i w:val="0"/>
        <w:iCs w:val="0"/>
        <w:color w:val="579D1C"/>
        <w:sz w:val="24"/>
        <w:szCs w:val="24"/>
        <w:lang w:val="fr-FR" w:eastAsia="zh-CN" w:bidi="hi-IN"/>
      </w:rPr>
    </w:lvl>
    <w:lvl w:ilvl="8">
      <w:start w:val="1"/>
      <w:numFmt w:val="decimal"/>
      <w:lvlText w:val="%1.%2.%3.%4.%5.%6.%7.%8.%9"/>
      <w:lvlJc w:val="left"/>
      <w:pPr>
        <w:ind w:left="1584" w:hanging="1584"/>
      </w:pPr>
      <w:rPr>
        <w:b/>
        <w:bCs/>
        <w:i w:val="0"/>
        <w:iCs w:val="0"/>
        <w:color w:val="579D1C"/>
        <w:sz w:val="24"/>
        <w:szCs w:val="24"/>
        <w:lang w:val="fr-FR" w:eastAsia="zh-CN" w:bidi="hi-IN"/>
      </w:rPr>
    </w:lvl>
  </w:abstractNum>
  <w:abstractNum w:abstractNumId="8" w15:restartNumberingAfterBreak="0">
    <w:nsid w:val="3F6E0EC8"/>
    <w:multiLevelType w:val="hybridMultilevel"/>
    <w:tmpl w:val="FFFFFFFF"/>
    <w:lvl w:ilvl="0" w:tplc="80443C18">
      <w:start w:val="1"/>
      <w:numFmt w:val="bullet"/>
      <w:lvlText w:val=""/>
      <w:lvlJc w:val="left"/>
      <w:pPr>
        <w:ind w:left="360" w:hanging="360"/>
      </w:pPr>
      <w:rPr>
        <w:rFonts w:ascii="Symbol" w:hAnsi="Symbol" w:hint="default"/>
      </w:rPr>
    </w:lvl>
    <w:lvl w:ilvl="1" w:tplc="C19054C4">
      <w:start w:val="1"/>
      <w:numFmt w:val="bullet"/>
      <w:lvlText w:val="o"/>
      <w:lvlJc w:val="left"/>
      <w:pPr>
        <w:ind w:left="1080" w:hanging="360"/>
      </w:pPr>
      <w:rPr>
        <w:rFonts w:ascii="Courier New" w:hAnsi="Courier New" w:hint="default"/>
      </w:rPr>
    </w:lvl>
    <w:lvl w:ilvl="2" w:tplc="3B3866EA">
      <w:start w:val="1"/>
      <w:numFmt w:val="bullet"/>
      <w:lvlText w:val=""/>
      <w:lvlJc w:val="left"/>
      <w:pPr>
        <w:ind w:left="1800" w:hanging="360"/>
      </w:pPr>
      <w:rPr>
        <w:rFonts w:ascii="Wingdings" w:hAnsi="Wingdings" w:hint="default"/>
      </w:rPr>
    </w:lvl>
    <w:lvl w:ilvl="3" w:tplc="B246D70C">
      <w:start w:val="1"/>
      <w:numFmt w:val="bullet"/>
      <w:lvlText w:val=""/>
      <w:lvlJc w:val="left"/>
      <w:pPr>
        <w:ind w:left="2520" w:hanging="360"/>
      </w:pPr>
      <w:rPr>
        <w:rFonts w:ascii="Symbol" w:hAnsi="Symbol" w:hint="default"/>
      </w:rPr>
    </w:lvl>
    <w:lvl w:ilvl="4" w:tplc="87B80AE6">
      <w:start w:val="1"/>
      <w:numFmt w:val="bullet"/>
      <w:lvlText w:val="o"/>
      <w:lvlJc w:val="left"/>
      <w:pPr>
        <w:ind w:left="3240" w:hanging="360"/>
      </w:pPr>
      <w:rPr>
        <w:rFonts w:ascii="Courier New" w:hAnsi="Courier New" w:hint="default"/>
      </w:rPr>
    </w:lvl>
    <w:lvl w:ilvl="5" w:tplc="91FCDDDA">
      <w:start w:val="1"/>
      <w:numFmt w:val="bullet"/>
      <w:lvlText w:val=""/>
      <w:lvlJc w:val="left"/>
      <w:pPr>
        <w:ind w:left="3960" w:hanging="360"/>
      </w:pPr>
      <w:rPr>
        <w:rFonts w:ascii="Wingdings" w:hAnsi="Wingdings" w:hint="default"/>
      </w:rPr>
    </w:lvl>
    <w:lvl w:ilvl="6" w:tplc="A0E038FC">
      <w:start w:val="1"/>
      <w:numFmt w:val="bullet"/>
      <w:lvlText w:val=""/>
      <w:lvlJc w:val="left"/>
      <w:pPr>
        <w:ind w:left="4680" w:hanging="360"/>
      </w:pPr>
      <w:rPr>
        <w:rFonts w:ascii="Symbol" w:hAnsi="Symbol" w:hint="default"/>
      </w:rPr>
    </w:lvl>
    <w:lvl w:ilvl="7" w:tplc="64AA6D68">
      <w:start w:val="1"/>
      <w:numFmt w:val="bullet"/>
      <w:lvlText w:val="o"/>
      <w:lvlJc w:val="left"/>
      <w:pPr>
        <w:ind w:left="5400" w:hanging="360"/>
      </w:pPr>
      <w:rPr>
        <w:rFonts w:ascii="Courier New" w:hAnsi="Courier New" w:hint="default"/>
      </w:rPr>
    </w:lvl>
    <w:lvl w:ilvl="8" w:tplc="C7E8B3BC">
      <w:start w:val="1"/>
      <w:numFmt w:val="bullet"/>
      <w:lvlText w:val=""/>
      <w:lvlJc w:val="left"/>
      <w:pPr>
        <w:ind w:left="6120" w:hanging="360"/>
      </w:pPr>
      <w:rPr>
        <w:rFonts w:ascii="Wingdings" w:hAnsi="Wingdings" w:hint="default"/>
      </w:rPr>
    </w:lvl>
  </w:abstractNum>
  <w:abstractNum w:abstractNumId="9" w15:restartNumberingAfterBreak="0">
    <w:nsid w:val="4255025F"/>
    <w:multiLevelType w:val="hybridMultilevel"/>
    <w:tmpl w:val="F5FECC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5160DF1"/>
    <w:multiLevelType w:val="hybridMultilevel"/>
    <w:tmpl w:val="0E30848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4AE7379C"/>
    <w:multiLevelType w:val="hybridMultilevel"/>
    <w:tmpl w:val="CC28B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E2240F7"/>
    <w:multiLevelType w:val="hybridMultilevel"/>
    <w:tmpl w:val="E5685CBE"/>
    <w:lvl w:ilvl="0" w:tplc="A180281A">
      <w:start w:val="1"/>
      <w:numFmt w:val="lowerLetter"/>
      <w:lvlText w:val="%1)"/>
      <w:lvlJc w:val="left"/>
      <w:pPr>
        <w:ind w:left="720" w:hanging="360"/>
      </w:pPr>
      <w:rPr>
        <w:rFonts w:eastAsia="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AB80641"/>
    <w:multiLevelType w:val="hybridMultilevel"/>
    <w:tmpl w:val="E5685CBE"/>
    <w:lvl w:ilvl="0" w:tplc="A180281A">
      <w:start w:val="1"/>
      <w:numFmt w:val="lowerLetter"/>
      <w:lvlText w:val="%1)"/>
      <w:lvlJc w:val="left"/>
      <w:pPr>
        <w:ind w:left="720" w:hanging="360"/>
      </w:pPr>
      <w:rPr>
        <w:rFonts w:eastAsia="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35D423B"/>
    <w:multiLevelType w:val="multilevel"/>
    <w:tmpl w:val="DB062682"/>
    <w:lvl w:ilvl="0">
      <w:start w:val="1"/>
      <w:numFmt w:val="decimal"/>
      <w:pStyle w:val="StyleNiveau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1842EEF"/>
    <w:multiLevelType w:val="multilevel"/>
    <w:tmpl w:val="6130D7A8"/>
    <w:styleLink w:val="WWNum11"/>
    <w:lvl w:ilvl="0">
      <w:numFmt w:val="bullet"/>
      <w:lvlText w:val=""/>
      <w:lvlJc w:val="left"/>
      <w:pPr>
        <w:ind w:left="720" w:hanging="360"/>
      </w:pPr>
      <w:rPr>
        <w:rFonts w:ascii="Symbol" w:eastAsia="DejaVu Sans" w:hAnsi="Symbol" w:cs="DejaVu San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767364FB"/>
    <w:multiLevelType w:val="hybridMultilevel"/>
    <w:tmpl w:val="E72E82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92B3E8F"/>
    <w:multiLevelType w:val="hybridMultilevel"/>
    <w:tmpl w:val="7F426A0E"/>
    <w:lvl w:ilvl="0" w:tplc="F294CEDE">
      <w:start w:val="1"/>
      <w:numFmt w:val="bullet"/>
      <w:lvlText w:val="-"/>
      <w:lvlJc w:val="left"/>
      <w:pPr>
        <w:ind w:left="7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B50284E8">
      <w:start w:val="1"/>
      <w:numFmt w:val="bullet"/>
      <w:lvlText w:val="o"/>
      <w:lvlJc w:val="left"/>
      <w:pPr>
        <w:ind w:left="154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5DB0BA8E">
      <w:start w:val="1"/>
      <w:numFmt w:val="bullet"/>
      <w:lvlText w:val="▪"/>
      <w:lvlJc w:val="left"/>
      <w:pPr>
        <w:ind w:left="226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60260A8C">
      <w:start w:val="1"/>
      <w:numFmt w:val="bullet"/>
      <w:lvlText w:val="•"/>
      <w:lvlJc w:val="left"/>
      <w:pPr>
        <w:ind w:left="298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0010E756">
      <w:start w:val="1"/>
      <w:numFmt w:val="bullet"/>
      <w:lvlText w:val="o"/>
      <w:lvlJc w:val="left"/>
      <w:pPr>
        <w:ind w:left="3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50B0F3A4">
      <w:start w:val="1"/>
      <w:numFmt w:val="bullet"/>
      <w:lvlText w:val="▪"/>
      <w:lvlJc w:val="left"/>
      <w:pPr>
        <w:ind w:left="442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835287D8">
      <w:start w:val="1"/>
      <w:numFmt w:val="bullet"/>
      <w:lvlText w:val="•"/>
      <w:lvlJc w:val="left"/>
      <w:pPr>
        <w:ind w:left="514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FAFAFAE8">
      <w:start w:val="1"/>
      <w:numFmt w:val="bullet"/>
      <w:lvlText w:val="o"/>
      <w:lvlJc w:val="left"/>
      <w:pPr>
        <w:ind w:left="586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56BCFCD8">
      <w:start w:val="1"/>
      <w:numFmt w:val="bullet"/>
      <w:lvlText w:val="▪"/>
      <w:lvlJc w:val="left"/>
      <w:pPr>
        <w:ind w:left="658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7AAE30BE"/>
    <w:multiLevelType w:val="hybridMultilevel"/>
    <w:tmpl w:val="B58E783A"/>
    <w:lvl w:ilvl="0" w:tplc="DD7EC512">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EB0BF1"/>
    <w:multiLevelType w:val="hybridMultilevel"/>
    <w:tmpl w:val="F5FECC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0"/>
  </w:num>
  <w:num w:numId="3">
    <w:abstractNumId w:val="5"/>
  </w:num>
  <w:num w:numId="4">
    <w:abstractNumId w:val="11"/>
  </w:num>
  <w:num w:numId="5">
    <w:abstractNumId w:val="15"/>
  </w:num>
  <w:num w:numId="6">
    <w:abstractNumId w:val="7"/>
  </w:num>
  <w:num w:numId="7">
    <w:abstractNumId w:val="17"/>
  </w:num>
  <w:num w:numId="8">
    <w:abstractNumId w:val="18"/>
  </w:num>
  <w:num w:numId="9">
    <w:abstractNumId w:val="16"/>
  </w:num>
  <w:num w:numId="10">
    <w:abstractNumId w:val="2"/>
  </w:num>
  <w:num w:numId="11">
    <w:abstractNumId w:val="6"/>
  </w:num>
  <w:num w:numId="12">
    <w:abstractNumId w:val="19"/>
  </w:num>
  <w:num w:numId="13">
    <w:abstractNumId w:val="9"/>
  </w:num>
  <w:num w:numId="14">
    <w:abstractNumId w:val="4"/>
  </w:num>
  <w:num w:numId="15">
    <w:abstractNumId w:val="12"/>
  </w:num>
  <w:num w:numId="16">
    <w:abstractNumId w:val="13"/>
  </w:num>
  <w:num w:numId="17">
    <w:abstractNumId w:val="1"/>
  </w:num>
  <w:num w:numId="18">
    <w:abstractNumId w:val="8"/>
  </w:num>
  <w:num w:numId="19">
    <w:abstractNumId w:val="3"/>
  </w:num>
  <w:num w:numId="20">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842"/>
    <w:rsid w:val="000016C2"/>
    <w:rsid w:val="00001852"/>
    <w:rsid w:val="000247FF"/>
    <w:rsid w:val="00026F90"/>
    <w:rsid w:val="00031CF0"/>
    <w:rsid w:val="00033672"/>
    <w:rsid w:val="00036049"/>
    <w:rsid w:val="00041C80"/>
    <w:rsid w:val="000475FA"/>
    <w:rsid w:val="000548A7"/>
    <w:rsid w:val="0005737B"/>
    <w:rsid w:val="00060021"/>
    <w:rsid w:val="00065E91"/>
    <w:rsid w:val="0008090C"/>
    <w:rsid w:val="000861B3"/>
    <w:rsid w:val="0008717D"/>
    <w:rsid w:val="00093814"/>
    <w:rsid w:val="000A1D7F"/>
    <w:rsid w:val="000A28F9"/>
    <w:rsid w:val="000A65D1"/>
    <w:rsid w:val="000B0C1E"/>
    <w:rsid w:val="000C1083"/>
    <w:rsid w:val="000D3164"/>
    <w:rsid w:val="00106499"/>
    <w:rsid w:val="00106FED"/>
    <w:rsid w:val="0011071D"/>
    <w:rsid w:val="00113F36"/>
    <w:rsid w:val="001144FE"/>
    <w:rsid w:val="00124099"/>
    <w:rsid w:val="00134065"/>
    <w:rsid w:val="001407D6"/>
    <w:rsid w:val="0015395F"/>
    <w:rsid w:val="00160344"/>
    <w:rsid w:val="001661C7"/>
    <w:rsid w:val="00172737"/>
    <w:rsid w:val="001A4281"/>
    <w:rsid w:val="001A7E36"/>
    <w:rsid w:val="001B457F"/>
    <w:rsid w:val="001B58F2"/>
    <w:rsid w:val="001C6831"/>
    <w:rsid w:val="0020301C"/>
    <w:rsid w:val="00207D6C"/>
    <w:rsid w:val="0021421C"/>
    <w:rsid w:val="002211D7"/>
    <w:rsid w:val="00225A9D"/>
    <w:rsid w:val="002336A6"/>
    <w:rsid w:val="00233D4F"/>
    <w:rsid w:val="00242049"/>
    <w:rsid w:val="00252F2C"/>
    <w:rsid w:val="00257F3D"/>
    <w:rsid w:val="00261EBE"/>
    <w:rsid w:val="0028017C"/>
    <w:rsid w:val="002807E8"/>
    <w:rsid w:val="00287492"/>
    <w:rsid w:val="00291729"/>
    <w:rsid w:val="002919F6"/>
    <w:rsid w:val="00294734"/>
    <w:rsid w:val="00296B82"/>
    <w:rsid w:val="002A5246"/>
    <w:rsid w:val="002B2346"/>
    <w:rsid w:val="002B64A8"/>
    <w:rsid w:val="002D4D75"/>
    <w:rsid w:val="002E112E"/>
    <w:rsid w:val="002F542A"/>
    <w:rsid w:val="002F6BE6"/>
    <w:rsid w:val="00314A4C"/>
    <w:rsid w:val="00322311"/>
    <w:rsid w:val="003242F5"/>
    <w:rsid w:val="003358FA"/>
    <w:rsid w:val="003618B2"/>
    <w:rsid w:val="00367D67"/>
    <w:rsid w:val="00386407"/>
    <w:rsid w:val="003935E2"/>
    <w:rsid w:val="003A723B"/>
    <w:rsid w:val="003C0D25"/>
    <w:rsid w:val="00406A70"/>
    <w:rsid w:val="00407307"/>
    <w:rsid w:val="0041067B"/>
    <w:rsid w:val="00411C18"/>
    <w:rsid w:val="004207AD"/>
    <w:rsid w:val="00423C0B"/>
    <w:rsid w:val="00426E57"/>
    <w:rsid w:val="00440F89"/>
    <w:rsid w:val="00441430"/>
    <w:rsid w:val="00442A94"/>
    <w:rsid w:val="004475D8"/>
    <w:rsid w:val="004477D6"/>
    <w:rsid w:val="00453A04"/>
    <w:rsid w:val="004832C1"/>
    <w:rsid w:val="00484F4C"/>
    <w:rsid w:val="00486502"/>
    <w:rsid w:val="00490629"/>
    <w:rsid w:val="00490797"/>
    <w:rsid w:val="004A50A6"/>
    <w:rsid w:val="004D04C4"/>
    <w:rsid w:val="004E1A59"/>
    <w:rsid w:val="004E5A72"/>
    <w:rsid w:val="004F625C"/>
    <w:rsid w:val="004F7948"/>
    <w:rsid w:val="00502842"/>
    <w:rsid w:val="00510B45"/>
    <w:rsid w:val="00517F44"/>
    <w:rsid w:val="005247B1"/>
    <w:rsid w:val="00526456"/>
    <w:rsid w:val="00533D4D"/>
    <w:rsid w:val="0053458E"/>
    <w:rsid w:val="005346C6"/>
    <w:rsid w:val="00535042"/>
    <w:rsid w:val="00535FE1"/>
    <w:rsid w:val="00537550"/>
    <w:rsid w:val="00542C74"/>
    <w:rsid w:val="0054422C"/>
    <w:rsid w:val="0055297F"/>
    <w:rsid w:val="0055387B"/>
    <w:rsid w:val="00554201"/>
    <w:rsid w:val="00554B2F"/>
    <w:rsid w:val="0055604E"/>
    <w:rsid w:val="005716E1"/>
    <w:rsid w:val="00577C70"/>
    <w:rsid w:val="00581DDF"/>
    <w:rsid w:val="00597E9B"/>
    <w:rsid w:val="005A6F0A"/>
    <w:rsid w:val="005B7BCF"/>
    <w:rsid w:val="00613CC2"/>
    <w:rsid w:val="0061474D"/>
    <w:rsid w:val="006164D5"/>
    <w:rsid w:val="006202A0"/>
    <w:rsid w:val="006229DD"/>
    <w:rsid w:val="00622A77"/>
    <w:rsid w:val="006551A0"/>
    <w:rsid w:val="006828EC"/>
    <w:rsid w:val="00697F8A"/>
    <w:rsid w:val="006A2478"/>
    <w:rsid w:val="006B4FDA"/>
    <w:rsid w:val="006E0886"/>
    <w:rsid w:val="006F289D"/>
    <w:rsid w:val="0070586F"/>
    <w:rsid w:val="00712ED8"/>
    <w:rsid w:val="00752173"/>
    <w:rsid w:val="00752389"/>
    <w:rsid w:val="00752C04"/>
    <w:rsid w:val="007550DA"/>
    <w:rsid w:val="007604C8"/>
    <w:rsid w:val="00763113"/>
    <w:rsid w:val="00770604"/>
    <w:rsid w:val="00771104"/>
    <w:rsid w:val="007967B9"/>
    <w:rsid w:val="007A7C7E"/>
    <w:rsid w:val="007B453B"/>
    <w:rsid w:val="007B79C9"/>
    <w:rsid w:val="007E22DF"/>
    <w:rsid w:val="007F1F83"/>
    <w:rsid w:val="007F5411"/>
    <w:rsid w:val="00810B3B"/>
    <w:rsid w:val="00814FCC"/>
    <w:rsid w:val="00815C46"/>
    <w:rsid w:val="00817560"/>
    <w:rsid w:val="00824A96"/>
    <w:rsid w:val="00835030"/>
    <w:rsid w:val="00856F34"/>
    <w:rsid w:val="008627A7"/>
    <w:rsid w:val="00865C37"/>
    <w:rsid w:val="008673F4"/>
    <w:rsid w:val="00867C11"/>
    <w:rsid w:val="008938B2"/>
    <w:rsid w:val="00897ACF"/>
    <w:rsid w:val="008A16BA"/>
    <w:rsid w:val="008C4EF5"/>
    <w:rsid w:val="008C59A1"/>
    <w:rsid w:val="008C71CD"/>
    <w:rsid w:val="008D2577"/>
    <w:rsid w:val="008D3402"/>
    <w:rsid w:val="008E28E8"/>
    <w:rsid w:val="008E3FAA"/>
    <w:rsid w:val="008F46FA"/>
    <w:rsid w:val="008F70E1"/>
    <w:rsid w:val="00900244"/>
    <w:rsid w:val="00907380"/>
    <w:rsid w:val="00924597"/>
    <w:rsid w:val="00924B92"/>
    <w:rsid w:val="00925908"/>
    <w:rsid w:val="00926F4E"/>
    <w:rsid w:val="00933D1B"/>
    <w:rsid w:val="00934483"/>
    <w:rsid w:val="009538B1"/>
    <w:rsid w:val="00957359"/>
    <w:rsid w:val="009727FE"/>
    <w:rsid w:val="00981197"/>
    <w:rsid w:val="00987BF0"/>
    <w:rsid w:val="00990A1A"/>
    <w:rsid w:val="009951A5"/>
    <w:rsid w:val="00995F30"/>
    <w:rsid w:val="009A199F"/>
    <w:rsid w:val="009A71F0"/>
    <w:rsid w:val="009B07DE"/>
    <w:rsid w:val="009B2BD1"/>
    <w:rsid w:val="009C53B7"/>
    <w:rsid w:val="009D22AD"/>
    <w:rsid w:val="009E3899"/>
    <w:rsid w:val="009E483E"/>
    <w:rsid w:val="00A01851"/>
    <w:rsid w:val="00A1138C"/>
    <w:rsid w:val="00A1515E"/>
    <w:rsid w:val="00A22E3B"/>
    <w:rsid w:val="00A30DBE"/>
    <w:rsid w:val="00A3180E"/>
    <w:rsid w:val="00A37EA5"/>
    <w:rsid w:val="00A414D8"/>
    <w:rsid w:val="00A720A7"/>
    <w:rsid w:val="00A75651"/>
    <w:rsid w:val="00AA1694"/>
    <w:rsid w:val="00AA37BE"/>
    <w:rsid w:val="00AA6DD7"/>
    <w:rsid w:val="00AC50DA"/>
    <w:rsid w:val="00AD5CD5"/>
    <w:rsid w:val="00AF17F1"/>
    <w:rsid w:val="00AF50FF"/>
    <w:rsid w:val="00B016B5"/>
    <w:rsid w:val="00B0216C"/>
    <w:rsid w:val="00B0362C"/>
    <w:rsid w:val="00B2114A"/>
    <w:rsid w:val="00B234A6"/>
    <w:rsid w:val="00B352A7"/>
    <w:rsid w:val="00B36693"/>
    <w:rsid w:val="00B43605"/>
    <w:rsid w:val="00B46970"/>
    <w:rsid w:val="00B521E9"/>
    <w:rsid w:val="00B53E7E"/>
    <w:rsid w:val="00B65C15"/>
    <w:rsid w:val="00B665AA"/>
    <w:rsid w:val="00B775C7"/>
    <w:rsid w:val="00B77E5E"/>
    <w:rsid w:val="00B81D45"/>
    <w:rsid w:val="00B93C2D"/>
    <w:rsid w:val="00B9661D"/>
    <w:rsid w:val="00BB6060"/>
    <w:rsid w:val="00BC6E9D"/>
    <w:rsid w:val="00BE4E4A"/>
    <w:rsid w:val="00BE51E6"/>
    <w:rsid w:val="00BE6896"/>
    <w:rsid w:val="00BF70DA"/>
    <w:rsid w:val="00C04731"/>
    <w:rsid w:val="00C074A5"/>
    <w:rsid w:val="00C10ABA"/>
    <w:rsid w:val="00C1135B"/>
    <w:rsid w:val="00C2212F"/>
    <w:rsid w:val="00C544C0"/>
    <w:rsid w:val="00C6462B"/>
    <w:rsid w:val="00C707A6"/>
    <w:rsid w:val="00C873D5"/>
    <w:rsid w:val="00CA1C16"/>
    <w:rsid w:val="00CA1F12"/>
    <w:rsid w:val="00CA6FF5"/>
    <w:rsid w:val="00CB3890"/>
    <w:rsid w:val="00CB4952"/>
    <w:rsid w:val="00CC158F"/>
    <w:rsid w:val="00CC7276"/>
    <w:rsid w:val="00CD527D"/>
    <w:rsid w:val="00CE0C6D"/>
    <w:rsid w:val="00CE5E1E"/>
    <w:rsid w:val="00CF37B5"/>
    <w:rsid w:val="00D05062"/>
    <w:rsid w:val="00D156DD"/>
    <w:rsid w:val="00D212F0"/>
    <w:rsid w:val="00D34C4E"/>
    <w:rsid w:val="00D3590B"/>
    <w:rsid w:val="00D45610"/>
    <w:rsid w:val="00D643C3"/>
    <w:rsid w:val="00D844AA"/>
    <w:rsid w:val="00DB09AD"/>
    <w:rsid w:val="00DC3059"/>
    <w:rsid w:val="00DC5C80"/>
    <w:rsid w:val="00DD29DB"/>
    <w:rsid w:val="00DE2D47"/>
    <w:rsid w:val="00DE480D"/>
    <w:rsid w:val="00DE5451"/>
    <w:rsid w:val="00DE6D15"/>
    <w:rsid w:val="00DF0B13"/>
    <w:rsid w:val="00E02FDD"/>
    <w:rsid w:val="00E03E04"/>
    <w:rsid w:val="00E052CB"/>
    <w:rsid w:val="00E10D72"/>
    <w:rsid w:val="00E12742"/>
    <w:rsid w:val="00E20275"/>
    <w:rsid w:val="00E252FE"/>
    <w:rsid w:val="00E51A47"/>
    <w:rsid w:val="00E557DA"/>
    <w:rsid w:val="00E64062"/>
    <w:rsid w:val="00E70377"/>
    <w:rsid w:val="00E72947"/>
    <w:rsid w:val="00E76932"/>
    <w:rsid w:val="00E81DC6"/>
    <w:rsid w:val="00E8586A"/>
    <w:rsid w:val="00E85AAD"/>
    <w:rsid w:val="00E92569"/>
    <w:rsid w:val="00EA224C"/>
    <w:rsid w:val="00EB0C78"/>
    <w:rsid w:val="00EB3A80"/>
    <w:rsid w:val="00ED2FB5"/>
    <w:rsid w:val="00ED5D9A"/>
    <w:rsid w:val="00EE5C0B"/>
    <w:rsid w:val="00EE7B63"/>
    <w:rsid w:val="00F02717"/>
    <w:rsid w:val="00F029FD"/>
    <w:rsid w:val="00F02C21"/>
    <w:rsid w:val="00F26453"/>
    <w:rsid w:val="00F3626C"/>
    <w:rsid w:val="00F4039F"/>
    <w:rsid w:val="00F41113"/>
    <w:rsid w:val="00F42543"/>
    <w:rsid w:val="00F4328A"/>
    <w:rsid w:val="00F639BB"/>
    <w:rsid w:val="00F66CBE"/>
    <w:rsid w:val="00F716AA"/>
    <w:rsid w:val="00F81E03"/>
    <w:rsid w:val="00F82B52"/>
    <w:rsid w:val="00FA7260"/>
    <w:rsid w:val="00FB3AA9"/>
    <w:rsid w:val="00FB5F79"/>
    <w:rsid w:val="00FC1A60"/>
    <w:rsid w:val="00FC489D"/>
    <w:rsid w:val="00FC4E37"/>
    <w:rsid w:val="00FD4B94"/>
    <w:rsid w:val="00FE54ED"/>
    <w:rsid w:val="00FF525C"/>
    <w:rsid w:val="00FF755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D9384"/>
  <w15:chartTrackingRefBased/>
  <w15:docId w15:val="{67566091-29CF-41A3-882F-C2640F353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AA9"/>
    <w:rPr>
      <w:sz w:val="24"/>
      <w:szCs w:val="24"/>
    </w:rPr>
  </w:style>
  <w:style w:type="paragraph" w:styleId="Heading1">
    <w:name w:val="heading 1"/>
    <w:basedOn w:val="Normal"/>
    <w:next w:val="Normal"/>
    <w:qFormat/>
    <w:rsid w:val="00FB3AA9"/>
    <w:pPr>
      <w:keepNext/>
      <w:bidi/>
      <w:jc w:val="center"/>
      <w:outlineLvl w:val="0"/>
    </w:pPr>
    <w:rPr>
      <w:rFonts w:cs="Arabic Transparent"/>
      <w:b/>
      <w:bCs/>
      <w:sz w:val="28"/>
      <w:lang w:bidi="ar-TN"/>
    </w:rPr>
  </w:style>
  <w:style w:type="paragraph" w:styleId="Heading2">
    <w:name w:val="heading 2"/>
    <w:basedOn w:val="Normal"/>
    <w:next w:val="Normal"/>
    <w:link w:val="Heading2Char"/>
    <w:uiPriority w:val="9"/>
    <w:qFormat/>
    <w:rsid w:val="00FB3AA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FB3AA9"/>
    <w:pPr>
      <w:keepNext/>
      <w:bidi/>
      <w:outlineLvl w:val="2"/>
    </w:pPr>
    <w:rPr>
      <w:sz w:val="28"/>
      <w:szCs w:val="28"/>
      <w:lang w:bidi="ar-TN"/>
    </w:rPr>
  </w:style>
  <w:style w:type="paragraph" w:styleId="Heading4">
    <w:name w:val="heading 4"/>
    <w:basedOn w:val="Normal"/>
    <w:next w:val="Normal"/>
    <w:qFormat/>
    <w:rsid w:val="00FB3AA9"/>
    <w:pPr>
      <w:keepNext/>
      <w:bidi/>
      <w:jc w:val="center"/>
      <w:outlineLvl w:val="3"/>
    </w:pPr>
    <w:rPr>
      <w:b/>
      <w:bCs/>
      <w:sz w:val="72"/>
      <w:szCs w:val="72"/>
      <w:lang w:bidi="ar-TN"/>
    </w:rPr>
  </w:style>
  <w:style w:type="paragraph" w:styleId="Heading5">
    <w:name w:val="heading 5"/>
    <w:basedOn w:val="Normal"/>
    <w:next w:val="Normal"/>
    <w:qFormat/>
    <w:rsid w:val="00FB3AA9"/>
    <w:pPr>
      <w:keepNext/>
      <w:jc w:val="both"/>
      <w:outlineLvl w:val="4"/>
    </w:pPr>
    <w:rPr>
      <w:b/>
      <w:bCs/>
      <w:lang w:bidi="ar-TN"/>
    </w:rPr>
  </w:style>
  <w:style w:type="paragraph" w:styleId="Heading6">
    <w:name w:val="heading 6"/>
    <w:basedOn w:val="Normal"/>
    <w:next w:val="Normal"/>
    <w:qFormat/>
    <w:rsid w:val="00FB3AA9"/>
    <w:pPr>
      <w:keepNext/>
      <w:outlineLvl w:val="5"/>
    </w:pPr>
    <w:rPr>
      <w:b/>
      <w:bCs/>
      <w:lang w:bidi="ar-TN"/>
    </w:rPr>
  </w:style>
  <w:style w:type="paragraph" w:styleId="Heading7">
    <w:name w:val="heading 7"/>
    <w:basedOn w:val="Normal"/>
    <w:next w:val="Normal"/>
    <w:qFormat/>
    <w:rsid w:val="00FB3AA9"/>
    <w:pPr>
      <w:keepNext/>
      <w:tabs>
        <w:tab w:val="left" w:pos="3600"/>
      </w:tabs>
      <w:bidi/>
      <w:jc w:val="center"/>
      <w:outlineLvl w:val="6"/>
    </w:pPr>
    <w:rPr>
      <w:sz w:val="28"/>
      <w:szCs w:val="28"/>
      <w:lang w:bidi="ar-TN"/>
    </w:rPr>
  </w:style>
  <w:style w:type="paragraph" w:styleId="Heading8">
    <w:name w:val="heading 8"/>
    <w:basedOn w:val="Normal"/>
    <w:next w:val="Normal"/>
    <w:qFormat/>
    <w:rsid w:val="00FB3AA9"/>
    <w:pPr>
      <w:keepNext/>
      <w:tabs>
        <w:tab w:val="left" w:pos="3600"/>
      </w:tabs>
      <w:bidi/>
      <w:outlineLvl w:val="7"/>
    </w:pPr>
    <w:rPr>
      <w:b/>
      <w:bCs/>
      <w:sz w:val="28"/>
      <w:szCs w:val="28"/>
      <w:lang w:bidi="ar-T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B3AA9"/>
    <w:pPr>
      <w:bidi/>
      <w:spacing w:line="360" w:lineRule="auto"/>
      <w:jc w:val="right"/>
    </w:pPr>
    <w:rPr>
      <w:sz w:val="20"/>
    </w:rPr>
  </w:style>
  <w:style w:type="paragraph" w:styleId="Footer">
    <w:name w:val="footer"/>
    <w:basedOn w:val="Normal"/>
    <w:link w:val="FooterChar"/>
    <w:uiPriority w:val="99"/>
    <w:rsid w:val="00FB3AA9"/>
    <w:pPr>
      <w:tabs>
        <w:tab w:val="center" w:pos="4536"/>
        <w:tab w:val="right" w:pos="9072"/>
      </w:tabs>
    </w:pPr>
  </w:style>
  <w:style w:type="paragraph" w:styleId="BodyTextIndent">
    <w:name w:val="Body Text Indent"/>
    <w:basedOn w:val="Normal"/>
    <w:rsid w:val="00FB3AA9"/>
    <w:pPr>
      <w:bidi/>
      <w:ind w:left="70"/>
    </w:pPr>
    <w:rPr>
      <w:lang w:bidi="ar-TN"/>
    </w:rPr>
  </w:style>
  <w:style w:type="paragraph" w:styleId="BodyText">
    <w:name w:val="Body Text"/>
    <w:basedOn w:val="Normal"/>
    <w:rsid w:val="00FB3AA9"/>
    <w:pPr>
      <w:tabs>
        <w:tab w:val="left" w:pos="3600"/>
      </w:tabs>
      <w:jc w:val="both"/>
    </w:pPr>
    <w:rPr>
      <w:sz w:val="32"/>
      <w:szCs w:val="32"/>
      <w:lang w:bidi="ar-TN"/>
    </w:rPr>
  </w:style>
  <w:style w:type="paragraph" w:styleId="BodyText2">
    <w:name w:val="Body Text 2"/>
    <w:basedOn w:val="Normal"/>
    <w:rsid w:val="00FB3AA9"/>
    <w:pPr>
      <w:tabs>
        <w:tab w:val="left" w:pos="3600"/>
      </w:tabs>
      <w:bidi/>
      <w:spacing w:line="360" w:lineRule="auto"/>
      <w:jc w:val="both"/>
    </w:pPr>
    <w:rPr>
      <w:sz w:val="28"/>
      <w:szCs w:val="28"/>
      <w:lang w:bidi="ar-TN"/>
    </w:rPr>
  </w:style>
  <w:style w:type="paragraph" w:styleId="BalloonText">
    <w:name w:val="Balloon Text"/>
    <w:basedOn w:val="Normal"/>
    <w:semiHidden/>
    <w:rsid w:val="00E12742"/>
    <w:rPr>
      <w:rFonts w:ascii="Tahoma" w:hAnsi="Tahoma" w:cs="Tahoma"/>
      <w:sz w:val="16"/>
      <w:szCs w:val="16"/>
    </w:rPr>
  </w:style>
  <w:style w:type="table" w:styleId="TableGrid">
    <w:name w:val="Table Grid"/>
    <w:basedOn w:val="TableNormal"/>
    <w:rsid w:val="00C707A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247B1"/>
    <w:pPr>
      <w:spacing w:before="100" w:beforeAutospacing="1" w:after="100" w:afterAutospacing="1"/>
    </w:pPr>
  </w:style>
  <w:style w:type="character" w:customStyle="1" w:styleId="longtext">
    <w:name w:val="long_text"/>
    <w:basedOn w:val="DefaultParagraphFont"/>
    <w:rsid w:val="005247B1"/>
  </w:style>
  <w:style w:type="character" w:customStyle="1" w:styleId="contextentry">
    <w:name w:val="contextentry"/>
    <w:basedOn w:val="DefaultParagraphFont"/>
    <w:rsid w:val="005247B1"/>
  </w:style>
  <w:style w:type="character" w:customStyle="1" w:styleId="apple-converted-space">
    <w:name w:val="apple-converted-space"/>
    <w:basedOn w:val="DefaultParagraphFont"/>
    <w:rsid w:val="00DE2D47"/>
  </w:style>
  <w:style w:type="character" w:customStyle="1" w:styleId="FooterChar">
    <w:name w:val="Footer Char"/>
    <w:link w:val="Footer"/>
    <w:uiPriority w:val="99"/>
    <w:rsid w:val="00CA6FF5"/>
    <w:rPr>
      <w:sz w:val="24"/>
      <w:szCs w:val="24"/>
    </w:rPr>
  </w:style>
  <w:style w:type="character" w:customStyle="1" w:styleId="Heading2Char">
    <w:name w:val="Heading 2 Char"/>
    <w:link w:val="Heading2"/>
    <w:rsid w:val="00CA6FF5"/>
    <w:rPr>
      <w:rFonts w:ascii="Arial" w:hAnsi="Arial" w:cs="Arial"/>
      <w:b/>
      <w:bCs/>
      <w:i/>
      <w:iCs/>
      <w:sz w:val="28"/>
      <w:szCs w:val="28"/>
    </w:rPr>
  </w:style>
  <w:style w:type="paragraph" w:styleId="NormalWeb">
    <w:name w:val="Normal (Web)"/>
    <w:basedOn w:val="Normal"/>
    <w:link w:val="NormalWebChar"/>
    <w:uiPriority w:val="99"/>
    <w:unhideWhenUsed/>
    <w:rsid w:val="00AA6DD7"/>
    <w:pPr>
      <w:spacing w:before="100" w:beforeAutospacing="1" w:after="100" w:afterAutospacing="1"/>
    </w:pPr>
  </w:style>
  <w:style w:type="paragraph" w:customStyle="1" w:styleId="StyleChap">
    <w:name w:val="StyleChap"/>
    <w:basedOn w:val="NormalWeb"/>
    <w:link w:val="StyleChapCar"/>
    <w:autoRedefine/>
    <w:qFormat/>
    <w:rsid w:val="00770604"/>
    <w:pPr>
      <w:spacing w:before="0" w:beforeAutospacing="0" w:after="360" w:afterAutospacing="0"/>
    </w:pPr>
    <w:rPr>
      <w:rFonts w:eastAsia="Calibri"/>
      <w:b/>
      <w:bCs/>
      <w:color w:val="FF3300"/>
      <w:sz w:val="48"/>
      <w:szCs w:val="52"/>
    </w:rPr>
  </w:style>
  <w:style w:type="paragraph" w:customStyle="1" w:styleId="StyleNiveau1">
    <w:name w:val="StyleNiveau1"/>
    <w:basedOn w:val="NormalWeb"/>
    <w:link w:val="StyleNiveau1Car"/>
    <w:qFormat/>
    <w:rsid w:val="00AF50FF"/>
    <w:pPr>
      <w:numPr>
        <w:numId w:val="1"/>
      </w:numPr>
      <w:spacing w:before="240" w:beforeAutospacing="0" w:after="120" w:afterAutospacing="0"/>
      <w:jc w:val="both"/>
    </w:pPr>
    <w:rPr>
      <w:b/>
      <w:bCs/>
      <w:sz w:val="32"/>
      <w:szCs w:val="32"/>
    </w:rPr>
  </w:style>
  <w:style w:type="character" w:customStyle="1" w:styleId="NormalWebChar">
    <w:name w:val="Normal (Web) Char"/>
    <w:link w:val="NormalWeb"/>
    <w:uiPriority w:val="99"/>
    <w:rsid w:val="00D34C4E"/>
    <w:rPr>
      <w:sz w:val="24"/>
      <w:szCs w:val="24"/>
    </w:rPr>
  </w:style>
  <w:style w:type="character" w:customStyle="1" w:styleId="StyleChapCar">
    <w:name w:val="StyleChap Car"/>
    <w:link w:val="StyleChap"/>
    <w:rsid w:val="00770604"/>
    <w:rPr>
      <w:rFonts w:eastAsia="Calibri"/>
      <w:b/>
      <w:bCs/>
      <w:color w:val="FF3300"/>
      <w:sz w:val="48"/>
      <w:szCs w:val="52"/>
    </w:rPr>
  </w:style>
  <w:style w:type="paragraph" w:customStyle="1" w:styleId="StyleNiveau2">
    <w:name w:val="StyleNiveau2"/>
    <w:basedOn w:val="NormalWeb"/>
    <w:link w:val="StyleNiveau2Car"/>
    <w:qFormat/>
    <w:rsid w:val="00AF50FF"/>
    <w:pPr>
      <w:numPr>
        <w:ilvl w:val="1"/>
        <w:numId w:val="2"/>
      </w:numPr>
      <w:spacing w:before="240" w:beforeAutospacing="0" w:after="120" w:afterAutospacing="0"/>
      <w:ind w:left="567" w:hanging="567"/>
      <w:jc w:val="both"/>
    </w:pPr>
    <w:rPr>
      <w:b/>
      <w:bCs/>
      <w:sz w:val="28"/>
      <w:szCs w:val="28"/>
    </w:rPr>
  </w:style>
  <w:style w:type="character" w:customStyle="1" w:styleId="StyleNiveau1Car">
    <w:name w:val="StyleNiveau1 Car"/>
    <w:link w:val="StyleNiveau1"/>
    <w:rsid w:val="00AF50FF"/>
    <w:rPr>
      <w:b/>
      <w:bCs/>
      <w:sz w:val="32"/>
      <w:szCs w:val="32"/>
    </w:rPr>
  </w:style>
  <w:style w:type="paragraph" w:customStyle="1" w:styleId="StyleNiveau3">
    <w:name w:val="StyleNiveau3"/>
    <w:basedOn w:val="NormalWeb"/>
    <w:link w:val="StyleNiveau3Car"/>
    <w:qFormat/>
    <w:rsid w:val="00AF50FF"/>
    <w:pPr>
      <w:numPr>
        <w:ilvl w:val="2"/>
        <w:numId w:val="3"/>
      </w:numPr>
      <w:spacing w:before="120" w:beforeAutospacing="0" w:after="120" w:afterAutospacing="0"/>
      <w:ind w:left="851" w:hanging="799"/>
      <w:jc w:val="both"/>
    </w:pPr>
    <w:rPr>
      <w:b/>
      <w:bCs/>
    </w:rPr>
  </w:style>
  <w:style w:type="character" w:customStyle="1" w:styleId="StyleNiveau2Car">
    <w:name w:val="StyleNiveau2 Car"/>
    <w:link w:val="StyleNiveau2"/>
    <w:rsid w:val="00AF50FF"/>
    <w:rPr>
      <w:b/>
      <w:bCs/>
      <w:sz w:val="28"/>
      <w:szCs w:val="28"/>
    </w:rPr>
  </w:style>
  <w:style w:type="paragraph" w:customStyle="1" w:styleId="StyleAutresNiveaux">
    <w:name w:val="StyleAutresNiveaux"/>
    <w:basedOn w:val="NormalWeb"/>
    <w:link w:val="StyleAutresNiveauxCar"/>
    <w:qFormat/>
    <w:rsid w:val="00AF50FF"/>
    <w:pPr>
      <w:spacing w:before="120" w:beforeAutospacing="0" w:after="0" w:afterAutospacing="0"/>
      <w:jc w:val="both"/>
    </w:pPr>
    <w:rPr>
      <w:b/>
      <w:bCs/>
    </w:rPr>
  </w:style>
  <w:style w:type="character" w:customStyle="1" w:styleId="StyleNiveau3Car">
    <w:name w:val="StyleNiveau3 Car"/>
    <w:link w:val="StyleNiveau3"/>
    <w:rsid w:val="00AF50FF"/>
    <w:rPr>
      <w:b/>
      <w:bCs/>
      <w:sz w:val="24"/>
      <w:szCs w:val="24"/>
    </w:rPr>
  </w:style>
  <w:style w:type="paragraph" w:styleId="TOCHeading">
    <w:name w:val="TOC Heading"/>
    <w:basedOn w:val="Heading1"/>
    <w:next w:val="Normal"/>
    <w:uiPriority w:val="39"/>
    <w:unhideWhenUsed/>
    <w:qFormat/>
    <w:rsid w:val="00D34C4E"/>
    <w:pPr>
      <w:keepLines/>
      <w:bidi w:val="0"/>
      <w:spacing w:before="240" w:line="259" w:lineRule="auto"/>
      <w:jc w:val="left"/>
      <w:outlineLvl w:val="9"/>
    </w:pPr>
    <w:rPr>
      <w:rFonts w:ascii="Calibri Light" w:hAnsi="Calibri Light" w:cs="Times New Roman"/>
      <w:b w:val="0"/>
      <w:bCs w:val="0"/>
      <w:color w:val="2F5496"/>
      <w:sz w:val="32"/>
      <w:szCs w:val="32"/>
      <w:lang w:bidi="ar-SA"/>
    </w:rPr>
  </w:style>
  <w:style w:type="character" w:customStyle="1" w:styleId="StyleAutresNiveauxCar">
    <w:name w:val="StyleAutresNiveaux Car"/>
    <w:link w:val="StyleAutresNiveaux"/>
    <w:rsid w:val="00AF50FF"/>
    <w:rPr>
      <w:b/>
      <w:bCs/>
      <w:sz w:val="24"/>
      <w:szCs w:val="24"/>
    </w:rPr>
  </w:style>
  <w:style w:type="paragraph" w:styleId="TOC1">
    <w:name w:val="toc 1"/>
    <w:basedOn w:val="Normal"/>
    <w:next w:val="Normal"/>
    <w:autoRedefine/>
    <w:uiPriority w:val="39"/>
    <w:rsid w:val="00D34C4E"/>
  </w:style>
  <w:style w:type="paragraph" w:styleId="TOC2">
    <w:name w:val="toc 2"/>
    <w:basedOn w:val="Normal"/>
    <w:next w:val="Normal"/>
    <w:autoRedefine/>
    <w:uiPriority w:val="39"/>
    <w:rsid w:val="00D34C4E"/>
    <w:pPr>
      <w:ind w:left="240"/>
    </w:pPr>
  </w:style>
  <w:style w:type="paragraph" w:styleId="TOC3">
    <w:name w:val="toc 3"/>
    <w:basedOn w:val="Normal"/>
    <w:next w:val="Normal"/>
    <w:autoRedefine/>
    <w:uiPriority w:val="39"/>
    <w:rsid w:val="00D34C4E"/>
    <w:pPr>
      <w:ind w:left="480"/>
    </w:pPr>
  </w:style>
  <w:style w:type="paragraph" w:styleId="TOC4">
    <w:name w:val="toc 4"/>
    <w:basedOn w:val="Normal"/>
    <w:next w:val="Normal"/>
    <w:autoRedefine/>
    <w:uiPriority w:val="39"/>
    <w:rsid w:val="00D34C4E"/>
    <w:pPr>
      <w:ind w:left="720"/>
    </w:pPr>
  </w:style>
  <w:style w:type="paragraph" w:styleId="TOC5">
    <w:name w:val="toc 5"/>
    <w:basedOn w:val="Normal"/>
    <w:next w:val="Normal"/>
    <w:autoRedefine/>
    <w:uiPriority w:val="39"/>
    <w:rsid w:val="00D34C4E"/>
    <w:pPr>
      <w:ind w:left="960"/>
    </w:pPr>
  </w:style>
  <w:style w:type="character" w:styleId="Hyperlink">
    <w:name w:val="Hyperlink"/>
    <w:uiPriority w:val="99"/>
    <w:unhideWhenUsed/>
    <w:rsid w:val="00D34C4E"/>
    <w:rPr>
      <w:color w:val="0563C1"/>
      <w:u w:val="single"/>
    </w:rPr>
  </w:style>
  <w:style w:type="paragraph" w:customStyle="1" w:styleId="StyleParagraphe">
    <w:name w:val="StyleParagraphe"/>
    <w:basedOn w:val="Normal"/>
    <w:link w:val="StyleParagrapheCar"/>
    <w:qFormat/>
    <w:rsid w:val="00AF50FF"/>
    <w:pPr>
      <w:autoSpaceDE w:val="0"/>
      <w:autoSpaceDN w:val="0"/>
      <w:adjustRightInd w:val="0"/>
      <w:spacing w:before="120" w:after="120" w:line="360" w:lineRule="auto"/>
      <w:jc w:val="both"/>
    </w:pPr>
  </w:style>
  <w:style w:type="character" w:customStyle="1" w:styleId="StyleParagrapheCar">
    <w:name w:val="StyleParagraphe Car"/>
    <w:link w:val="StyleParagraphe"/>
    <w:rsid w:val="00AF50FF"/>
    <w:rPr>
      <w:sz w:val="24"/>
      <w:szCs w:val="24"/>
    </w:rPr>
  </w:style>
  <w:style w:type="table" w:customStyle="1" w:styleId="TableGrid0">
    <w:name w:val="TableGrid"/>
    <w:rsid w:val="0092459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Strong">
    <w:name w:val="Strong"/>
    <w:basedOn w:val="DefaultParagraphFont"/>
    <w:uiPriority w:val="22"/>
    <w:qFormat/>
    <w:rsid w:val="006B4FDA"/>
    <w:rPr>
      <w:b/>
      <w:bCs/>
    </w:rPr>
  </w:style>
  <w:style w:type="paragraph" w:customStyle="1" w:styleId="arial">
    <w:name w:val="arial"/>
    <w:basedOn w:val="Normal"/>
    <w:rsid w:val="00A37EA5"/>
    <w:pPr>
      <w:suppressAutoHyphens/>
      <w:autoSpaceDN w:val="0"/>
      <w:spacing w:line="450" w:lineRule="atLeast"/>
      <w:jc w:val="both"/>
      <w:textAlignment w:val="baseline"/>
    </w:pPr>
    <w:rPr>
      <w:rFonts w:ascii="Arial" w:eastAsia="Arial" w:hAnsi="Arial" w:cs="Arial"/>
      <w:color w:val="000000"/>
      <w:lang w:eastAsia="zh-CN" w:bidi="hi-IN"/>
    </w:rPr>
  </w:style>
  <w:style w:type="character" w:customStyle="1" w:styleId="Heading3Char">
    <w:name w:val="Heading 3 Char"/>
    <w:basedOn w:val="DefaultParagraphFont"/>
    <w:link w:val="Heading3"/>
    <w:uiPriority w:val="9"/>
    <w:rsid w:val="00A37EA5"/>
    <w:rPr>
      <w:sz w:val="28"/>
      <w:szCs w:val="28"/>
      <w:lang w:bidi="ar-TN"/>
    </w:rPr>
  </w:style>
  <w:style w:type="paragraph" w:customStyle="1" w:styleId="Standard">
    <w:name w:val="Standard"/>
    <w:rsid w:val="005346C6"/>
    <w:pPr>
      <w:widowControl w:val="0"/>
      <w:suppressAutoHyphens/>
      <w:autoSpaceDN w:val="0"/>
      <w:textAlignment w:val="baseline"/>
    </w:pPr>
    <w:rPr>
      <w:rFonts w:ascii="Liberation Serif" w:eastAsia="DejaVu Sans" w:hAnsi="Liberation Serif" w:cs="DejaVu Sans"/>
      <w:sz w:val="24"/>
      <w:szCs w:val="24"/>
      <w:lang w:eastAsia="zh-CN" w:bidi="hi-IN"/>
    </w:rPr>
  </w:style>
  <w:style w:type="numbering" w:customStyle="1" w:styleId="WWNum11">
    <w:name w:val="WWNum11"/>
    <w:basedOn w:val="NoList"/>
    <w:rsid w:val="005346C6"/>
    <w:pPr>
      <w:numPr>
        <w:numId w:val="5"/>
      </w:numPr>
    </w:pPr>
  </w:style>
  <w:style w:type="numbering" w:customStyle="1" w:styleId="WWNum2">
    <w:name w:val="WWNum2"/>
    <w:basedOn w:val="NoList"/>
    <w:rsid w:val="0061474D"/>
    <w:pPr>
      <w:numPr>
        <w:numId w:val="6"/>
      </w:numPr>
    </w:pPr>
  </w:style>
  <w:style w:type="table" w:styleId="PlainTable1">
    <w:name w:val="Plain Table 1"/>
    <w:basedOn w:val="TableNormal"/>
    <w:uiPriority w:val="41"/>
    <w:rsid w:val="003358FA"/>
    <w:rPr>
      <w:rFonts w:asciiTheme="majorHAnsi" w:eastAsiaTheme="minorHAnsi" w:hAnsiTheme="majorHAnsi" w:cstheme="majorBidi"/>
      <w:color w:val="595959" w:themeColor="text1" w:themeTint="A6"/>
      <w:sz w:val="32"/>
      <w:szCs w:val="3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qFormat/>
    <w:rsid w:val="00314A4C"/>
    <w:pPr>
      <w:spacing w:after="200"/>
    </w:pPr>
    <w:rPr>
      <w:i/>
      <w:iCs/>
      <w:color w:val="17406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89485">
      <w:bodyDiv w:val="1"/>
      <w:marLeft w:val="0"/>
      <w:marRight w:val="0"/>
      <w:marTop w:val="0"/>
      <w:marBottom w:val="0"/>
      <w:divBdr>
        <w:top w:val="none" w:sz="0" w:space="0" w:color="auto"/>
        <w:left w:val="none" w:sz="0" w:space="0" w:color="auto"/>
        <w:bottom w:val="none" w:sz="0" w:space="0" w:color="auto"/>
        <w:right w:val="none" w:sz="0" w:space="0" w:color="auto"/>
      </w:divBdr>
    </w:div>
    <w:div w:id="1474759412">
      <w:bodyDiv w:val="1"/>
      <w:marLeft w:val="0"/>
      <w:marRight w:val="0"/>
      <w:marTop w:val="0"/>
      <w:marBottom w:val="0"/>
      <w:divBdr>
        <w:top w:val="none" w:sz="0" w:space="0" w:color="auto"/>
        <w:left w:val="none" w:sz="0" w:space="0" w:color="auto"/>
        <w:bottom w:val="none" w:sz="0" w:space="0" w:color="auto"/>
        <w:right w:val="none" w:sz="0" w:space="0" w:color="auto"/>
      </w:divBdr>
    </w:div>
    <w:div w:id="1531214735">
      <w:bodyDiv w:val="1"/>
      <w:marLeft w:val="0"/>
      <w:marRight w:val="0"/>
      <w:marTop w:val="0"/>
      <w:marBottom w:val="0"/>
      <w:divBdr>
        <w:top w:val="none" w:sz="0" w:space="0" w:color="auto"/>
        <w:left w:val="none" w:sz="0" w:space="0" w:color="auto"/>
        <w:bottom w:val="none" w:sz="0" w:space="0" w:color="auto"/>
        <w:right w:val="none" w:sz="0" w:space="0" w:color="auto"/>
      </w:divBdr>
    </w:div>
    <w:div w:id="1745182436">
      <w:bodyDiv w:val="1"/>
      <w:marLeft w:val="0"/>
      <w:marRight w:val="0"/>
      <w:marTop w:val="0"/>
      <w:marBottom w:val="0"/>
      <w:divBdr>
        <w:top w:val="none" w:sz="0" w:space="0" w:color="auto"/>
        <w:left w:val="none" w:sz="0" w:space="0" w:color="auto"/>
        <w:bottom w:val="none" w:sz="0" w:space="0" w:color="auto"/>
        <w:right w:val="none" w:sz="0" w:space="0" w:color="auto"/>
      </w:divBdr>
    </w:div>
    <w:div w:id="194029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wnloads\Mod&#232;le-du-rapport-PFA1-2018-2019-1.dotx" TargetMode="External"/></Relationships>
</file>

<file path=word/theme/theme1.xml><?xml version="1.0" encoding="utf-8"?>
<a:theme xmlns:a="http://schemas.openxmlformats.org/drawingml/2006/main" name="Thème Offic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BCA8B-4D8C-491D-BADB-32C6D9083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Modèle-du-rapport-PFA1-2018-2019-1.dotx</Template>
  <TotalTime>2068</TotalTime>
  <Pages>24</Pages>
  <Words>2846</Words>
  <Characters>15659</Characters>
  <Application>Microsoft Office Word</Application>
  <DocSecurity>0</DocSecurity>
  <Lines>130</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ModèlePFA1</vt:lpstr>
      <vt:lpstr>ModèlePFA1</vt:lpstr>
    </vt:vector>
  </TitlesOfParts>
  <Company>esstt</Company>
  <LinksUpToDate>false</LinksUpToDate>
  <CharactersWithSpaces>18469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ModèlePFA1</dc:title>
  <dc:subject/>
  <dc:creator>pc</dc:creator>
  <cp:keywords/>
  <cp:lastModifiedBy>pc</cp:lastModifiedBy>
  <cp:revision>16</cp:revision>
  <cp:lastPrinted>2021-04-14T14:49:00Z</cp:lastPrinted>
  <dcterms:created xsi:type="dcterms:W3CDTF">2021-04-13T21:08:00Z</dcterms:created>
  <dcterms:modified xsi:type="dcterms:W3CDTF">2021-07-31T11:49:00Z</dcterms:modified>
</cp:coreProperties>
</file>